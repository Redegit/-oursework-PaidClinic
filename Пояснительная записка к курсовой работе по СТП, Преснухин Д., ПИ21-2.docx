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116B7" w14:textId="77777777" w:rsidR="00A65D71" w:rsidRPr="00A21F8F" w:rsidRDefault="00A65D71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sz w:val="28"/>
          <w:szCs w:val="28"/>
        </w:rPr>
        <w:t xml:space="preserve">Федеральное государственное образовательное бюджетное </w:t>
      </w:r>
      <w:r w:rsidR="00934124" w:rsidRPr="00A21F8F">
        <w:rPr>
          <w:sz w:val="28"/>
          <w:szCs w:val="28"/>
        </w:rPr>
        <w:br/>
      </w:r>
      <w:r w:rsidRPr="00A21F8F">
        <w:rPr>
          <w:sz w:val="28"/>
          <w:szCs w:val="28"/>
        </w:rPr>
        <w:t>учреждение</w:t>
      </w:r>
      <w:r w:rsidR="00934124" w:rsidRPr="00A21F8F">
        <w:rPr>
          <w:sz w:val="28"/>
          <w:szCs w:val="28"/>
        </w:rPr>
        <w:t xml:space="preserve"> </w:t>
      </w:r>
      <w:r w:rsidRPr="00A21F8F">
        <w:rPr>
          <w:sz w:val="28"/>
          <w:szCs w:val="28"/>
        </w:rPr>
        <w:t>высшего образования</w:t>
      </w:r>
    </w:p>
    <w:p w14:paraId="17D15B66" w14:textId="77777777" w:rsidR="00A65D71" w:rsidRPr="00A21F8F" w:rsidRDefault="00A65D71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sz w:val="28"/>
          <w:szCs w:val="28"/>
        </w:rPr>
        <w:t>«Финансовый университет при Правительстве Российской Федерации»</w:t>
      </w:r>
    </w:p>
    <w:p w14:paraId="487C0174" w14:textId="77777777" w:rsidR="00A65D71" w:rsidRPr="00A21F8F" w:rsidRDefault="00A65D71" w:rsidP="00A21F8F">
      <w:pPr>
        <w:pStyle w:val="a3"/>
        <w:ind w:left="0" w:firstLine="0"/>
        <w:jc w:val="center"/>
        <w:rPr>
          <w:sz w:val="28"/>
          <w:szCs w:val="28"/>
        </w:rPr>
      </w:pPr>
    </w:p>
    <w:p w14:paraId="5850898B" w14:textId="77777777" w:rsidR="00F72729" w:rsidRPr="00A21F8F" w:rsidRDefault="00F72729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sz w:val="28"/>
          <w:szCs w:val="28"/>
        </w:rPr>
        <w:t>Факультет информационных технологий и анализа больших данных</w:t>
      </w:r>
    </w:p>
    <w:p w14:paraId="24B98180" w14:textId="77777777" w:rsidR="00CA1AED" w:rsidRPr="00A21F8F" w:rsidRDefault="00F72729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sz w:val="28"/>
          <w:szCs w:val="28"/>
        </w:rPr>
        <w:t>Департамент анализа данных и машинного обучения</w:t>
      </w:r>
    </w:p>
    <w:p w14:paraId="7BA9C378" w14:textId="77777777" w:rsidR="00CA1AED" w:rsidRPr="00A21F8F" w:rsidRDefault="00D910CD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b/>
          <w:sz w:val="28"/>
          <w:szCs w:val="28"/>
        </w:rPr>
        <w:t>Направление подготовки:</w:t>
      </w:r>
      <w:r w:rsidRPr="00A21F8F">
        <w:rPr>
          <w:sz w:val="28"/>
          <w:szCs w:val="28"/>
        </w:rPr>
        <w:t xml:space="preserve"> «Прикладная информатика»</w:t>
      </w:r>
    </w:p>
    <w:p w14:paraId="3ABCC6BC" w14:textId="77777777" w:rsidR="00CA1AED" w:rsidRPr="00A21F8F" w:rsidRDefault="00CA1AED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b/>
          <w:sz w:val="28"/>
          <w:szCs w:val="28"/>
        </w:rPr>
        <w:t>Профиль:</w:t>
      </w:r>
      <w:r w:rsidRPr="00A21F8F">
        <w:rPr>
          <w:sz w:val="28"/>
          <w:szCs w:val="28"/>
        </w:rPr>
        <w:t xml:space="preserve"> «ИТ-сервисы и технологии обработки данных в экономике и финансах»</w:t>
      </w:r>
    </w:p>
    <w:p w14:paraId="7720E2C0" w14:textId="77777777" w:rsidR="00B51861" w:rsidRPr="00A21F8F" w:rsidRDefault="00B51861" w:rsidP="00A21F8F">
      <w:pPr>
        <w:pStyle w:val="a3"/>
        <w:ind w:left="0" w:firstLine="0"/>
        <w:jc w:val="center"/>
        <w:rPr>
          <w:sz w:val="28"/>
          <w:szCs w:val="28"/>
        </w:rPr>
      </w:pPr>
    </w:p>
    <w:p w14:paraId="43A7D264" w14:textId="75C55CE3" w:rsidR="0009706C" w:rsidRPr="006D5C4D" w:rsidRDefault="005B094B" w:rsidP="00A21F8F">
      <w:pPr>
        <w:pStyle w:val="a3"/>
        <w:ind w:left="0" w:firstLine="0"/>
        <w:jc w:val="center"/>
        <w:rPr>
          <w:b/>
          <w:bCs w:val="0"/>
          <w:spacing w:val="20"/>
          <w:sz w:val="28"/>
          <w:szCs w:val="28"/>
        </w:rPr>
      </w:pPr>
      <w:r w:rsidRPr="006D5C4D">
        <w:rPr>
          <w:b/>
          <w:bCs w:val="0"/>
          <w:spacing w:val="20"/>
          <w:sz w:val="28"/>
          <w:szCs w:val="28"/>
        </w:rPr>
        <w:t>ПОЯСНИТЕЛЬНАЯ ЗАПИСКА</w:t>
      </w:r>
    </w:p>
    <w:p w14:paraId="2F896CFF" w14:textId="08C53852" w:rsidR="005B094B" w:rsidRPr="00A21F8F" w:rsidRDefault="005B094B" w:rsidP="00A21F8F">
      <w:pPr>
        <w:pStyle w:val="a3"/>
        <w:ind w:left="0" w:firstLine="0"/>
        <w:jc w:val="center"/>
        <w:rPr>
          <w:sz w:val="28"/>
          <w:szCs w:val="28"/>
        </w:rPr>
      </w:pPr>
      <w:r w:rsidRPr="00A21F8F">
        <w:rPr>
          <w:sz w:val="28"/>
          <w:szCs w:val="28"/>
        </w:rPr>
        <w:t>к курсовому проекту</w:t>
      </w:r>
    </w:p>
    <w:p w14:paraId="183F1CE0" w14:textId="693DB838" w:rsidR="0009706C" w:rsidRPr="00A21F8F" w:rsidRDefault="00934124" w:rsidP="00A21F8F">
      <w:pPr>
        <w:pStyle w:val="a3"/>
        <w:ind w:left="0" w:firstLine="0"/>
        <w:jc w:val="center"/>
        <w:rPr>
          <w:b/>
          <w:sz w:val="28"/>
          <w:szCs w:val="28"/>
        </w:rPr>
      </w:pPr>
      <w:r w:rsidRPr="00A21F8F">
        <w:rPr>
          <w:b/>
          <w:sz w:val="28"/>
          <w:szCs w:val="28"/>
        </w:rPr>
        <w:t>п</w:t>
      </w:r>
      <w:r w:rsidR="0009706C" w:rsidRPr="00A21F8F">
        <w:rPr>
          <w:b/>
          <w:sz w:val="28"/>
          <w:szCs w:val="28"/>
        </w:rPr>
        <w:t xml:space="preserve">о дисциплине </w:t>
      </w:r>
      <w:r w:rsidR="0009706C" w:rsidRPr="00A21F8F">
        <w:rPr>
          <w:sz w:val="28"/>
          <w:szCs w:val="28"/>
        </w:rPr>
        <w:t>«</w:t>
      </w:r>
      <w:r w:rsidR="005B094B" w:rsidRPr="00A21F8F">
        <w:rPr>
          <w:sz w:val="28"/>
          <w:szCs w:val="28"/>
        </w:rPr>
        <w:t>Современные технологии программирования</w:t>
      </w:r>
      <w:r w:rsidR="0009706C" w:rsidRPr="00A21F8F">
        <w:rPr>
          <w:sz w:val="28"/>
          <w:szCs w:val="28"/>
        </w:rPr>
        <w:t>»</w:t>
      </w:r>
    </w:p>
    <w:p w14:paraId="484368FC" w14:textId="48454EAD" w:rsidR="00C4364B" w:rsidRPr="00A21F8F" w:rsidRDefault="00934124" w:rsidP="00A21F8F">
      <w:pPr>
        <w:pStyle w:val="a3"/>
        <w:ind w:left="0" w:firstLine="0"/>
        <w:jc w:val="center"/>
        <w:rPr>
          <w:b/>
          <w:sz w:val="28"/>
          <w:szCs w:val="28"/>
        </w:rPr>
      </w:pPr>
      <w:r w:rsidRPr="00A21F8F">
        <w:rPr>
          <w:b/>
          <w:sz w:val="28"/>
          <w:szCs w:val="28"/>
        </w:rPr>
        <w:t xml:space="preserve">на тему: </w:t>
      </w:r>
      <w:r w:rsidRPr="00A21F8F">
        <w:rPr>
          <w:sz w:val="28"/>
          <w:szCs w:val="28"/>
        </w:rPr>
        <w:t>«</w:t>
      </w:r>
      <w:r w:rsidR="005B094B" w:rsidRPr="00A21F8F">
        <w:rPr>
          <w:sz w:val="28"/>
          <w:szCs w:val="28"/>
        </w:rPr>
        <w:t>Приложение “Платная поликлиника”</w:t>
      </w:r>
      <w:r w:rsidRPr="00A21F8F">
        <w:rPr>
          <w:sz w:val="28"/>
          <w:szCs w:val="28"/>
        </w:rPr>
        <w:t>»</w:t>
      </w:r>
    </w:p>
    <w:p w14:paraId="5D1F5A72" w14:textId="57BE04AD" w:rsidR="00F258C8" w:rsidRDefault="00F258C8" w:rsidP="00BE5874">
      <w:pPr>
        <w:pStyle w:val="a3"/>
        <w:jc w:val="center"/>
      </w:pPr>
    </w:p>
    <w:p w14:paraId="16DDAB85" w14:textId="77777777" w:rsidR="00934124" w:rsidRDefault="00934124" w:rsidP="00681324">
      <w:pPr>
        <w:pStyle w:val="a3"/>
        <w:ind w:left="0" w:firstLine="0"/>
      </w:pPr>
    </w:p>
    <w:p w14:paraId="5109DA91" w14:textId="77777777" w:rsidR="00934124" w:rsidRPr="00C4364B" w:rsidRDefault="00934124" w:rsidP="00BE5874">
      <w:pPr>
        <w:pStyle w:val="a3"/>
        <w:jc w:val="center"/>
      </w:pPr>
    </w:p>
    <w:p w14:paraId="0212D0EF" w14:textId="1291DC2D" w:rsidR="00934124" w:rsidRPr="00A64CA1" w:rsidRDefault="00934124" w:rsidP="00BE5874">
      <w:pPr>
        <w:ind w:firstLine="4536"/>
        <w:jc w:val="left"/>
      </w:pPr>
      <w:r w:rsidRPr="002525E0">
        <w:t>Выполнил</w:t>
      </w:r>
      <w:r>
        <w:t xml:space="preserve"> </w:t>
      </w:r>
      <w:r w:rsidRPr="002525E0">
        <w:t>студент</w:t>
      </w:r>
      <w:r w:rsidRPr="00A64CA1">
        <w:t xml:space="preserve"> </w:t>
      </w:r>
      <w:r w:rsidR="005B094B">
        <w:t>2</w:t>
      </w:r>
      <w:r w:rsidR="00551DB1">
        <w:t>-го</w:t>
      </w:r>
      <w:r w:rsidRPr="00A64CA1">
        <w:t xml:space="preserve"> курса,</w:t>
      </w:r>
    </w:p>
    <w:p w14:paraId="26E615A7" w14:textId="77777777" w:rsidR="00934124" w:rsidRPr="00A64CA1" w:rsidRDefault="00934124" w:rsidP="00BE5874">
      <w:pPr>
        <w:ind w:firstLine="4536"/>
        <w:jc w:val="left"/>
      </w:pPr>
      <w:r w:rsidRPr="00A64CA1">
        <w:t xml:space="preserve">группы </w:t>
      </w:r>
      <w:r w:rsidR="00551DB1">
        <w:t>ПИ21-2</w:t>
      </w:r>
      <w:r w:rsidRPr="00A64CA1">
        <w:t>,</w:t>
      </w:r>
    </w:p>
    <w:p w14:paraId="63D95D51" w14:textId="77777777" w:rsidR="00934124" w:rsidRPr="00A64CA1" w:rsidRDefault="00A16C9B" w:rsidP="00BE5874">
      <w:pPr>
        <w:ind w:firstLine="4536"/>
        <w:jc w:val="left"/>
      </w:pPr>
      <w:r>
        <w:t>очной</w:t>
      </w:r>
      <w:r w:rsidRPr="00A64CA1">
        <w:t xml:space="preserve"> </w:t>
      </w:r>
      <w:r w:rsidR="00934124" w:rsidRPr="00A64CA1">
        <w:t>формы обучения</w:t>
      </w:r>
      <w:r w:rsidR="00551DB1">
        <w:t>,</w:t>
      </w:r>
    </w:p>
    <w:p w14:paraId="24DDDF5E" w14:textId="77777777" w:rsidR="00934124" w:rsidRPr="00A64CA1" w:rsidRDefault="00551DB1" w:rsidP="00BE5874">
      <w:pPr>
        <w:ind w:firstLine="4536"/>
        <w:jc w:val="left"/>
      </w:pPr>
      <w:r>
        <w:t>Преснухин Дмитрий Михайлович</w:t>
      </w:r>
    </w:p>
    <w:p w14:paraId="6ECEE50C" w14:textId="77777777" w:rsidR="00B356CF" w:rsidRDefault="00934124" w:rsidP="00BE5874">
      <w:pPr>
        <w:ind w:firstLine="4536"/>
        <w:jc w:val="left"/>
      </w:pPr>
      <w:r>
        <w:t>Провер</w:t>
      </w:r>
      <w:r w:rsidR="00B356CF">
        <w:t>яет</w:t>
      </w:r>
      <w:r>
        <w:t xml:space="preserve"> преподаватель</w:t>
      </w:r>
      <w:r w:rsidRPr="002525E0">
        <w:t>:</w:t>
      </w:r>
    </w:p>
    <w:p w14:paraId="1235FDA4" w14:textId="51F70876" w:rsidR="00934124" w:rsidRPr="00B356CF" w:rsidRDefault="00B356CF" w:rsidP="00BE5874">
      <w:pPr>
        <w:ind w:firstLine="4536"/>
        <w:jc w:val="left"/>
        <w:rPr>
          <w:b/>
        </w:rPr>
      </w:pPr>
      <w:r>
        <w:t xml:space="preserve">К.т.н., доцент, </w:t>
      </w:r>
      <w:r w:rsidR="005B094B" w:rsidRPr="005B094B">
        <w:t>Гущин Сергей Иванович</w:t>
      </w:r>
    </w:p>
    <w:p w14:paraId="3C502EDB" w14:textId="77777777" w:rsidR="003C774D" w:rsidRDefault="003C774D" w:rsidP="00681324">
      <w:pPr>
        <w:pStyle w:val="a3"/>
        <w:ind w:left="0" w:firstLine="0"/>
      </w:pPr>
    </w:p>
    <w:p w14:paraId="6B225CD3" w14:textId="77777777" w:rsidR="000C5999" w:rsidRDefault="000C5999" w:rsidP="00C84658">
      <w:pPr>
        <w:pStyle w:val="a3"/>
        <w:sectPr w:rsidR="000C5999" w:rsidSect="00A21F8F">
          <w:footerReference w:type="default" r:id="rId11"/>
          <w:footerReference w:type="first" r:id="rId12"/>
          <w:pgSz w:w="11906" w:h="16838"/>
          <w:pgMar w:top="1134" w:right="567" w:bottom="1134" w:left="1134" w:header="709" w:footer="709" w:gutter="567"/>
          <w:cols w:space="708"/>
          <w:titlePg/>
          <w:docGrid w:linePitch="381"/>
        </w:sectPr>
      </w:pPr>
    </w:p>
    <w:p w14:paraId="16C65DAC" w14:textId="4441A3A3" w:rsidR="00F97ED0" w:rsidRPr="00F97ED0" w:rsidRDefault="00795959" w:rsidP="00F97ED0">
      <w:pPr>
        <w:pStyle w:val="1"/>
        <w:rPr>
          <w:noProof/>
        </w:rPr>
      </w:pPr>
      <w:bookmarkStart w:id="0" w:name="_Toc133570771"/>
      <w:bookmarkStart w:id="1" w:name="_Toc133795871"/>
      <w:r w:rsidRPr="006D5C4D">
        <w:rPr>
          <w:spacing w:val="20"/>
        </w:rPr>
        <w:lastRenderedPageBreak/>
        <w:t>СОДЕРЖАНИЕ</w:t>
      </w:r>
      <w:bookmarkEnd w:id="0"/>
      <w:bookmarkEnd w:id="1"/>
      <w:r>
        <w:rPr>
          <w:rFonts w:eastAsia="MS Mincho"/>
          <w:b w:val="0"/>
          <w:bCs/>
          <w:kern w:val="0"/>
          <w:shd w:val="clear" w:color="auto" w:fill="auto"/>
          <w:lang w:eastAsia="ja-JP"/>
        </w:rPr>
        <w:fldChar w:fldCharType="begin"/>
      </w:r>
      <w:r>
        <w:instrText xml:space="preserve"> TOC \o "1-3" \h \z \u </w:instrText>
      </w:r>
      <w:r>
        <w:rPr>
          <w:rFonts w:eastAsia="MS Mincho"/>
          <w:b w:val="0"/>
          <w:bCs/>
          <w:kern w:val="0"/>
          <w:shd w:val="clear" w:color="auto" w:fill="auto"/>
          <w:lang w:eastAsia="ja-JP"/>
        </w:rPr>
        <w:fldChar w:fldCharType="separate"/>
      </w:r>
    </w:p>
    <w:p w14:paraId="5304420F" w14:textId="31571A87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2" w:history="1">
        <w:r w:rsidR="00F97ED0" w:rsidRPr="00D07188">
          <w:rPr>
            <w:rStyle w:val="af2"/>
            <w:noProof/>
            <w:spacing w:val="20"/>
          </w:rPr>
          <w:t>ВВЕДЕНИЕ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_Toc133795872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4</w:t>
        </w:r>
        <w:r w:rsidR="00F97ED0">
          <w:rPr>
            <w:noProof/>
            <w:webHidden/>
          </w:rPr>
          <w:fldChar w:fldCharType="end"/>
        </w:r>
      </w:hyperlink>
    </w:p>
    <w:p w14:paraId="65672A97" w14:textId="4E4DB9F7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3" w:history="1">
        <w:r w:rsidR="00F97ED0" w:rsidRPr="00D07188">
          <w:rPr>
            <w:rStyle w:val="af2"/>
            <w:noProof/>
          </w:rPr>
          <w:t>Глава 1. Выбор стека технологий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_Toc133795873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5</w:t>
        </w:r>
        <w:r w:rsidR="00F97ED0">
          <w:rPr>
            <w:noProof/>
            <w:webHidden/>
          </w:rPr>
          <w:fldChar w:fldCharType="end"/>
        </w:r>
      </w:hyperlink>
    </w:p>
    <w:p w14:paraId="41D9C756" w14:textId="48FF21D0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4" w:history="1">
        <w:r w:rsidR="00F97ED0" w:rsidRPr="00D07188">
          <w:rPr>
            <w:rStyle w:val="af2"/>
            <w:noProof/>
          </w:rPr>
          <w:t>Глава 2. База данных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_Toc133795874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6</w:t>
        </w:r>
        <w:r w:rsidR="00F97ED0">
          <w:rPr>
            <w:noProof/>
            <w:webHidden/>
          </w:rPr>
          <w:fldChar w:fldCharType="end"/>
        </w:r>
      </w:hyperlink>
    </w:p>
    <w:p w14:paraId="5AC0F7F8" w14:textId="4B7AD2A0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5" w:history="1">
        <w:r w:rsidR="00F97ED0" w:rsidRPr="00D07188">
          <w:rPr>
            <w:rStyle w:val="af2"/>
            <w:noProof/>
          </w:rPr>
          <w:t>2.1. Создание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_Toc133795875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6</w:t>
        </w:r>
        <w:r w:rsidR="00F97ED0">
          <w:rPr>
            <w:noProof/>
            <w:webHidden/>
          </w:rPr>
          <w:fldChar w:fldCharType="end"/>
        </w:r>
      </w:hyperlink>
    </w:p>
    <w:p w14:paraId="37F5DB1B" w14:textId="1076BAB6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6" w:history="1">
        <w:r w:rsidR="00F97ED0" w:rsidRPr="00D07188">
          <w:rPr>
            <w:rStyle w:val="af2"/>
            <w:noProof/>
          </w:rPr>
          <w:t>2.2. Заполнение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_Toc133795876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10</w:t>
        </w:r>
        <w:r w:rsidR="00F97ED0">
          <w:rPr>
            <w:noProof/>
            <w:webHidden/>
          </w:rPr>
          <w:fldChar w:fldCharType="end"/>
        </w:r>
      </w:hyperlink>
    </w:p>
    <w:p w14:paraId="6DE377DE" w14:textId="441D4163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7" w:history="1">
        <w:r w:rsidR="00F97ED0" w:rsidRPr="00D07188">
          <w:rPr>
            <w:rStyle w:val="af2"/>
            <w:noProof/>
          </w:rPr>
          <w:t>Глава 3. Серверная часть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_Toc133795877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13</w:t>
        </w:r>
        <w:r w:rsidR="00F97ED0">
          <w:rPr>
            <w:noProof/>
            <w:webHidden/>
          </w:rPr>
          <w:fldChar w:fldCharType="end"/>
        </w:r>
      </w:hyperlink>
    </w:p>
    <w:p w14:paraId="4A7A706A" w14:textId="24DE38DA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8" w:history="1">
        <w:r w:rsidR="00F97ED0" w:rsidRPr="00D07188">
          <w:rPr>
            <w:rStyle w:val="af2"/>
            <w:noProof/>
          </w:rPr>
          <w:t>3.1. Взаимодействие с БД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_Toc133795878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13</w:t>
        </w:r>
        <w:r w:rsidR="00F97ED0">
          <w:rPr>
            <w:noProof/>
            <w:webHidden/>
          </w:rPr>
          <w:fldChar w:fldCharType="end"/>
        </w:r>
      </w:hyperlink>
    </w:p>
    <w:p w14:paraId="56377A95" w14:textId="04334A73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79" w:history="1">
        <w:r w:rsidR="00F97ED0" w:rsidRPr="00D07188">
          <w:rPr>
            <w:rStyle w:val="af2"/>
            <w:noProof/>
          </w:rPr>
          <w:t>3.2. Взаимодействие с клиентом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_Toc133795879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16</w:t>
        </w:r>
        <w:r w:rsidR="00F97ED0">
          <w:rPr>
            <w:noProof/>
            <w:webHidden/>
          </w:rPr>
          <w:fldChar w:fldCharType="end"/>
        </w:r>
      </w:hyperlink>
    </w:p>
    <w:p w14:paraId="29668B6F" w14:textId="4480117F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0" w:history="1">
        <w:r w:rsidR="00F97ED0" w:rsidRPr="00D07188">
          <w:rPr>
            <w:rStyle w:val="af2"/>
            <w:noProof/>
          </w:rPr>
          <w:t>3.3. Защита от несанкционированного доступа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_Toc133795880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20</w:t>
        </w:r>
        <w:r w:rsidR="00F97ED0">
          <w:rPr>
            <w:noProof/>
            <w:webHidden/>
          </w:rPr>
          <w:fldChar w:fldCharType="end"/>
        </w:r>
      </w:hyperlink>
    </w:p>
    <w:p w14:paraId="5DFFEAFA" w14:textId="3302B89E" w:rsidR="00F97ED0" w:rsidRPr="005E1329" w:rsidRDefault="00016E1B" w:rsidP="00F97ED0">
      <w:pPr>
        <w:pStyle w:val="3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1" w:history="1">
        <w:r w:rsidR="00F97ED0" w:rsidRPr="00D07188">
          <w:rPr>
            <w:rStyle w:val="af2"/>
            <w:noProof/>
          </w:rPr>
          <w:t>3.1.1. Реализация пользователей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_Toc133795881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21</w:t>
        </w:r>
        <w:r w:rsidR="00F97ED0">
          <w:rPr>
            <w:noProof/>
            <w:webHidden/>
          </w:rPr>
          <w:fldChar w:fldCharType="end"/>
        </w:r>
      </w:hyperlink>
    </w:p>
    <w:p w14:paraId="3DE667DD" w14:textId="38939BE9" w:rsidR="00F97ED0" w:rsidRPr="005E1329" w:rsidRDefault="00016E1B" w:rsidP="00F97ED0">
      <w:pPr>
        <w:pStyle w:val="3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2" w:history="1">
        <w:r w:rsidR="00F97ED0" w:rsidRPr="00D07188">
          <w:rPr>
            <w:rStyle w:val="af2"/>
            <w:noProof/>
          </w:rPr>
          <w:t>3.3.2. Аутентификация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_Toc133795882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24</w:t>
        </w:r>
        <w:r w:rsidR="00F97ED0">
          <w:rPr>
            <w:noProof/>
            <w:webHidden/>
          </w:rPr>
          <w:fldChar w:fldCharType="end"/>
        </w:r>
      </w:hyperlink>
    </w:p>
    <w:p w14:paraId="4B2B6A77" w14:textId="1D300A5C" w:rsidR="00F97ED0" w:rsidRPr="005E1329" w:rsidRDefault="00016E1B" w:rsidP="00F97ED0">
      <w:pPr>
        <w:pStyle w:val="3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3" w:history="1">
        <w:r w:rsidR="00F97ED0" w:rsidRPr="00D07188">
          <w:rPr>
            <w:rStyle w:val="af2"/>
            <w:noProof/>
          </w:rPr>
          <w:t>3.3.3. Работа с токенами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_Toc133795883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24</w:t>
        </w:r>
        <w:r w:rsidR="00F97ED0">
          <w:rPr>
            <w:noProof/>
            <w:webHidden/>
          </w:rPr>
          <w:fldChar w:fldCharType="end"/>
        </w:r>
      </w:hyperlink>
    </w:p>
    <w:p w14:paraId="5BA0479F" w14:textId="3B6FA24B" w:rsidR="00F97ED0" w:rsidRPr="005E1329" w:rsidRDefault="00016E1B" w:rsidP="00F97ED0">
      <w:pPr>
        <w:pStyle w:val="3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4" w:history="1">
        <w:r w:rsidR="00F97ED0" w:rsidRPr="00D07188">
          <w:rPr>
            <w:rStyle w:val="af2"/>
            <w:noProof/>
          </w:rPr>
          <w:t>3.3.4. Конфигурация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_Toc133795884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25</w:t>
        </w:r>
        <w:r w:rsidR="00F97ED0">
          <w:rPr>
            <w:noProof/>
            <w:webHidden/>
          </w:rPr>
          <w:fldChar w:fldCharType="end"/>
        </w:r>
      </w:hyperlink>
    </w:p>
    <w:p w14:paraId="2EE88A49" w14:textId="7AE4DA5E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5" w:history="1">
        <w:r w:rsidR="00F97ED0" w:rsidRPr="00D07188">
          <w:rPr>
            <w:rStyle w:val="af2"/>
            <w:noProof/>
          </w:rPr>
          <w:t>3.4. Резюме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_Toc133795885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27</w:t>
        </w:r>
        <w:r w:rsidR="00F97ED0">
          <w:rPr>
            <w:noProof/>
            <w:webHidden/>
          </w:rPr>
          <w:fldChar w:fldCharType="end"/>
        </w:r>
      </w:hyperlink>
    </w:p>
    <w:p w14:paraId="2A0DDF19" w14:textId="0EB19AA8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6" w:history="1">
        <w:r w:rsidR="00F97ED0" w:rsidRPr="00D07188">
          <w:rPr>
            <w:rStyle w:val="af2"/>
            <w:noProof/>
          </w:rPr>
          <w:t>Глава 4. Клиентская часть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_Toc133795886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29</w:t>
        </w:r>
        <w:r w:rsidR="00F97ED0">
          <w:rPr>
            <w:noProof/>
            <w:webHidden/>
          </w:rPr>
          <w:fldChar w:fldCharType="end"/>
        </w:r>
      </w:hyperlink>
    </w:p>
    <w:p w14:paraId="71348DFB" w14:textId="26B3A67A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7" w:history="1">
        <w:r w:rsidR="00F97ED0" w:rsidRPr="00D07188">
          <w:rPr>
            <w:rStyle w:val="af2"/>
            <w:noProof/>
          </w:rPr>
          <w:t>4.1. Структура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_Toc133795887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29</w:t>
        </w:r>
        <w:r w:rsidR="00F97ED0">
          <w:rPr>
            <w:noProof/>
            <w:webHidden/>
          </w:rPr>
          <w:fldChar w:fldCharType="end"/>
        </w:r>
      </w:hyperlink>
    </w:p>
    <w:p w14:paraId="0837D677" w14:textId="6F46B1E3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8" w:history="1">
        <w:r w:rsidR="00F97ED0" w:rsidRPr="00D07188">
          <w:rPr>
            <w:rStyle w:val="af2"/>
            <w:noProof/>
          </w:rPr>
          <w:t>4.2. Компоненты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_Toc133795888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30</w:t>
        </w:r>
        <w:r w:rsidR="00F97ED0">
          <w:rPr>
            <w:noProof/>
            <w:webHidden/>
          </w:rPr>
          <w:fldChar w:fldCharType="end"/>
        </w:r>
      </w:hyperlink>
    </w:p>
    <w:p w14:paraId="612B4581" w14:textId="13DB80A1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89" w:history="1">
        <w:r w:rsidR="00F97ED0" w:rsidRPr="00D07188">
          <w:rPr>
            <w:rStyle w:val="af2"/>
            <w:noProof/>
          </w:rPr>
          <w:t>4.3. Аутентификация и взаимодействие с сервером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_Toc133795889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32</w:t>
        </w:r>
        <w:r w:rsidR="00F97ED0">
          <w:rPr>
            <w:noProof/>
            <w:webHidden/>
          </w:rPr>
          <w:fldChar w:fldCharType="end"/>
        </w:r>
      </w:hyperlink>
    </w:p>
    <w:p w14:paraId="5416617E" w14:textId="12492D17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0" w:history="1">
        <w:r w:rsidR="00F97ED0" w:rsidRPr="00D07188">
          <w:rPr>
            <w:rStyle w:val="af2"/>
            <w:noProof/>
          </w:rPr>
          <w:t>4.4. Маршрутизация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_Toc133795890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35</w:t>
        </w:r>
        <w:r w:rsidR="00F97ED0">
          <w:rPr>
            <w:noProof/>
            <w:webHidden/>
          </w:rPr>
          <w:fldChar w:fldCharType="end"/>
        </w:r>
      </w:hyperlink>
    </w:p>
    <w:p w14:paraId="79A713BC" w14:textId="49526D44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1" w:history="1">
        <w:r w:rsidR="00F97ED0" w:rsidRPr="00D07188">
          <w:rPr>
            <w:rStyle w:val="af2"/>
            <w:noProof/>
          </w:rPr>
          <w:t>Глава 5. Возможности приложения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_Toc133795891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38</w:t>
        </w:r>
        <w:r w:rsidR="00F97ED0">
          <w:rPr>
            <w:noProof/>
            <w:webHidden/>
          </w:rPr>
          <w:fldChar w:fldCharType="end"/>
        </w:r>
      </w:hyperlink>
    </w:p>
    <w:p w14:paraId="19AD01E5" w14:textId="1FE75DBE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2" w:history="1">
        <w:r w:rsidR="00F97ED0" w:rsidRPr="00D07188">
          <w:rPr>
            <w:rStyle w:val="af2"/>
            <w:noProof/>
          </w:rPr>
          <w:t>5.1. Анонимный пользователь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_Toc133795892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38</w:t>
        </w:r>
        <w:r w:rsidR="00F97ED0">
          <w:rPr>
            <w:noProof/>
            <w:webHidden/>
          </w:rPr>
          <w:fldChar w:fldCharType="end"/>
        </w:r>
      </w:hyperlink>
    </w:p>
    <w:p w14:paraId="1D2E6591" w14:textId="5A070675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3" w:history="1">
        <w:r w:rsidR="00F97ED0" w:rsidRPr="00D07188">
          <w:rPr>
            <w:rStyle w:val="af2"/>
            <w:noProof/>
          </w:rPr>
          <w:t>5.2. Пациент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_Toc133795893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38</w:t>
        </w:r>
        <w:r w:rsidR="00F97ED0">
          <w:rPr>
            <w:noProof/>
            <w:webHidden/>
          </w:rPr>
          <w:fldChar w:fldCharType="end"/>
        </w:r>
      </w:hyperlink>
    </w:p>
    <w:p w14:paraId="17FB2812" w14:textId="51E34328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4" w:history="1">
        <w:r w:rsidR="00F97ED0" w:rsidRPr="00D07188">
          <w:rPr>
            <w:rStyle w:val="af2"/>
            <w:noProof/>
          </w:rPr>
          <w:t>5.3. Администратор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_Toc133795894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38</w:t>
        </w:r>
        <w:r w:rsidR="00F97ED0">
          <w:rPr>
            <w:noProof/>
            <w:webHidden/>
          </w:rPr>
          <w:fldChar w:fldCharType="end"/>
        </w:r>
      </w:hyperlink>
    </w:p>
    <w:p w14:paraId="193CFD74" w14:textId="4DAAE407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5" w:history="1">
        <w:r w:rsidR="00F97ED0" w:rsidRPr="00D07188">
          <w:rPr>
            <w:rStyle w:val="af2"/>
            <w:noProof/>
            <w:spacing w:val="20"/>
          </w:rPr>
          <w:t>ЗАКЛЮЧЕНИЕ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_Toc133795895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40</w:t>
        </w:r>
        <w:r w:rsidR="00F97ED0">
          <w:rPr>
            <w:noProof/>
            <w:webHidden/>
          </w:rPr>
          <w:fldChar w:fldCharType="end"/>
        </w:r>
      </w:hyperlink>
    </w:p>
    <w:p w14:paraId="53D4067C" w14:textId="42D27BFF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6" w:history="1">
        <w:r w:rsidR="00F97ED0" w:rsidRPr="00D07188">
          <w:rPr>
            <w:rStyle w:val="af2"/>
            <w:noProof/>
            <w:spacing w:val="20"/>
          </w:rPr>
          <w:t>ИСТОЧНИКИ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_Toc133795896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43</w:t>
        </w:r>
        <w:r w:rsidR="00F97ED0">
          <w:rPr>
            <w:noProof/>
            <w:webHidden/>
          </w:rPr>
          <w:fldChar w:fldCharType="end"/>
        </w:r>
      </w:hyperlink>
    </w:p>
    <w:p w14:paraId="0809977F" w14:textId="301DD403" w:rsidR="00F97ED0" w:rsidRPr="005E1329" w:rsidRDefault="00016E1B" w:rsidP="00F97ED0">
      <w:pPr>
        <w:pStyle w:val="11"/>
        <w:tabs>
          <w:tab w:val="clear" w:pos="9344"/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7" w:history="1">
        <w:r w:rsidR="00F97ED0" w:rsidRPr="00D07188">
          <w:rPr>
            <w:rStyle w:val="af2"/>
            <w:noProof/>
          </w:rPr>
          <w:t>ПРИЛОЖЕНИЕ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_Toc133795897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44</w:t>
        </w:r>
        <w:r w:rsidR="00F97ED0">
          <w:rPr>
            <w:noProof/>
            <w:webHidden/>
          </w:rPr>
          <w:fldChar w:fldCharType="end"/>
        </w:r>
      </w:hyperlink>
    </w:p>
    <w:p w14:paraId="73058B72" w14:textId="61DD84E4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8" w:history="1">
        <w:r w:rsidR="00F97ED0" w:rsidRPr="00D07188">
          <w:rPr>
            <w:rStyle w:val="af2"/>
            <w:noProof/>
          </w:rPr>
          <w:t>Руководство пользователя для пациента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_Toc133795898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44</w:t>
        </w:r>
        <w:r w:rsidR="00F97ED0">
          <w:rPr>
            <w:noProof/>
            <w:webHidden/>
          </w:rPr>
          <w:fldChar w:fldCharType="end"/>
        </w:r>
      </w:hyperlink>
    </w:p>
    <w:p w14:paraId="36C389FA" w14:textId="530B4B9A" w:rsidR="00F97ED0" w:rsidRPr="005E1329" w:rsidRDefault="00016E1B" w:rsidP="00F97ED0">
      <w:pPr>
        <w:pStyle w:val="21"/>
        <w:tabs>
          <w:tab w:val="right" w:leader="dot" w:pos="10205"/>
        </w:tabs>
        <w:rPr>
          <w:rFonts w:ascii="Calibri" w:hAnsi="Calibri"/>
          <w:bCs w:val="0"/>
          <w:noProof/>
          <w:color w:val="auto"/>
          <w:sz w:val="22"/>
          <w:szCs w:val="22"/>
          <w:shd w:val="clear" w:color="auto" w:fill="auto"/>
        </w:rPr>
      </w:pPr>
      <w:hyperlink w:anchor="_Toc133795899" w:history="1">
        <w:r w:rsidR="00F97ED0" w:rsidRPr="00D07188">
          <w:rPr>
            <w:rStyle w:val="af2"/>
            <w:noProof/>
          </w:rPr>
          <w:t>Руководство для администратора</w:t>
        </w:r>
        <w:r w:rsidR="00F97ED0">
          <w:rPr>
            <w:noProof/>
            <w:webHidden/>
          </w:rPr>
          <w:tab/>
        </w:r>
        <w:r w:rsidR="00F97ED0">
          <w:rPr>
            <w:noProof/>
            <w:webHidden/>
          </w:rPr>
          <w:fldChar w:fldCharType="begin"/>
        </w:r>
        <w:r w:rsidR="00F97ED0">
          <w:rPr>
            <w:noProof/>
            <w:webHidden/>
          </w:rPr>
          <w:instrText xml:space="preserve"> PAGEREF _Toc133795899 \h </w:instrText>
        </w:r>
        <w:r w:rsidR="00F97ED0">
          <w:rPr>
            <w:noProof/>
            <w:webHidden/>
          </w:rPr>
        </w:r>
        <w:r w:rsidR="00F97ED0">
          <w:rPr>
            <w:noProof/>
            <w:webHidden/>
          </w:rPr>
          <w:fldChar w:fldCharType="separate"/>
        </w:r>
        <w:r w:rsidR="00794EC0">
          <w:rPr>
            <w:noProof/>
            <w:webHidden/>
          </w:rPr>
          <w:t>52</w:t>
        </w:r>
        <w:r w:rsidR="00F97ED0">
          <w:rPr>
            <w:noProof/>
            <w:webHidden/>
          </w:rPr>
          <w:fldChar w:fldCharType="end"/>
        </w:r>
      </w:hyperlink>
    </w:p>
    <w:p w14:paraId="25FE7928" w14:textId="725BD588" w:rsidR="00141050" w:rsidRPr="006D5C4D" w:rsidRDefault="00795959" w:rsidP="006D5C4D">
      <w:pPr>
        <w:pStyle w:val="1"/>
        <w:rPr>
          <w:spacing w:val="20"/>
        </w:rPr>
      </w:pPr>
      <w:r>
        <w:fldChar w:fldCharType="end"/>
      </w:r>
      <w:bookmarkStart w:id="2" w:name="_Введение"/>
      <w:bookmarkEnd w:id="2"/>
      <w:r w:rsidR="008B52C1">
        <w:br w:type="page"/>
      </w:r>
      <w:bookmarkStart w:id="3" w:name="_Toc133795872"/>
      <w:r w:rsidR="00F248B7" w:rsidRPr="006D5C4D">
        <w:rPr>
          <w:spacing w:val="20"/>
        </w:rPr>
        <w:lastRenderedPageBreak/>
        <w:t>ВВЕДЕНИЕ</w:t>
      </w:r>
      <w:bookmarkEnd w:id="3"/>
    </w:p>
    <w:p w14:paraId="78849011" w14:textId="77777777" w:rsidR="00F248B7" w:rsidRDefault="00826DCD" w:rsidP="00C84658">
      <w:r>
        <w:tab/>
      </w:r>
      <w:r w:rsidR="00F248B7" w:rsidRPr="00F248B7">
        <w:t>В настоящее время медицинская индустрия переживает значительный рост спроса на медицинские услуги, однако в некоторых регионах существуют проблемы с доступностью медицинской помощи для населения. Это становится особенно заметно в случае, если необходима своевременная консультация или обследование. Кроме того, часто в государственных медицинских учреждениях происходят задержки в обслуживании пациентов из-за большого количества посетителей, что может привести к ухудшению их здоровья.</w:t>
      </w:r>
    </w:p>
    <w:p w14:paraId="3D8F3661" w14:textId="5FB76907" w:rsidR="00F248B7" w:rsidRPr="00F248B7" w:rsidRDefault="00F248B7" w:rsidP="00C84658">
      <w:r w:rsidRPr="00F248B7">
        <w:t xml:space="preserve">Для решения данной проблемы было разработано </w:t>
      </w:r>
      <w:r>
        <w:t>веб-</w:t>
      </w:r>
      <w:r w:rsidRPr="00F248B7">
        <w:t xml:space="preserve">приложение "Платная поликлиника", </w:t>
      </w:r>
      <w:r>
        <w:t xml:space="preserve">реализующее </w:t>
      </w:r>
      <w:r w:rsidRPr="00F248B7">
        <w:t>клиент-серверн</w:t>
      </w:r>
      <w:r>
        <w:t>ую</w:t>
      </w:r>
      <w:r w:rsidRPr="00F248B7">
        <w:t xml:space="preserve"> </w:t>
      </w:r>
      <w:r>
        <w:t xml:space="preserve">архитектуру, позволяющую </w:t>
      </w:r>
      <w:r w:rsidRPr="00F248B7">
        <w:t>позволяет пациентам записываться на прием к врачу в удобное для них время, не стоя в очереди, и получать быстрый доступ к медицинским услугам.</w:t>
      </w:r>
    </w:p>
    <w:p w14:paraId="3A25EB33" w14:textId="1A451414" w:rsidR="00F248B7" w:rsidRPr="00F248B7" w:rsidRDefault="00F248B7" w:rsidP="00C84658">
      <w:r w:rsidRPr="00F248B7">
        <w:t>Для достижения данной цели были поставлены следующие задачи:</w:t>
      </w:r>
    </w:p>
    <w:p w14:paraId="77CA2DB7" w14:textId="18289B3A" w:rsidR="00F248B7" w:rsidRPr="00F248B7" w:rsidRDefault="00F248B7" w:rsidP="00C84658">
      <w:pPr>
        <w:numPr>
          <w:ilvl w:val="0"/>
          <w:numId w:val="5"/>
        </w:numPr>
      </w:pPr>
      <w:r w:rsidRPr="00F248B7">
        <w:t>Разработать клиент-серверную архитектуру приложения</w:t>
      </w:r>
    </w:p>
    <w:p w14:paraId="2248AF0E" w14:textId="6A2C23D2" w:rsidR="00F248B7" w:rsidRDefault="00F248B7" w:rsidP="00C84658">
      <w:pPr>
        <w:numPr>
          <w:ilvl w:val="0"/>
          <w:numId w:val="5"/>
        </w:numPr>
      </w:pPr>
      <w:r w:rsidRPr="00F248B7">
        <w:t>Создать сервер на Java Spring c использованием REST-контроллеров</w:t>
      </w:r>
    </w:p>
    <w:p w14:paraId="3A672FDE" w14:textId="0B48F7A0" w:rsidR="00F248B7" w:rsidRPr="00F248B7" w:rsidRDefault="00F248B7" w:rsidP="00C84658">
      <w:pPr>
        <w:numPr>
          <w:ilvl w:val="0"/>
          <w:numId w:val="5"/>
        </w:numPr>
      </w:pPr>
      <w:r w:rsidRPr="00F248B7">
        <w:t xml:space="preserve">Разработать базу данных на </w:t>
      </w:r>
      <w:proofErr w:type="spellStart"/>
      <w:r w:rsidRPr="00F248B7">
        <w:t>PostgreSQL</w:t>
      </w:r>
      <w:proofErr w:type="spellEnd"/>
      <w:r w:rsidRPr="00F248B7">
        <w:t xml:space="preserve"> и обеспечить взаимодействие сервера с БД с помощью Spring</w:t>
      </w:r>
      <w:r>
        <w:rPr>
          <w:lang w:val="en-US"/>
        </w:rPr>
        <w:t>,</w:t>
      </w:r>
      <w:r w:rsidRPr="00F248B7">
        <w:t xml:space="preserve"> JPA и </w:t>
      </w:r>
      <w:proofErr w:type="spellStart"/>
      <w:r w:rsidRPr="00F248B7">
        <w:t>Hibernate</w:t>
      </w:r>
      <w:proofErr w:type="spellEnd"/>
    </w:p>
    <w:p w14:paraId="59708360" w14:textId="6689C8B0" w:rsidR="00F248B7" w:rsidRPr="00F248B7" w:rsidRDefault="00F248B7" w:rsidP="00C84658">
      <w:pPr>
        <w:numPr>
          <w:ilvl w:val="0"/>
          <w:numId w:val="5"/>
        </w:numPr>
      </w:pPr>
      <w:r w:rsidRPr="00F248B7">
        <w:t xml:space="preserve">Реализовать клиентскую часть приложения </w:t>
      </w:r>
      <w:r>
        <w:t>с использованием современных технологий. Сделать её максимально дружелюбной для пользователя и одновременно с этим функциональной</w:t>
      </w:r>
    </w:p>
    <w:p w14:paraId="4C6CEB2B" w14:textId="3809BCC5" w:rsidR="00F248B7" w:rsidRPr="00F248B7" w:rsidRDefault="00F248B7" w:rsidP="00C84658">
      <w:pPr>
        <w:numPr>
          <w:ilvl w:val="0"/>
          <w:numId w:val="5"/>
        </w:numPr>
      </w:pPr>
      <w:r w:rsidRPr="00F248B7">
        <w:t>Обеспечить взаимодействие между сервером и клиентской частью приложения</w:t>
      </w:r>
    </w:p>
    <w:p w14:paraId="2F027025" w14:textId="6EDA59CB" w:rsidR="00C84658" w:rsidRDefault="005B094B" w:rsidP="009F5E0D">
      <w:pPr>
        <w:pStyle w:val="1"/>
      </w:pPr>
      <w:r>
        <w:br w:type="page"/>
      </w:r>
      <w:bookmarkStart w:id="4" w:name="_Toc133795873"/>
      <w:r w:rsidR="00F248B7" w:rsidRPr="00C84658">
        <w:lastRenderedPageBreak/>
        <w:t xml:space="preserve">Глава 1. </w:t>
      </w:r>
      <w:r w:rsidR="00C84658" w:rsidRPr="00C84658">
        <w:t>Выбор стека технологий</w:t>
      </w:r>
      <w:bookmarkEnd w:id="4"/>
    </w:p>
    <w:p w14:paraId="4AE2EB2F" w14:textId="52B30C3A" w:rsidR="00C84658" w:rsidRPr="00C84658" w:rsidRDefault="00C84658" w:rsidP="00C84658">
      <w:r w:rsidRPr="00C84658">
        <w:t>Для разработки приложения "Платная поликлиника" был выбран стек технологий, который позволил обеспечить высокую производительность, безопасность и удобство использования приложения для пользователей.</w:t>
      </w:r>
    </w:p>
    <w:p w14:paraId="0DD43AB8" w14:textId="40CF1E46" w:rsidR="00C84658" w:rsidRPr="00C84658" w:rsidRDefault="00C84658" w:rsidP="00C84658">
      <w:r w:rsidRPr="00C84658">
        <w:t xml:space="preserve">Для серверной части приложения был выбран Java Spring, который является одним из самых популярных и широко используемых фреймворков для разработки серверных приложений на Java. Java Spring предоставляет широкий набор инструментов для </w:t>
      </w:r>
      <w:r>
        <w:t>реализации</w:t>
      </w:r>
      <w:r w:rsidRPr="00C84658">
        <w:t xml:space="preserve"> </w:t>
      </w:r>
      <w:proofErr w:type="spellStart"/>
      <w:r w:rsidRPr="00C84658">
        <w:t>RESTful</w:t>
      </w:r>
      <w:proofErr w:type="spellEnd"/>
      <w:r w:rsidRPr="00C84658">
        <w:t xml:space="preserve"> API, что </w:t>
      </w:r>
      <w:r>
        <w:t>позволяет</w:t>
      </w:r>
      <w:r w:rsidRPr="00C84658">
        <w:t xml:space="preserve"> создать легко масштабируемое и гибкое API для взаимодействия с клиентской частью</w:t>
      </w:r>
      <w:r>
        <w:t>.</w:t>
      </w:r>
    </w:p>
    <w:p w14:paraId="42B79D4A" w14:textId="37B5A165" w:rsidR="00C84658" w:rsidRPr="00C84658" w:rsidRDefault="00C84658" w:rsidP="00C84658">
      <w:r w:rsidRPr="00C84658">
        <w:t xml:space="preserve">Для реализации клиентской части приложения был выбран </w:t>
      </w:r>
      <w:proofErr w:type="spellStart"/>
      <w:r w:rsidRPr="00C84658">
        <w:t>React</w:t>
      </w:r>
      <w:proofErr w:type="spellEnd"/>
      <w:r w:rsidRPr="00C84658">
        <w:t xml:space="preserve">, который является одним из наиболее популярных фреймворков для создания пользовательских интерфейсов. </w:t>
      </w:r>
      <w:proofErr w:type="spellStart"/>
      <w:r w:rsidRPr="00C84658">
        <w:t>React</w:t>
      </w:r>
      <w:proofErr w:type="spellEnd"/>
      <w:r w:rsidRPr="00C84658">
        <w:t xml:space="preserve"> обладает высокой производительностью и возможностью создавать компоненты для повторного использования, что ускоряет процесс разработки и упрощает поддержку приложения в дальнейшем.</w:t>
      </w:r>
    </w:p>
    <w:p w14:paraId="156E35CB" w14:textId="506B6BC9" w:rsidR="00C84658" w:rsidRPr="00C84658" w:rsidRDefault="00C84658" w:rsidP="00C84658">
      <w:r w:rsidRPr="00C84658">
        <w:t xml:space="preserve">Для взаимодействия с базой данных был выбран </w:t>
      </w:r>
      <w:proofErr w:type="spellStart"/>
      <w:r w:rsidRPr="00C84658">
        <w:t>PostgreSQL</w:t>
      </w:r>
      <w:proofErr w:type="spellEnd"/>
      <w:r w:rsidRPr="00C84658">
        <w:t xml:space="preserve">, который является мощной и надежной системой управления реляционными базами данных. </w:t>
      </w:r>
      <w:proofErr w:type="spellStart"/>
      <w:r w:rsidRPr="00C84658">
        <w:t>PostgreSQL</w:t>
      </w:r>
      <w:proofErr w:type="spellEnd"/>
      <w:r w:rsidRPr="00C84658">
        <w:t xml:space="preserve"> позволяет обеспечить высокую производительность и защиту данных, а также </w:t>
      </w:r>
      <w:r w:rsidR="0035468F">
        <w:t>предоставляет</w:t>
      </w:r>
      <w:r w:rsidRPr="00C84658">
        <w:t xml:space="preserve"> возможность горизонтального масштабирования для обработки большого количества запросов.</w:t>
      </w:r>
    </w:p>
    <w:p w14:paraId="64EFDC6F" w14:textId="37EE6EA8" w:rsidR="00C84658" w:rsidRPr="00C84658" w:rsidRDefault="0035468F" w:rsidP="00C84658">
      <w:r>
        <w:t>В</w:t>
      </w:r>
      <w:r w:rsidR="00C84658" w:rsidRPr="00C84658">
        <w:t xml:space="preserve">ыбранный стек технологий позволил создать удобное, быстрое и безопасное приложение "Платная поликлиника", которое обеспечивает быстрый доступ к медицинским услугам для пациентов и удобный способ работы </w:t>
      </w:r>
      <w:r>
        <w:t>для администраторов.</w:t>
      </w:r>
    </w:p>
    <w:p w14:paraId="432607F7" w14:textId="3F765D6C" w:rsidR="00C84658" w:rsidRDefault="00FA1AFA" w:rsidP="009F5E0D">
      <w:pPr>
        <w:pStyle w:val="1"/>
      </w:pPr>
      <w:r>
        <w:br w:type="page"/>
      </w:r>
      <w:bookmarkStart w:id="5" w:name="_Toc133795874"/>
      <w:r w:rsidR="00C84658">
        <w:lastRenderedPageBreak/>
        <w:t xml:space="preserve">Глава 2. </w:t>
      </w:r>
      <w:r w:rsidR="00916FB0">
        <w:t>База данных</w:t>
      </w:r>
      <w:bookmarkEnd w:id="5"/>
    </w:p>
    <w:p w14:paraId="35121C99" w14:textId="4F0903AB" w:rsidR="00C84658" w:rsidRPr="00C84658" w:rsidRDefault="00C84658" w:rsidP="009F5E0D">
      <w:pPr>
        <w:pStyle w:val="2"/>
        <w:ind w:firstLine="0"/>
      </w:pPr>
      <w:bookmarkStart w:id="6" w:name="_Toc133795875"/>
      <w:r w:rsidRPr="00C84658">
        <w:t>2.</w:t>
      </w:r>
      <w:r w:rsidR="00916FB0">
        <w:t>1</w:t>
      </w:r>
      <w:r w:rsidRPr="00C84658">
        <w:t xml:space="preserve">. </w:t>
      </w:r>
      <w:r w:rsidR="00916FB0">
        <w:t>Создание</w:t>
      </w:r>
      <w:bookmarkEnd w:id="6"/>
    </w:p>
    <w:p w14:paraId="7A1BB400" w14:textId="0F32B8C5" w:rsidR="00AA1F1F" w:rsidRDefault="00C84658" w:rsidP="00C84658">
      <w:r>
        <w:t xml:space="preserve">В первую очередь необходимо разработать базу данных для приложения. После тщательного анализа и взвешивания </w:t>
      </w:r>
      <w:r w:rsidR="00AA1F1F">
        <w:t>трудности решения и его удобства, было решено использовать следующие сущности:</w:t>
      </w:r>
    </w:p>
    <w:p w14:paraId="55BEC496" w14:textId="4688ECB3" w:rsidR="00AA1F1F" w:rsidRPr="00916FB0" w:rsidRDefault="00AA1F1F" w:rsidP="00AA1F1F">
      <w:pPr>
        <w:numPr>
          <w:ilvl w:val="0"/>
          <w:numId w:val="6"/>
        </w:numPr>
        <w:rPr>
          <w:b/>
          <w:bCs w:val="0"/>
        </w:rPr>
      </w:pPr>
      <w:r w:rsidRPr="00916FB0">
        <w:rPr>
          <w:b/>
          <w:bCs w:val="0"/>
        </w:rPr>
        <w:t>Пациент</w:t>
      </w:r>
    </w:p>
    <w:p w14:paraId="3E8B5519" w14:textId="6F4838BC" w:rsidR="00AA1F1F" w:rsidRDefault="00B3653B" w:rsidP="00AA1F1F">
      <w:pPr>
        <w:keepNext/>
        <w:ind w:left="708" w:firstLine="0"/>
      </w:pPr>
      <w:r>
        <w:rPr>
          <w:noProof/>
        </w:rPr>
        <w:pict w14:anchorId="50BFF5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pt;height:330pt;visibility:visible;mso-wrap-style:square">
            <v:imagedata r:id="rId13" o:title=""/>
          </v:shape>
        </w:pict>
      </w:r>
    </w:p>
    <w:p w14:paraId="74F13A96" w14:textId="1AB161CC" w:rsidR="00AA1F1F" w:rsidRDefault="00AA1F1F" w:rsidP="00E76CA3">
      <w:pPr>
        <w:pStyle w:val="af6"/>
      </w:pPr>
      <w:r w:rsidRPr="00E76CA3"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1</w:t>
      </w:r>
      <w:r w:rsidR="00016E1B">
        <w:rPr>
          <w:noProof/>
        </w:rPr>
        <w:fldChar w:fldCharType="end"/>
      </w:r>
    </w:p>
    <w:p w14:paraId="447056B0" w14:textId="7793185F" w:rsidR="00E76CA3" w:rsidRPr="00E76CA3" w:rsidRDefault="00E76CA3" w:rsidP="00E76CA3">
      <w:r>
        <w:t>Номер телефона пациента может быть только в международном формате и начинаться только с +7. Такое решение было выбрано в целях упрощения реализации. Валидность номера телефона проверяется в самой базе при помощи</w:t>
      </w:r>
      <w:r w:rsidRPr="00E76CA3">
        <w:t xml:space="preserve"> 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patient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_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phone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_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check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: (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phone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_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number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)::</w:t>
      </w:r>
      <w:r w:rsidRPr="00E76CA3">
        <w:rPr>
          <w:rFonts w:ascii="Courier New" w:hAnsi="Courier New" w:cs="Courier New"/>
          <w:bCs w:val="0"/>
          <w:color w:val="007020"/>
          <w:sz w:val="20"/>
          <w:szCs w:val="20"/>
          <w:shd w:val="clear" w:color="auto" w:fill="auto"/>
          <w:lang w:val="en-US"/>
        </w:rPr>
        <w:t>text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 xml:space="preserve"> ~ 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similar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_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to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_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  <w:t>escape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(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FFF0F0"/>
        </w:rPr>
        <w:t>'\+7\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FFF0F0"/>
          <w:lang w:val="en-US"/>
        </w:rPr>
        <w:t>d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FFF0F0"/>
        </w:rPr>
        <w:t>{10}'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::</w:t>
      </w:r>
      <w:r w:rsidRPr="00E76CA3">
        <w:rPr>
          <w:rFonts w:ascii="Courier New" w:hAnsi="Courier New" w:cs="Courier New"/>
          <w:bCs w:val="0"/>
          <w:color w:val="007020"/>
          <w:sz w:val="20"/>
          <w:szCs w:val="20"/>
          <w:shd w:val="clear" w:color="auto" w:fill="auto"/>
          <w:lang w:val="en-US"/>
        </w:rPr>
        <w:t>text</w:t>
      </w:r>
      <w:r w:rsidRPr="00E76CA3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>)</w:t>
      </w:r>
    </w:p>
    <w:p w14:paraId="5416C94B" w14:textId="13A2BED9" w:rsidR="00E76CA3" w:rsidRDefault="00E76CA3" w:rsidP="00AA1F1F">
      <w:r>
        <w:t xml:space="preserve">Стоит отметить, что в дополнение к вышеприведенным атрибутам пациента можно было добавить еще несколько, например номер СНИЛС или паспортные </w:t>
      </w:r>
      <w:r>
        <w:lastRenderedPageBreak/>
        <w:t>данные, но данное отношение является лишь демонстрацией и было решено не вдаваться в мелкие подробности.</w:t>
      </w:r>
    </w:p>
    <w:p w14:paraId="56F73438" w14:textId="4BCEB587" w:rsidR="00AA1F1F" w:rsidRDefault="00AA1F1F" w:rsidP="00AA1F1F">
      <w:r>
        <w:t>Для номера телефона стоит ограничение уникальности – в базу нельзя занести несколько пациентов с одним номером.</w:t>
      </w:r>
    </w:p>
    <w:p w14:paraId="7E898DAC" w14:textId="4A3A85AF" w:rsidR="00AA1F1F" w:rsidRPr="00E76CA3" w:rsidRDefault="00AA1F1F" w:rsidP="00AA1F1F">
      <w:r>
        <w:t xml:space="preserve">Уникальный идентификатор пациента автоматически генерируется на основе последовательности </w:t>
      </w:r>
      <w:r w:rsidR="00B3653B">
        <w:rPr>
          <w:noProof/>
        </w:rPr>
        <w:pict w14:anchorId="3033B1D8">
          <v:shape id="_x0000_i1026" type="#_x0000_t75" style="width:120pt;height:12pt;visibility:visible;mso-wrap-style:square">
            <v:imagedata r:id="rId14" o:title=""/>
          </v:shape>
        </w:pict>
      </w:r>
      <w:r w:rsidR="00E76CA3" w:rsidRPr="00E76CA3">
        <w:rPr>
          <w:noProof/>
        </w:rPr>
        <w:t>,</w:t>
      </w:r>
      <w:r w:rsidR="00E76CA3">
        <w:rPr>
          <w:noProof/>
        </w:rPr>
        <w:t xml:space="preserve"> начиная с 1 и с интервалом 1.</w:t>
      </w:r>
    </w:p>
    <w:p w14:paraId="05240CD9" w14:textId="6B5B013C" w:rsidR="00AA1F1F" w:rsidRPr="00916FB0" w:rsidRDefault="00E76CA3" w:rsidP="00E76CA3">
      <w:pPr>
        <w:numPr>
          <w:ilvl w:val="0"/>
          <w:numId w:val="6"/>
        </w:numPr>
        <w:rPr>
          <w:b/>
          <w:bCs w:val="0"/>
          <w:lang w:val="en-US"/>
        </w:rPr>
      </w:pPr>
      <w:r w:rsidRPr="00916FB0">
        <w:rPr>
          <w:b/>
          <w:bCs w:val="0"/>
        </w:rPr>
        <w:t>Врач</w:t>
      </w:r>
    </w:p>
    <w:p w14:paraId="2DBC547E" w14:textId="0A03576C" w:rsidR="00E76CA3" w:rsidRDefault="00B3653B" w:rsidP="00E76CA3">
      <w:pPr>
        <w:keepNext/>
        <w:ind w:left="708" w:firstLine="0"/>
      </w:pPr>
      <w:r>
        <w:rPr>
          <w:noProof/>
          <w:lang w:val="en-US"/>
        </w:rPr>
        <w:pict w14:anchorId="0DFBA55B">
          <v:shape id="_x0000_i1027" type="#_x0000_t75" style="width:234pt;height:258pt;visibility:visible;mso-wrap-style:square">
            <v:imagedata r:id="rId15" o:title=""/>
          </v:shape>
        </w:pict>
      </w:r>
    </w:p>
    <w:p w14:paraId="1D4B396F" w14:textId="6A6569EE" w:rsidR="00E76CA3" w:rsidRPr="00E76CA3" w:rsidRDefault="00E76CA3" w:rsidP="00E76CA3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2</w:t>
      </w:r>
      <w:r w:rsidR="00016E1B">
        <w:rPr>
          <w:noProof/>
        </w:rPr>
        <w:fldChar w:fldCharType="end"/>
      </w:r>
    </w:p>
    <w:p w14:paraId="608B8678" w14:textId="09B54A4E" w:rsidR="00AA1F1F" w:rsidRDefault="00E76CA3" w:rsidP="00AA1F1F">
      <w:pPr>
        <w:ind w:firstLine="0"/>
      </w:pPr>
      <w:r>
        <w:tab/>
        <w:t>Отношение «</w:t>
      </w:r>
      <w:r>
        <w:rPr>
          <w:lang w:val="en-US"/>
        </w:rPr>
        <w:t>doctor</w:t>
      </w:r>
      <w:r>
        <w:t xml:space="preserve">» обладает похожими свойствами, номер так же уникален и проверяется на валидность, </w:t>
      </w:r>
      <w:r>
        <w:rPr>
          <w:lang w:val="en-US"/>
        </w:rPr>
        <w:t>id</w:t>
      </w:r>
      <w:r w:rsidRPr="00E76CA3">
        <w:t xml:space="preserve"> </w:t>
      </w:r>
      <w:r>
        <w:t>генерируется автоматически.</w:t>
      </w:r>
    </w:p>
    <w:p w14:paraId="0AF04345" w14:textId="7A390D9F" w:rsidR="00E76CA3" w:rsidRPr="00916FB0" w:rsidRDefault="00E76CA3" w:rsidP="00E76CA3">
      <w:pPr>
        <w:numPr>
          <w:ilvl w:val="0"/>
          <w:numId w:val="6"/>
        </w:numPr>
        <w:rPr>
          <w:b/>
          <w:bCs w:val="0"/>
        </w:rPr>
      </w:pPr>
      <w:r w:rsidRPr="00916FB0">
        <w:rPr>
          <w:b/>
          <w:bCs w:val="0"/>
        </w:rPr>
        <w:t>Услуга</w:t>
      </w:r>
    </w:p>
    <w:p w14:paraId="108104B9" w14:textId="77777777" w:rsidR="00E76CA3" w:rsidRDefault="00E76CA3" w:rsidP="00E76CA3">
      <w:pPr>
        <w:rPr>
          <w:noProof/>
        </w:rPr>
      </w:pPr>
    </w:p>
    <w:p w14:paraId="39F0B846" w14:textId="60CF01D8" w:rsidR="00E76CA3" w:rsidRDefault="00B3653B" w:rsidP="00E76CA3">
      <w:pPr>
        <w:keepNext/>
      </w:pPr>
      <w:r>
        <w:rPr>
          <w:noProof/>
        </w:rPr>
        <w:lastRenderedPageBreak/>
        <w:pict w14:anchorId="2C7D5FC0">
          <v:shape id="_x0000_i1028" type="#_x0000_t75" style="width:180pt;height:150pt;visibility:visible;mso-wrap-style:square">
            <v:imagedata r:id="rId16" o:title=""/>
          </v:shape>
        </w:pict>
      </w:r>
    </w:p>
    <w:p w14:paraId="79CC974D" w14:textId="4FF38B52" w:rsidR="00E76CA3" w:rsidRDefault="00E76CA3" w:rsidP="00E76CA3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3</w:t>
      </w:r>
      <w:r w:rsidR="00016E1B">
        <w:rPr>
          <w:noProof/>
        </w:rPr>
        <w:fldChar w:fldCharType="end"/>
      </w:r>
    </w:p>
    <w:p w14:paraId="4C26A551" w14:textId="4352CF9B" w:rsidR="00E76CA3" w:rsidRDefault="00E76CA3" w:rsidP="00E76CA3">
      <w:r>
        <w:t>Отношение «</w:t>
      </w:r>
      <w:r>
        <w:rPr>
          <w:lang w:val="en-US"/>
        </w:rPr>
        <w:t>service</w:t>
      </w:r>
      <w:r>
        <w:t xml:space="preserve">» хранит в себе записи о возможных платных услугах, оказываемых </w:t>
      </w:r>
      <w:r w:rsidR="00916FB0">
        <w:t xml:space="preserve">в клинике. </w:t>
      </w:r>
    </w:p>
    <w:p w14:paraId="5AF339E2" w14:textId="5BF296F3" w:rsidR="00916FB0" w:rsidRDefault="00916FB0" w:rsidP="00E76CA3">
      <w:r>
        <w:t>Идентификатор генерируется автоматически.</w:t>
      </w:r>
    </w:p>
    <w:p w14:paraId="0495DDC5" w14:textId="7A7D928A" w:rsidR="00916FB0" w:rsidRPr="00916FB0" w:rsidRDefault="00916FB0" w:rsidP="00916FB0">
      <w:pPr>
        <w:numPr>
          <w:ilvl w:val="0"/>
          <w:numId w:val="6"/>
        </w:numPr>
        <w:rPr>
          <w:b/>
          <w:bCs w:val="0"/>
        </w:rPr>
      </w:pPr>
      <w:r w:rsidRPr="00916FB0">
        <w:rPr>
          <w:b/>
          <w:bCs w:val="0"/>
        </w:rPr>
        <w:t>Прием у врача</w:t>
      </w:r>
    </w:p>
    <w:p w14:paraId="1FC9681B" w14:textId="4AF89BE2" w:rsidR="00916FB0" w:rsidRDefault="00B3653B" w:rsidP="00916FB0">
      <w:pPr>
        <w:keepNext/>
        <w:ind w:left="708" w:firstLine="0"/>
      </w:pPr>
      <w:r>
        <w:rPr>
          <w:noProof/>
        </w:rPr>
        <w:pict w14:anchorId="5DE8E727">
          <v:shape id="_x0000_i1029" type="#_x0000_t75" style="width:276pt;height:228pt;visibility:visible;mso-wrap-style:square">
            <v:imagedata r:id="rId17" o:title=""/>
          </v:shape>
        </w:pict>
      </w:r>
    </w:p>
    <w:p w14:paraId="3E6BB81C" w14:textId="6A22BDD5" w:rsidR="00916FB0" w:rsidRDefault="00916FB0" w:rsidP="00916FB0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4</w:t>
      </w:r>
      <w:r w:rsidR="00016E1B">
        <w:rPr>
          <w:noProof/>
        </w:rPr>
        <w:fldChar w:fldCharType="end"/>
      </w:r>
    </w:p>
    <w:p w14:paraId="43EEE81C" w14:textId="356E65E9" w:rsidR="00916FB0" w:rsidRDefault="00916FB0" w:rsidP="00916FB0">
      <w:r>
        <w:t>Отношение</w:t>
      </w:r>
      <w:r w:rsidRPr="00916FB0">
        <w:t xml:space="preserve"> «</w:t>
      </w:r>
      <w:r>
        <w:rPr>
          <w:lang w:val="en-US"/>
        </w:rPr>
        <w:t>appointment</w:t>
      </w:r>
      <w:r w:rsidRPr="00916FB0">
        <w:t>»</w:t>
      </w:r>
      <w:r>
        <w:t xml:space="preserve"> в качестве внешних ключей использует уникальные идентификаторы таблиц </w:t>
      </w:r>
      <w:r w:rsidRPr="00916FB0">
        <w:t>«</w:t>
      </w:r>
      <w:r>
        <w:rPr>
          <w:lang w:val="en-US"/>
        </w:rPr>
        <w:t>patient</w:t>
      </w:r>
      <w:r w:rsidRPr="00916FB0">
        <w:t>», «</w:t>
      </w:r>
      <w:r>
        <w:rPr>
          <w:lang w:val="en-US"/>
        </w:rPr>
        <w:t>doctor</w:t>
      </w:r>
      <w:r w:rsidRPr="00916FB0">
        <w:t xml:space="preserve">» </w:t>
      </w:r>
      <w:r>
        <w:t>и</w:t>
      </w:r>
      <w:r w:rsidRPr="00916FB0">
        <w:t xml:space="preserve"> «</w:t>
      </w:r>
      <w:r>
        <w:rPr>
          <w:lang w:val="en-US"/>
        </w:rPr>
        <w:t>service</w:t>
      </w:r>
      <w:r w:rsidRPr="00916FB0">
        <w:t>»</w:t>
      </w:r>
      <w:r>
        <w:t>. Таким образом можно связать информацию о пациенте, принимающем враче и оказанной услуге.</w:t>
      </w:r>
    </w:p>
    <w:p w14:paraId="6748794E" w14:textId="1CB7C6DD" w:rsidR="00916FB0" w:rsidRPr="00916FB0" w:rsidRDefault="00916FB0" w:rsidP="00916FB0">
      <w:pPr>
        <w:numPr>
          <w:ilvl w:val="0"/>
          <w:numId w:val="6"/>
        </w:numPr>
        <w:rPr>
          <w:b/>
          <w:bCs w:val="0"/>
        </w:rPr>
      </w:pPr>
      <w:r w:rsidRPr="00916FB0">
        <w:rPr>
          <w:b/>
          <w:bCs w:val="0"/>
        </w:rPr>
        <w:t>Администратор</w:t>
      </w:r>
    </w:p>
    <w:p w14:paraId="0000AE73" w14:textId="538D615F" w:rsidR="00916FB0" w:rsidRDefault="00B3653B" w:rsidP="00916FB0">
      <w:pPr>
        <w:keepNext/>
        <w:ind w:left="708" w:firstLine="0"/>
      </w:pPr>
      <w:r>
        <w:rPr>
          <w:noProof/>
        </w:rPr>
        <w:lastRenderedPageBreak/>
        <w:pict w14:anchorId="048092D3">
          <v:shape id="_x0000_i1030" type="#_x0000_t75" style="width:186pt;height:120pt;visibility:visible;mso-wrap-style:square">
            <v:imagedata r:id="rId18" o:title=""/>
          </v:shape>
        </w:pict>
      </w:r>
    </w:p>
    <w:p w14:paraId="1AC41C37" w14:textId="2876501E" w:rsidR="00916FB0" w:rsidRDefault="00916FB0" w:rsidP="00916FB0">
      <w:pPr>
        <w:pStyle w:val="af6"/>
        <w:rPr>
          <w:noProof/>
        </w:rPr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5</w:t>
      </w:r>
      <w:r w:rsidR="00016E1B">
        <w:rPr>
          <w:noProof/>
        </w:rPr>
        <w:fldChar w:fldCharType="end"/>
      </w:r>
    </w:p>
    <w:p w14:paraId="1F930DFC" w14:textId="3D7FE693" w:rsidR="00916FB0" w:rsidRDefault="00916FB0" w:rsidP="00916FB0">
      <w:pPr>
        <w:ind w:firstLine="567"/>
      </w:pPr>
      <w:r>
        <w:t>Отношение «</w:t>
      </w:r>
      <w:r>
        <w:rPr>
          <w:lang w:val="en-US"/>
        </w:rPr>
        <w:t>admin</w:t>
      </w:r>
      <w:r>
        <w:t xml:space="preserve">» хранит логины и пароли всех администраторов, имеющих </w:t>
      </w:r>
      <w:r w:rsidR="005321E2">
        <w:t xml:space="preserve">неограниченный </w:t>
      </w:r>
      <w:r>
        <w:t xml:space="preserve">доступ к </w:t>
      </w:r>
      <w:r>
        <w:rPr>
          <w:lang w:val="en-US"/>
        </w:rPr>
        <w:t>REST</w:t>
      </w:r>
      <w:r w:rsidR="005321E2">
        <w:t xml:space="preserve">-контроллерам </w:t>
      </w:r>
      <w:r w:rsidRPr="00916FB0">
        <w:t>(</w:t>
      </w:r>
      <w:r>
        <w:t>подробнее в</w:t>
      </w:r>
      <w:r w:rsidR="005321E2">
        <w:t xml:space="preserve"> разделе 3.3</w:t>
      </w:r>
      <w:r>
        <w:t xml:space="preserve">). </w:t>
      </w:r>
    </w:p>
    <w:p w14:paraId="02E1D1CD" w14:textId="1E745C01" w:rsidR="00080BAF" w:rsidRDefault="00080BAF" w:rsidP="00916FB0">
      <w:pPr>
        <w:ind w:firstLine="567"/>
      </w:pPr>
      <w:r>
        <w:t>Итоговая модель базы данных выглядит так:</w:t>
      </w:r>
    </w:p>
    <w:p w14:paraId="20F617CA" w14:textId="79C578DE" w:rsidR="00080BAF" w:rsidRDefault="00B3653B" w:rsidP="00080BAF">
      <w:pPr>
        <w:keepNext/>
        <w:ind w:firstLine="567"/>
      </w:pPr>
      <w:r>
        <w:rPr>
          <w:noProof/>
        </w:rPr>
        <w:pict w14:anchorId="37D176C0">
          <v:shape id="_x0000_i1031" type="#_x0000_t75" style="width:450pt;height:342pt;visibility:visible;mso-wrap-style:square">
            <v:imagedata r:id="rId19" o:title=""/>
          </v:shape>
        </w:pict>
      </w:r>
    </w:p>
    <w:p w14:paraId="70FA65C1" w14:textId="6B80CEC6" w:rsidR="00080BAF" w:rsidRDefault="00080BAF" w:rsidP="00080BAF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6</w:t>
      </w:r>
      <w:r w:rsidR="00016E1B">
        <w:rPr>
          <w:noProof/>
        </w:rPr>
        <w:fldChar w:fldCharType="end"/>
      </w:r>
    </w:p>
    <w:p w14:paraId="6C0A0B5F" w14:textId="2F13877B" w:rsidR="00916FB0" w:rsidRDefault="00916FB0" w:rsidP="00916FB0">
      <w:pPr>
        <w:pStyle w:val="2"/>
      </w:pPr>
      <w:bookmarkStart w:id="7" w:name="_Toc133795876"/>
      <w:r>
        <w:lastRenderedPageBreak/>
        <w:t>2.2. Заполнение</w:t>
      </w:r>
      <w:bookmarkEnd w:id="7"/>
    </w:p>
    <w:p w14:paraId="1B414451" w14:textId="49AB8A20" w:rsidR="00916FB0" w:rsidRDefault="00F8088D" w:rsidP="00916FB0">
      <w:r>
        <w:t xml:space="preserve">Для заполнения базы данных был написан скрипт на </w:t>
      </w:r>
      <w:r>
        <w:rPr>
          <w:lang w:val="en-US"/>
        </w:rPr>
        <w:t>Python</w:t>
      </w:r>
      <w:r w:rsidRPr="00F8088D">
        <w:t xml:space="preserve">, </w:t>
      </w:r>
      <w:r>
        <w:t>генерирующий заданное количество случайных записей для всех таблиц, кроме «</w:t>
      </w:r>
      <w:r>
        <w:rPr>
          <w:lang w:val="en-US"/>
        </w:rPr>
        <w:t>admin</w:t>
      </w:r>
      <w:r>
        <w:t>»</w:t>
      </w:r>
      <w:r w:rsidRPr="00F8088D">
        <w:t xml:space="preserve">. </w:t>
      </w:r>
    </w:p>
    <w:p w14:paraId="54DEC1D8" w14:textId="24587C99" w:rsidR="00F8088D" w:rsidRPr="00530822" w:rsidRDefault="00F8088D" w:rsidP="00916FB0">
      <w:r>
        <w:t>Код</w:t>
      </w:r>
      <w:r w:rsidRPr="00530822">
        <w:t xml:space="preserve"> </w:t>
      </w:r>
      <w:r>
        <w:t>скрипта</w:t>
      </w:r>
      <w:r w:rsidR="00C3041B" w:rsidRPr="00530822">
        <w:t xml:space="preserve"> (</w:t>
      </w:r>
      <w:r w:rsidR="00C3041B">
        <w:t>в сокращении)</w:t>
      </w:r>
      <w:r w:rsidRPr="00530822">
        <w:t>:</w:t>
      </w:r>
    </w:p>
    <w:p w14:paraId="1477EC77" w14:textId="77777777" w:rsidR="00F8088D" w:rsidRPr="00530822" w:rsidRDefault="00F8088D" w:rsidP="00F8088D">
      <w:pPr>
        <w:pStyle w:val="HTML"/>
        <w:spacing w:line="244" w:lineRule="atLeast"/>
        <w:rPr>
          <w:color w:val="333333"/>
        </w:rPr>
      </w:pPr>
      <w:r w:rsidRPr="00F8088D">
        <w:rPr>
          <w:b/>
          <w:bCs/>
          <w:color w:val="008800"/>
          <w:lang w:val="en-US"/>
        </w:rPr>
        <w:t>import</w:t>
      </w:r>
      <w:r w:rsidRPr="00530822">
        <w:rPr>
          <w:color w:val="333333"/>
        </w:rPr>
        <w:t xml:space="preserve"> </w:t>
      </w:r>
      <w:r w:rsidRPr="00F8088D">
        <w:rPr>
          <w:b/>
          <w:bCs/>
          <w:color w:val="0E84B5"/>
          <w:lang w:val="en-US"/>
        </w:rPr>
        <w:t>random</w:t>
      </w:r>
    </w:p>
    <w:p w14:paraId="57B75DBB" w14:textId="77777777" w:rsidR="00F8088D" w:rsidRP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F8088D">
        <w:rPr>
          <w:b/>
          <w:bCs/>
          <w:color w:val="008800"/>
          <w:lang w:val="en-US"/>
        </w:rPr>
        <w:t>import</w:t>
      </w:r>
      <w:r w:rsidRPr="00F8088D">
        <w:rPr>
          <w:color w:val="333333"/>
          <w:lang w:val="en-US"/>
        </w:rPr>
        <w:t xml:space="preserve"> </w:t>
      </w:r>
      <w:r w:rsidRPr="00F8088D">
        <w:rPr>
          <w:b/>
          <w:bCs/>
          <w:color w:val="0E84B5"/>
          <w:lang w:val="en-US"/>
        </w:rPr>
        <w:t>string</w:t>
      </w:r>
    </w:p>
    <w:p w14:paraId="3093BA3B" w14:textId="77777777" w:rsidR="00F8088D" w:rsidRP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F8088D">
        <w:rPr>
          <w:b/>
          <w:bCs/>
          <w:color w:val="008800"/>
          <w:lang w:val="en-US"/>
        </w:rPr>
        <w:t>import</w:t>
      </w:r>
      <w:r w:rsidRPr="00F8088D">
        <w:rPr>
          <w:color w:val="333333"/>
          <w:lang w:val="en-US"/>
        </w:rPr>
        <w:t xml:space="preserve"> </w:t>
      </w:r>
      <w:r w:rsidRPr="00F8088D">
        <w:rPr>
          <w:b/>
          <w:bCs/>
          <w:color w:val="0E84B5"/>
          <w:lang w:val="en-US"/>
        </w:rPr>
        <w:t>datetime</w:t>
      </w:r>
    </w:p>
    <w:p w14:paraId="2E5C4778" w14:textId="77777777" w:rsidR="00F8088D" w:rsidRP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F8088D">
        <w:rPr>
          <w:b/>
          <w:bCs/>
          <w:color w:val="008800"/>
          <w:lang w:val="en-US"/>
        </w:rPr>
        <w:t>import</w:t>
      </w:r>
      <w:r w:rsidRPr="00F8088D">
        <w:rPr>
          <w:color w:val="333333"/>
          <w:lang w:val="en-US"/>
        </w:rPr>
        <w:t xml:space="preserve"> </w:t>
      </w:r>
      <w:r w:rsidRPr="00F8088D">
        <w:rPr>
          <w:b/>
          <w:bCs/>
          <w:color w:val="0E84B5"/>
          <w:lang w:val="en-US"/>
        </w:rPr>
        <w:t>requests</w:t>
      </w:r>
    </w:p>
    <w:p w14:paraId="252E9EDC" w14:textId="77777777" w:rsidR="00F8088D" w:rsidRPr="00530822" w:rsidRDefault="00F8088D" w:rsidP="00F8088D">
      <w:pPr>
        <w:pStyle w:val="HTML"/>
        <w:spacing w:line="244" w:lineRule="atLeast"/>
        <w:rPr>
          <w:color w:val="333333"/>
        </w:rPr>
      </w:pPr>
      <w:r w:rsidRPr="00F8088D">
        <w:rPr>
          <w:b/>
          <w:bCs/>
          <w:color w:val="008800"/>
          <w:lang w:val="en-US"/>
        </w:rPr>
        <w:t>import</w:t>
      </w:r>
      <w:r w:rsidRPr="00530822">
        <w:rPr>
          <w:color w:val="333333"/>
        </w:rPr>
        <w:t xml:space="preserve"> </w:t>
      </w:r>
      <w:r w:rsidRPr="00F8088D">
        <w:rPr>
          <w:b/>
          <w:bCs/>
          <w:color w:val="0E84B5"/>
          <w:lang w:val="en-US"/>
        </w:rPr>
        <w:t>json</w:t>
      </w:r>
    </w:p>
    <w:p w14:paraId="089136B7" w14:textId="24CF162B" w:rsidR="00F8088D" w:rsidRPr="00530822" w:rsidRDefault="00F8088D" w:rsidP="00F8088D">
      <w:pPr>
        <w:pStyle w:val="HTML"/>
        <w:spacing w:line="244" w:lineRule="atLeast"/>
        <w:rPr>
          <w:b/>
          <w:bCs/>
          <w:color w:val="0E84B5"/>
        </w:rPr>
      </w:pPr>
      <w:r w:rsidRPr="00F8088D">
        <w:rPr>
          <w:b/>
          <w:bCs/>
          <w:color w:val="008800"/>
          <w:lang w:val="en-US"/>
        </w:rPr>
        <w:t>import</w:t>
      </w:r>
      <w:r w:rsidRPr="00530822">
        <w:rPr>
          <w:color w:val="333333"/>
        </w:rPr>
        <w:t xml:space="preserve"> </w:t>
      </w:r>
      <w:proofErr w:type="spellStart"/>
      <w:r w:rsidRPr="00F8088D">
        <w:rPr>
          <w:b/>
          <w:bCs/>
          <w:color w:val="0E84B5"/>
          <w:lang w:val="en-US"/>
        </w:rPr>
        <w:t>bcrypt</w:t>
      </w:r>
      <w:proofErr w:type="spellEnd"/>
    </w:p>
    <w:p w14:paraId="379237EE" w14:textId="45ED8B88" w:rsidR="00A35477" w:rsidRDefault="00A35477" w:rsidP="00F8088D">
      <w:pPr>
        <w:pStyle w:val="HTML"/>
        <w:spacing w:line="244" w:lineRule="atLeast"/>
        <w:rPr>
          <w:b/>
          <w:bCs/>
          <w:color w:val="0E84B5"/>
        </w:rPr>
      </w:pPr>
    </w:p>
    <w:p w14:paraId="450EC58F" w14:textId="2BF7DD56" w:rsidR="00A35477" w:rsidRPr="00A35477" w:rsidRDefault="00A35477" w:rsidP="00F8088D">
      <w:pPr>
        <w:pStyle w:val="HTML"/>
        <w:spacing w:line="244" w:lineRule="atLeast"/>
        <w:rPr>
          <w:color w:val="888888"/>
        </w:rPr>
      </w:pPr>
      <w:r w:rsidRPr="00A35477">
        <w:rPr>
          <w:color w:val="888888"/>
        </w:rPr>
        <w:t xml:space="preserve"># </w:t>
      </w:r>
      <w:r>
        <w:rPr>
          <w:color w:val="888888"/>
        </w:rPr>
        <w:t>Списки русских имен, фамилий и отчеств</w:t>
      </w:r>
    </w:p>
    <w:p w14:paraId="2659F27E" w14:textId="2F773CB0" w:rsidR="00F8088D" w:rsidRPr="00530822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>
        <w:rPr>
          <w:color w:val="333333"/>
          <w:lang w:val="en-US"/>
        </w:rPr>
        <w:t>n</w:t>
      </w:r>
      <w:r w:rsidRPr="00F8088D">
        <w:rPr>
          <w:color w:val="333333"/>
          <w:lang w:val="en-US"/>
        </w:rPr>
        <w:t>ames</w:t>
      </w:r>
      <w:r w:rsidRPr="00530822">
        <w:rPr>
          <w:color w:val="333333"/>
          <w:lang w:val="en-US"/>
        </w:rPr>
        <w:t>_</w:t>
      </w:r>
      <w:r w:rsidRPr="00F8088D">
        <w:rPr>
          <w:color w:val="333333"/>
          <w:lang w:val="en-US"/>
        </w:rPr>
        <w:t>male</w:t>
      </w:r>
      <w:proofErr w:type="spellEnd"/>
      <w:r w:rsidRPr="00530822">
        <w:rPr>
          <w:color w:val="333333"/>
          <w:lang w:val="en-US"/>
        </w:rPr>
        <w:t xml:space="preserve"> = [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Авдей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 xml:space="preserve">, 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Авксентий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>…]</w:t>
      </w:r>
    </w:p>
    <w:p w14:paraId="05DD1EF8" w14:textId="1C1C36A7" w:rsid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F8088D">
        <w:rPr>
          <w:color w:val="333333"/>
          <w:lang w:val="en-US"/>
        </w:rPr>
        <w:t>names_female</w:t>
      </w:r>
      <w:proofErr w:type="spellEnd"/>
      <w:r w:rsidRPr="00F8088D">
        <w:rPr>
          <w:color w:val="333333"/>
          <w:lang w:val="en-US"/>
        </w:rPr>
        <w:t xml:space="preserve"> = [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Агафья</w:t>
      </w:r>
      <w:r w:rsidRPr="00F8088D">
        <w:rPr>
          <w:color w:val="333333"/>
          <w:shd w:val="clear" w:color="auto" w:fill="FFF0F0"/>
          <w:lang w:val="en-US"/>
        </w:rPr>
        <w:t>'</w:t>
      </w:r>
      <w:r w:rsidRPr="00F8088D">
        <w:rPr>
          <w:color w:val="333333"/>
          <w:lang w:val="en-US"/>
        </w:rPr>
        <w:t xml:space="preserve">, 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Аглая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lang w:val="en-US"/>
        </w:rPr>
        <w:t>…]</w:t>
      </w:r>
    </w:p>
    <w:p w14:paraId="226DAEA0" w14:textId="39817DE2" w:rsid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530822">
        <w:rPr>
          <w:color w:val="333333"/>
          <w:lang w:val="en-US"/>
        </w:rPr>
        <w:t>surnames_male</w:t>
      </w:r>
      <w:proofErr w:type="spellEnd"/>
      <w:r w:rsidRPr="00530822">
        <w:rPr>
          <w:color w:val="333333"/>
          <w:lang w:val="en-US"/>
        </w:rPr>
        <w:t xml:space="preserve"> = [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Абрамов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lang w:val="en-US"/>
        </w:rPr>
        <w:t>…]</w:t>
      </w:r>
    </w:p>
    <w:p w14:paraId="5B0F2952" w14:textId="32F69D87" w:rsid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530822">
        <w:rPr>
          <w:color w:val="333333"/>
          <w:lang w:val="en-US"/>
        </w:rPr>
        <w:t>surnames_female</w:t>
      </w:r>
      <w:proofErr w:type="spellEnd"/>
      <w:r w:rsidRPr="00530822">
        <w:rPr>
          <w:color w:val="333333"/>
          <w:lang w:val="en-US"/>
        </w:rPr>
        <w:t xml:space="preserve"> = [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Абрамова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lang w:val="en-US"/>
        </w:rPr>
        <w:t>…]</w:t>
      </w:r>
    </w:p>
    <w:p w14:paraId="1A7A1B13" w14:textId="1FBE9E5F" w:rsid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F8088D">
        <w:rPr>
          <w:color w:val="333333"/>
          <w:lang w:val="en-US"/>
        </w:rPr>
        <w:t>patronymics_male</w:t>
      </w:r>
      <w:proofErr w:type="spellEnd"/>
      <w:r w:rsidRPr="00F8088D">
        <w:rPr>
          <w:color w:val="333333"/>
          <w:lang w:val="en-US"/>
        </w:rPr>
        <w:t xml:space="preserve"> = [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Александрович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lang w:val="en-US"/>
        </w:rPr>
        <w:t>…]</w:t>
      </w:r>
    </w:p>
    <w:p w14:paraId="4CA40FD2" w14:textId="3916A634" w:rsid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F8088D">
        <w:rPr>
          <w:color w:val="333333"/>
          <w:lang w:val="en-US"/>
        </w:rPr>
        <w:t>patronymics_female</w:t>
      </w:r>
      <w:proofErr w:type="spellEnd"/>
      <w:r w:rsidRPr="00F8088D">
        <w:rPr>
          <w:color w:val="333333"/>
          <w:lang w:val="en-US"/>
        </w:rPr>
        <w:t xml:space="preserve"> = [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Александровна</w:t>
      </w:r>
      <w:r w:rsidRPr="00F8088D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lang w:val="en-US"/>
        </w:rPr>
        <w:t>…]</w:t>
      </w:r>
    </w:p>
    <w:p w14:paraId="2DB61055" w14:textId="77777777" w:rsidR="00F8088D" w:rsidRPr="00F8088D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F8088D">
        <w:rPr>
          <w:color w:val="333333"/>
          <w:lang w:val="en-US"/>
        </w:rPr>
        <w:t>specializations = {</w:t>
      </w:r>
    </w:p>
    <w:p w14:paraId="3C9D5376" w14:textId="6728DE06" w:rsidR="00F8088D" w:rsidRPr="00530822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530822">
        <w:rPr>
          <w:color w:val="333333"/>
          <w:lang w:val="en-US"/>
        </w:rPr>
        <w:t xml:space="preserve">    </w:t>
      </w:r>
      <w:r w:rsidRPr="00530822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Кардиология</w:t>
      </w:r>
      <w:r w:rsidRPr="00530822">
        <w:rPr>
          <w:color w:val="333333"/>
          <w:shd w:val="clear" w:color="auto" w:fill="FFF0F0"/>
          <w:lang w:val="en-US"/>
        </w:rPr>
        <w:t>"</w:t>
      </w:r>
      <w:r w:rsidRPr="00530822">
        <w:rPr>
          <w:color w:val="333333"/>
          <w:lang w:val="en-US"/>
        </w:rPr>
        <w:t>: [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ЭКГ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 xml:space="preserve">, 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Эхокардиография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>…],</w:t>
      </w:r>
    </w:p>
    <w:p w14:paraId="7A97B3C0" w14:textId="51841B73" w:rsidR="00F8088D" w:rsidRPr="00530822" w:rsidRDefault="00F8088D" w:rsidP="00F8088D">
      <w:pPr>
        <w:pStyle w:val="HTML"/>
        <w:spacing w:line="244" w:lineRule="atLeast"/>
        <w:rPr>
          <w:color w:val="333333"/>
          <w:lang w:val="en-US"/>
        </w:rPr>
      </w:pPr>
      <w:r w:rsidRPr="00530822">
        <w:rPr>
          <w:color w:val="333333"/>
          <w:lang w:val="en-US"/>
        </w:rPr>
        <w:t xml:space="preserve">    </w:t>
      </w:r>
      <w:r w:rsidRPr="00530822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Неврология</w:t>
      </w:r>
      <w:r w:rsidRPr="00530822">
        <w:rPr>
          <w:color w:val="333333"/>
          <w:shd w:val="clear" w:color="auto" w:fill="FFF0F0"/>
          <w:lang w:val="en-US"/>
        </w:rPr>
        <w:t>"</w:t>
      </w:r>
      <w:r w:rsidRPr="00530822">
        <w:rPr>
          <w:color w:val="333333"/>
          <w:lang w:val="en-US"/>
        </w:rPr>
        <w:t>: [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ЭЭГ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 xml:space="preserve">, </w:t>
      </w:r>
      <w:r w:rsidRPr="00530822">
        <w:rPr>
          <w:color w:val="333333"/>
          <w:shd w:val="clear" w:color="auto" w:fill="FFF0F0"/>
          <w:lang w:val="en-US"/>
        </w:rPr>
        <w:t>'</w:t>
      </w:r>
      <w:r>
        <w:rPr>
          <w:color w:val="333333"/>
          <w:shd w:val="clear" w:color="auto" w:fill="FFF0F0"/>
        </w:rPr>
        <w:t>МРТ</w:t>
      </w:r>
      <w:r w:rsidRPr="00530822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головного</w:t>
      </w:r>
      <w:r w:rsidRPr="00530822">
        <w:rPr>
          <w:color w:val="333333"/>
          <w:shd w:val="clear" w:color="auto" w:fill="FFF0F0"/>
          <w:lang w:val="en-US"/>
        </w:rPr>
        <w:t xml:space="preserve"> </w:t>
      </w:r>
      <w:r>
        <w:rPr>
          <w:color w:val="333333"/>
          <w:shd w:val="clear" w:color="auto" w:fill="FFF0F0"/>
        </w:rPr>
        <w:t>мозга</w:t>
      </w:r>
      <w:r w:rsidRPr="00530822">
        <w:rPr>
          <w:color w:val="333333"/>
          <w:shd w:val="clear" w:color="auto" w:fill="FFF0F0"/>
          <w:lang w:val="en-US"/>
        </w:rPr>
        <w:t>'</w:t>
      </w:r>
      <w:r w:rsidRPr="00530822">
        <w:rPr>
          <w:color w:val="333333"/>
          <w:lang w:val="en-US"/>
        </w:rPr>
        <w:t>…]</w:t>
      </w:r>
    </w:p>
    <w:p w14:paraId="541DED4F" w14:textId="1FFBCD98" w:rsidR="00F8088D" w:rsidRPr="00530822" w:rsidRDefault="00F8088D" w:rsidP="00F8088D">
      <w:pPr>
        <w:pStyle w:val="HTML"/>
        <w:spacing w:line="244" w:lineRule="atLeast"/>
        <w:ind w:firstLine="426"/>
        <w:rPr>
          <w:color w:val="333333"/>
        </w:rPr>
      </w:pPr>
      <w:r w:rsidRPr="00530822">
        <w:rPr>
          <w:color w:val="333333"/>
        </w:rPr>
        <w:t>…</w:t>
      </w:r>
    </w:p>
    <w:p w14:paraId="1A0B0B73" w14:textId="1B28FFE3" w:rsidR="00F8088D" w:rsidRPr="00530822" w:rsidRDefault="00F8088D" w:rsidP="00F8088D">
      <w:pPr>
        <w:pStyle w:val="HTML"/>
        <w:spacing w:line="244" w:lineRule="atLeast"/>
        <w:ind w:firstLine="426"/>
        <w:rPr>
          <w:color w:val="333333"/>
        </w:rPr>
      </w:pPr>
      <w:r w:rsidRPr="00530822">
        <w:rPr>
          <w:color w:val="333333"/>
        </w:rPr>
        <w:t>}</w:t>
      </w:r>
    </w:p>
    <w:p w14:paraId="575374E9" w14:textId="5B0C300A" w:rsidR="00A35477" w:rsidRDefault="00A35477" w:rsidP="00A35477">
      <w:pPr>
        <w:pStyle w:val="HTML"/>
        <w:spacing w:line="244" w:lineRule="atLeast"/>
        <w:rPr>
          <w:color w:val="888888"/>
        </w:rPr>
      </w:pPr>
      <w:r>
        <w:rPr>
          <w:color w:val="888888"/>
        </w:rPr>
        <w:t># Дальше идут классы объектов сущностей</w:t>
      </w:r>
    </w:p>
    <w:p w14:paraId="7D9BE98A" w14:textId="77777777" w:rsidR="00A35477" w:rsidRDefault="00A35477" w:rsidP="00A35477">
      <w:pPr>
        <w:pStyle w:val="HTML"/>
        <w:spacing w:line="244" w:lineRule="atLeast"/>
        <w:rPr>
          <w:color w:val="333333"/>
        </w:rPr>
      </w:pPr>
    </w:p>
    <w:p w14:paraId="5C7AA5F2" w14:textId="718EBFB8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># Функция-генератор номеров телефонов</w:t>
      </w:r>
    </w:p>
    <w:p w14:paraId="683D22AF" w14:textId="77777777" w:rsidR="00A35477" w:rsidRPr="00530822" w:rsidRDefault="00A35477" w:rsidP="00A35477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A35477">
        <w:rPr>
          <w:color w:val="333333"/>
          <w:lang w:val="en-US"/>
        </w:rPr>
        <w:t>phone</w:t>
      </w:r>
      <w:r w:rsidRPr="00530822">
        <w:rPr>
          <w:color w:val="333333"/>
          <w:lang w:val="en-US"/>
        </w:rPr>
        <w:t>_</w:t>
      </w:r>
      <w:r w:rsidRPr="00A35477">
        <w:rPr>
          <w:color w:val="333333"/>
          <w:lang w:val="en-US"/>
        </w:rPr>
        <w:t>list</w:t>
      </w:r>
      <w:proofErr w:type="spellEnd"/>
      <w:r w:rsidRPr="00530822">
        <w:rPr>
          <w:color w:val="333333"/>
          <w:lang w:val="en-US"/>
        </w:rPr>
        <w:t xml:space="preserve"> = []</w:t>
      </w:r>
    </w:p>
    <w:p w14:paraId="0C687163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b/>
          <w:bCs/>
          <w:color w:val="008800"/>
          <w:lang w:val="en-US"/>
        </w:rPr>
        <w:t>def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b/>
          <w:bCs/>
          <w:color w:val="0066BB"/>
          <w:lang w:val="en-US"/>
        </w:rPr>
        <w:t>phone_gen</w:t>
      </w:r>
      <w:proofErr w:type="spellEnd"/>
      <w:r w:rsidRPr="00A35477">
        <w:rPr>
          <w:color w:val="333333"/>
          <w:lang w:val="en-US"/>
        </w:rPr>
        <w:t>():</w:t>
      </w:r>
    </w:p>
    <w:p w14:paraId="1DD2A654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r w:rsidRPr="00A35477">
        <w:rPr>
          <w:b/>
          <w:bCs/>
          <w:color w:val="008800"/>
          <w:lang w:val="en-US"/>
        </w:rPr>
        <w:t>while</w:t>
      </w:r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8800"/>
          <w:lang w:val="en-US"/>
        </w:rPr>
        <w:t>True</w:t>
      </w:r>
      <w:r w:rsidRPr="00A35477">
        <w:rPr>
          <w:color w:val="333333"/>
          <w:lang w:val="en-US"/>
        </w:rPr>
        <w:t>:</w:t>
      </w:r>
    </w:p>
    <w:p w14:paraId="3543A34E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</w:t>
      </w:r>
      <w:proofErr w:type="spellStart"/>
      <w:r w:rsidRPr="00A35477">
        <w:rPr>
          <w:color w:val="333333"/>
          <w:lang w:val="en-US"/>
        </w:rPr>
        <w:t>phone_number</w:t>
      </w:r>
      <w:proofErr w:type="spellEnd"/>
      <w:r w:rsidRPr="00A35477">
        <w:rPr>
          <w:color w:val="333333"/>
          <w:lang w:val="en-US"/>
        </w:rPr>
        <w:t xml:space="preserve"> = </w:t>
      </w:r>
      <w:r w:rsidRPr="00A35477">
        <w:rPr>
          <w:color w:val="333333"/>
          <w:shd w:val="clear" w:color="auto" w:fill="FFF0F0"/>
          <w:lang w:val="en-US"/>
        </w:rPr>
        <w:t>"+79"</w:t>
      </w:r>
    </w:p>
    <w:p w14:paraId="7EDCC96A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</w:t>
      </w:r>
      <w:r w:rsidRPr="00A35477">
        <w:rPr>
          <w:b/>
          <w:bCs/>
          <w:color w:val="008800"/>
          <w:lang w:val="en-US"/>
        </w:rPr>
        <w:t>for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color w:val="333333"/>
          <w:lang w:val="en-US"/>
        </w:rPr>
        <w:t>i</w:t>
      </w:r>
      <w:proofErr w:type="spellEnd"/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0000"/>
          <w:lang w:val="en-US"/>
        </w:rPr>
        <w:t>in</w:t>
      </w:r>
      <w:r w:rsidRPr="00A35477">
        <w:rPr>
          <w:color w:val="333333"/>
          <w:lang w:val="en-US"/>
        </w:rPr>
        <w:t xml:space="preserve"> </w:t>
      </w:r>
      <w:r w:rsidRPr="00A35477">
        <w:rPr>
          <w:color w:val="007020"/>
          <w:lang w:val="en-US"/>
        </w:rPr>
        <w:t>range</w:t>
      </w:r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9</w:t>
      </w:r>
      <w:r w:rsidRPr="00A35477">
        <w:rPr>
          <w:color w:val="333333"/>
          <w:lang w:val="en-US"/>
        </w:rPr>
        <w:t>):</w:t>
      </w:r>
    </w:p>
    <w:p w14:paraId="7727DECA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    </w:t>
      </w:r>
      <w:proofErr w:type="spellStart"/>
      <w:r w:rsidRPr="00A35477">
        <w:rPr>
          <w:color w:val="333333"/>
          <w:lang w:val="en-US"/>
        </w:rPr>
        <w:t>phone_number</w:t>
      </w:r>
      <w:proofErr w:type="spellEnd"/>
      <w:r w:rsidRPr="00A35477">
        <w:rPr>
          <w:color w:val="333333"/>
          <w:lang w:val="en-US"/>
        </w:rPr>
        <w:t xml:space="preserve"> += </w:t>
      </w:r>
      <w:r w:rsidRPr="00A35477">
        <w:rPr>
          <w:color w:val="007020"/>
          <w:lang w:val="en-US"/>
        </w:rPr>
        <w:t>str</w:t>
      </w:r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0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9</w:t>
      </w:r>
      <w:r w:rsidRPr="00A35477">
        <w:rPr>
          <w:color w:val="333333"/>
          <w:lang w:val="en-US"/>
        </w:rPr>
        <w:t>))</w:t>
      </w:r>
    </w:p>
    <w:p w14:paraId="4F9AF22E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</w:t>
      </w:r>
      <w:r w:rsidRPr="00A35477">
        <w:rPr>
          <w:b/>
          <w:bCs/>
          <w:color w:val="008800"/>
          <w:lang w:val="en-US"/>
        </w:rPr>
        <w:t>if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color w:val="333333"/>
          <w:lang w:val="en-US"/>
        </w:rPr>
        <w:t>phone_number</w:t>
      </w:r>
      <w:proofErr w:type="spellEnd"/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0000"/>
          <w:lang w:val="en-US"/>
        </w:rPr>
        <w:t>not</w:t>
      </w:r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0000"/>
          <w:lang w:val="en-US"/>
        </w:rPr>
        <w:t>in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color w:val="333333"/>
          <w:lang w:val="en-US"/>
        </w:rPr>
        <w:t>phone_list</w:t>
      </w:r>
      <w:proofErr w:type="spellEnd"/>
      <w:r w:rsidRPr="00A35477">
        <w:rPr>
          <w:color w:val="333333"/>
          <w:lang w:val="en-US"/>
        </w:rPr>
        <w:t xml:space="preserve">:   </w:t>
      </w:r>
    </w:p>
    <w:p w14:paraId="06499FDD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    </w:t>
      </w:r>
      <w:proofErr w:type="spellStart"/>
      <w:r w:rsidRPr="00A35477">
        <w:rPr>
          <w:color w:val="333333"/>
          <w:lang w:val="en-US"/>
        </w:rPr>
        <w:t>phone_list.append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phone_number</w:t>
      </w:r>
      <w:proofErr w:type="spellEnd"/>
      <w:r w:rsidRPr="00A35477">
        <w:rPr>
          <w:color w:val="333333"/>
          <w:lang w:val="en-US"/>
        </w:rPr>
        <w:t>)</w:t>
      </w:r>
    </w:p>
    <w:p w14:paraId="518689E5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 w:rsidRPr="00A35477">
        <w:rPr>
          <w:color w:val="333333"/>
          <w:lang w:val="en-US"/>
        </w:rPr>
        <w:t xml:space="preserve">           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phone_number</w:t>
      </w:r>
      <w:proofErr w:type="spellEnd"/>
    </w:p>
    <w:p w14:paraId="0EED6848" w14:textId="0E9077E0" w:rsidR="00A35477" w:rsidRPr="00A35477" w:rsidRDefault="00A35477" w:rsidP="00A35477">
      <w:pPr>
        <w:pStyle w:val="HTML"/>
        <w:spacing w:line="244" w:lineRule="atLeast"/>
        <w:rPr>
          <w:color w:val="333333"/>
        </w:rPr>
      </w:pPr>
    </w:p>
    <w:p w14:paraId="6973385D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># Функция-генератор почтовых адресов</w:t>
      </w:r>
    </w:p>
    <w:p w14:paraId="04463675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A35477">
        <w:rPr>
          <w:color w:val="333333"/>
          <w:lang w:val="en-US"/>
        </w:rPr>
        <w:t>email_list</w:t>
      </w:r>
      <w:proofErr w:type="spellEnd"/>
      <w:r w:rsidRPr="00A35477">
        <w:rPr>
          <w:color w:val="333333"/>
          <w:lang w:val="en-US"/>
        </w:rPr>
        <w:t xml:space="preserve"> = []</w:t>
      </w:r>
    </w:p>
    <w:p w14:paraId="14A3E4D9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b/>
          <w:bCs/>
          <w:color w:val="008800"/>
          <w:lang w:val="en-US"/>
        </w:rPr>
        <w:t>def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b/>
          <w:bCs/>
          <w:color w:val="0066BB"/>
          <w:lang w:val="en-US"/>
        </w:rPr>
        <w:t>email_gen</w:t>
      </w:r>
      <w:proofErr w:type="spellEnd"/>
      <w:r w:rsidRPr="00A35477">
        <w:rPr>
          <w:color w:val="333333"/>
          <w:lang w:val="en-US"/>
        </w:rPr>
        <w:t>():</w:t>
      </w:r>
    </w:p>
    <w:p w14:paraId="6E8F111A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r w:rsidRPr="00A35477">
        <w:rPr>
          <w:b/>
          <w:bCs/>
          <w:color w:val="008800"/>
          <w:lang w:val="en-US"/>
        </w:rPr>
        <w:t>while</w:t>
      </w:r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8800"/>
          <w:lang w:val="en-US"/>
        </w:rPr>
        <w:t>True</w:t>
      </w:r>
      <w:r w:rsidRPr="00A35477">
        <w:rPr>
          <w:color w:val="333333"/>
          <w:lang w:val="en-US"/>
        </w:rPr>
        <w:t>:</w:t>
      </w:r>
    </w:p>
    <w:p w14:paraId="018FFC19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username = </w:t>
      </w:r>
      <w:r w:rsidRPr="00A35477">
        <w:rPr>
          <w:color w:val="333333"/>
          <w:shd w:val="clear" w:color="auto" w:fill="FFF0F0"/>
          <w:lang w:val="en-US"/>
        </w:rPr>
        <w:t>''</w:t>
      </w:r>
      <w:r w:rsidRPr="00A35477">
        <w:rPr>
          <w:color w:val="333333"/>
          <w:lang w:val="en-US"/>
        </w:rPr>
        <w:t>.join(</w:t>
      </w:r>
      <w:proofErr w:type="spellStart"/>
      <w:r w:rsidRPr="00A35477">
        <w:rPr>
          <w:color w:val="333333"/>
          <w:lang w:val="en-US"/>
        </w:rPr>
        <w:t>random.choice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string.ascii_lowercase</w:t>
      </w:r>
      <w:proofErr w:type="spellEnd"/>
      <w:r w:rsidRPr="00A35477">
        <w:rPr>
          <w:color w:val="333333"/>
          <w:lang w:val="en-US"/>
        </w:rPr>
        <w:t xml:space="preserve">) </w:t>
      </w:r>
      <w:r w:rsidRPr="00A35477">
        <w:rPr>
          <w:b/>
          <w:bCs/>
          <w:color w:val="008800"/>
          <w:lang w:val="en-US"/>
        </w:rPr>
        <w:t>for</w:t>
      </w:r>
      <w:r w:rsidRPr="00A35477">
        <w:rPr>
          <w:color w:val="333333"/>
          <w:lang w:val="en-US"/>
        </w:rPr>
        <w:t xml:space="preserve"> _ </w:t>
      </w:r>
      <w:r w:rsidRPr="00A35477">
        <w:rPr>
          <w:b/>
          <w:bCs/>
          <w:color w:val="000000"/>
          <w:lang w:val="en-US"/>
        </w:rPr>
        <w:t>in</w:t>
      </w:r>
      <w:r w:rsidRPr="00A35477">
        <w:rPr>
          <w:color w:val="333333"/>
          <w:lang w:val="en-US"/>
        </w:rPr>
        <w:t xml:space="preserve"> </w:t>
      </w:r>
      <w:r w:rsidRPr="00A35477">
        <w:rPr>
          <w:color w:val="007020"/>
          <w:lang w:val="en-US"/>
        </w:rPr>
        <w:t>range</w:t>
      </w:r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5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10</w:t>
      </w:r>
      <w:r w:rsidRPr="00A35477">
        <w:rPr>
          <w:color w:val="333333"/>
          <w:lang w:val="en-US"/>
        </w:rPr>
        <w:t>)))</w:t>
      </w:r>
    </w:p>
    <w:p w14:paraId="0BC7030F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domain = </w:t>
      </w:r>
      <w:proofErr w:type="spellStart"/>
      <w:r w:rsidRPr="00A35477">
        <w:rPr>
          <w:color w:val="333333"/>
          <w:lang w:val="en-US"/>
        </w:rPr>
        <w:t>random.choice</w:t>
      </w:r>
      <w:proofErr w:type="spellEnd"/>
      <w:r w:rsidRPr="00A35477">
        <w:rPr>
          <w:color w:val="333333"/>
          <w:lang w:val="en-US"/>
        </w:rPr>
        <w:t>([</w:t>
      </w:r>
      <w:r w:rsidRPr="00A35477">
        <w:rPr>
          <w:color w:val="333333"/>
          <w:shd w:val="clear" w:color="auto" w:fill="FFF0F0"/>
          <w:lang w:val="en-US"/>
        </w:rPr>
        <w:t>'gmail.com'</w:t>
      </w:r>
      <w:r w:rsidRPr="00A35477">
        <w:rPr>
          <w:color w:val="333333"/>
          <w:lang w:val="en-US"/>
        </w:rPr>
        <w:t xml:space="preserve">, </w:t>
      </w:r>
      <w:r w:rsidRPr="00A35477">
        <w:rPr>
          <w:color w:val="333333"/>
          <w:shd w:val="clear" w:color="auto" w:fill="FFF0F0"/>
          <w:lang w:val="en-US"/>
        </w:rPr>
        <w:t>'ya.ru'</w:t>
      </w:r>
      <w:r w:rsidRPr="00A35477">
        <w:rPr>
          <w:color w:val="333333"/>
          <w:lang w:val="en-US"/>
        </w:rPr>
        <w:t xml:space="preserve">, </w:t>
      </w:r>
      <w:r w:rsidRPr="00A35477">
        <w:rPr>
          <w:color w:val="333333"/>
          <w:shd w:val="clear" w:color="auto" w:fill="FFF0F0"/>
          <w:lang w:val="en-US"/>
        </w:rPr>
        <w:t>'mail.ru'</w:t>
      </w:r>
      <w:r w:rsidRPr="00A35477">
        <w:rPr>
          <w:color w:val="333333"/>
          <w:lang w:val="en-US"/>
        </w:rPr>
        <w:t>])</w:t>
      </w:r>
    </w:p>
    <w:p w14:paraId="6CCCFDDC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email = f</w:t>
      </w:r>
      <w:r w:rsidRPr="00A35477">
        <w:rPr>
          <w:color w:val="333333"/>
          <w:shd w:val="clear" w:color="auto" w:fill="FFF0F0"/>
          <w:lang w:val="en-US"/>
        </w:rPr>
        <w:t>"{username}@{domain}"</w:t>
      </w:r>
    </w:p>
    <w:p w14:paraId="0F33DB19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</w:t>
      </w:r>
      <w:r w:rsidRPr="00A35477">
        <w:rPr>
          <w:b/>
          <w:bCs/>
          <w:color w:val="008800"/>
          <w:lang w:val="en-US"/>
        </w:rPr>
        <w:t>if</w:t>
      </w:r>
      <w:r w:rsidRPr="00A35477">
        <w:rPr>
          <w:color w:val="333333"/>
          <w:lang w:val="en-US"/>
        </w:rPr>
        <w:t xml:space="preserve"> email </w:t>
      </w:r>
      <w:r w:rsidRPr="00A35477">
        <w:rPr>
          <w:b/>
          <w:bCs/>
          <w:color w:val="000000"/>
          <w:lang w:val="en-US"/>
        </w:rPr>
        <w:t>not</w:t>
      </w:r>
      <w:r w:rsidRPr="00A35477">
        <w:rPr>
          <w:color w:val="333333"/>
          <w:lang w:val="en-US"/>
        </w:rPr>
        <w:t xml:space="preserve"> </w:t>
      </w:r>
      <w:r w:rsidRPr="00A35477">
        <w:rPr>
          <w:b/>
          <w:bCs/>
          <w:color w:val="000000"/>
          <w:lang w:val="en-US"/>
        </w:rPr>
        <w:t>in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color w:val="333333"/>
          <w:lang w:val="en-US"/>
        </w:rPr>
        <w:t>email_list</w:t>
      </w:r>
      <w:proofErr w:type="spellEnd"/>
      <w:r w:rsidRPr="00A35477">
        <w:rPr>
          <w:color w:val="333333"/>
          <w:lang w:val="en-US"/>
        </w:rPr>
        <w:t xml:space="preserve">:   </w:t>
      </w:r>
    </w:p>
    <w:p w14:paraId="5368F4D2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    </w:t>
      </w:r>
      <w:proofErr w:type="spellStart"/>
      <w:r w:rsidRPr="00A35477">
        <w:rPr>
          <w:color w:val="333333"/>
          <w:lang w:val="en-US"/>
        </w:rPr>
        <w:t>email_list.append</w:t>
      </w:r>
      <w:proofErr w:type="spellEnd"/>
      <w:r w:rsidRPr="00A35477">
        <w:rPr>
          <w:color w:val="333333"/>
          <w:lang w:val="en-US"/>
        </w:rPr>
        <w:t>(email)</w:t>
      </w:r>
    </w:p>
    <w:p w14:paraId="7C84F29A" w14:textId="1FC67D27" w:rsid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        </w:t>
      </w:r>
      <w:r w:rsidRPr="00A35477">
        <w:rPr>
          <w:b/>
          <w:bCs/>
          <w:color w:val="008800"/>
          <w:lang w:val="en-US"/>
        </w:rPr>
        <w:t>return</w:t>
      </w:r>
      <w:r w:rsidRPr="00A35477">
        <w:rPr>
          <w:color w:val="333333"/>
          <w:lang w:val="en-US"/>
        </w:rPr>
        <w:t xml:space="preserve"> email</w:t>
      </w:r>
    </w:p>
    <w:p w14:paraId="1CBC02BC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</w:p>
    <w:p w14:paraId="57C310AE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 xml:space="preserve"># Функция-генератор паролей, для теста пароль сделан </w:t>
      </w:r>
      <w:proofErr w:type="spellStart"/>
      <w:r>
        <w:rPr>
          <w:color w:val="888888"/>
        </w:rPr>
        <w:t>одинковый</w:t>
      </w:r>
      <w:proofErr w:type="spellEnd"/>
      <w:r>
        <w:rPr>
          <w:color w:val="888888"/>
        </w:rPr>
        <w:t xml:space="preserve"> для всех - "</w:t>
      </w:r>
      <w:proofErr w:type="spellStart"/>
      <w:r>
        <w:rPr>
          <w:color w:val="888888"/>
        </w:rPr>
        <w:t>qwertyuiop</w:t>
      </w:r>
      <w:proofErr w:type="spellEnd"/>
      <w:r>
        <w:rPr>
          <w:color w:val="888888"/>
        </w:rPr>
        <w:t>"</w:t>
      </w:r>
    </w:p>
    <w:p w14:paraId="7163C524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 xml:space="preserve"># Пароль шифруется при помощи </w:t>
      </w:r>
      <w:proofErr w:type="spellStart"/>
      <w:r>
        <w:rPr>
          <w:color w:val="888888"/>
        </w:rPr>
        <w:t>BCrypt</w:t>
      </w:r>
      <w:proofErr w:type="spellEnd"/>
      <w:r>
        <w:rPr>
          <w:color w:val="888888"/>
        </w:rPr>
        <w:t xml:space="preserve"> </w:t>
      </w:r>
    </w:p>
    <w:p w14:paraId="1B8EDF6E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proofErr w:type="spellStart"/>
      <w:r>
        <w:rPr>
          <w:b/>
          <w:bCs/>
          <w:color w:val="008800"/>
        </w:rPr>
        <w:lastRenderedPageBreak/>
        <w:t>def</w:t>
      </w:r>
      <w:proofErr w:type="spellEnd"/>
      <w:r>
        <w:rPr>
          <w:color w:val="333333"/>
        </w:rPr>
        <w:t xml:space="preserve"> </w:t>
      </w:r>
      <w:proofErr w:type="spellStart"/>
      <w:r>
        <w:rPr>
          <w:b/>
          <w:bCs/>
          <w:color w:val="0066BB"/>
        </w:rPr>
        <w:t>password_gen</w:t>
      </w:r>
      <w:proofErr w:type="spellEnd"/>
      <w:r>
        <w:rPr>
          <w:color w:val="333333"/>
        </w:rPr>
        <w:t>():</w:t>
      </w:r>
    </w:p>
    <w:p w14:paraId="531E416C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color w:val="333333"/>
        </w:rPr>
        <w:t>password</w:t>
      </w:r>
      <w:proofErr w:type="spellEnd"/>
      <w:r>
        <w:rPr>
          <w:color w:val="333333"/>
        </w:rPr>
        <w:t xml:space="preserve"> = </w:t>
      </w:r>
      <w:proofErr w:type="spellStart"/>
      <w:r>
        <w:rPr>
          <w:color w:val="333333"/>
        </w:rPr>
        <w:t>bcrypt.hashpw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b</w:t>
      </w:r>
      <w:r>
        <w:rPr>
          <w:color w:val="333333"/>
          <w:shd w:val="clear" w:color="auto" w:fill="FFF0F0"/>
        </w:rPr>
        <w:t>"qwertyuiop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, </w:t>
      </w:r>
      <w:proofErr w:type="spellStart"/>
      <w:r>
        <w:rPr>
          <w:color w:val="333333"/>
        </w:rPr>
        <w:t>bcrypt.gensalt</w:t>
      </w:r>
      <w:proofErr w:type="spellEnd"/>
      <w:r>
        <w:rPr>
          <w:color w:val="333333"/>
        </w:rPr>
        <w:t>())</w:t>
      </w:r>
    </w:p>
    <w:p w14:paraId="4AC0AA7E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5C5990F1" w14:textId="73C1974C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password</w:t>
      </w:r>
      <w:proofErr w:type="spellEnd"/>
    </w:p>
    <w:p w14:paraId="64D636DE" w14:textId="0903D106" w:rsidR="00A35477" w:rsidRDefault="00A35477" w:rsidP="00A35477">
      <w:pPr>
        <w:pStyle w:val="HTML"/>
        <w:spacing w:line="244" w:lineRule="atLeast"/>
        <w:rPr>
          <w:color w:val="333333"/>
        </w:rPr>
      </w:pPr>
    </w:p>
    <w:p w14:paraId="3A84BFE7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># Функция-генератор даты рождения</w:t>
      </w:r>
    </w:p>
    <w:p w14:paraId="11C2D690" w14:textId="77777777" w:rsidR="00A35477" w:rsidRPr="00530822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530822">
        <w:rPr>
          <w:b/>
          <w:bCs/>
          <w:color w:val="008800"/>
          <w:lang w:val="en-US"/>
        </w:rPr>
        <w:t>def</w:t>
      </w:r>
      <w:r w:rsidRPr="00530822">
        <w:rPr>
          <w:color w:val="333333"/>
          <w:lang w:val="en-US"/>
        </w:rPr>
        <w:t xml:space="preserve"> </w:t>
      </w:r>
      <w:proofErr w:type="spellStart"/>
      <w:r w:rsidRPr="00530822">
        <w:rPr>
          <w:b/>
          <w:bCs/>
          <w:color w:val="0066BB"/>
          <w:lang w:val="en-US"/>
        </w:rPr>
        <w:t>birthDate_gen</w:t>
      </w:r>
      <w:proofErr w:type="spellEnd"/>
      <w:r w:rsidRPr="00530822">
        <w:rPr>
          <w:color w:val="333333"/>
          <w:lang w:val="en-US"/>
        </w:rPr>
        <w:t>():</w:t>
      </w:r>
    </w:p>
    <w:p w14:paraId="7AAE1D63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530822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start_date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datetime.date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1940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1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1</w:t>
      </w:r>
      <w:r w:rsidRPr="00A35477">
        <w:rPr>
          <w:color w:val="333333"/>
          <w:lang w:val="en-US"/>
        </w:rPr>
        <w:t>)</w:t>
      </w:r>
    </w:p>
    <w:p w14:paraId="04AA5F52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end_date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datetime.date.today</w:t>
      </w:r>
      <w:proofErr w:type="spellEnd"/>
      <w:r w:rsidRPr="00A35477">
        <w:rPr>
          <w:color w:val="333333"/>
          <w:lang w:val="en-US"/>
        </w:rPr>
        <w:t>()</w:t>
      </w:r>
    </w:p>
    <w:p w14:paraId="1717861D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time_between_dates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end_date</w:t>
      </w:r>
      <w:proofErr w:type="spellEnd"/>
      <w:r w:rsidRPr="00A35477">
        <w:rPr>
          <w:color w:val="333333"/>
          <w:lang w:val="en-US"/>
        </w:rPr>
        <w:t xml:space="preserve"> - </w:t>
      </w:r>
      <w:proofErr w:type="spellStart"/>
      <w:r w:rsidRPr="00A35477">
        <w:rPr>
          <w:color w:val="333333"/>
          <w:lang w:val="en-US"/>
        </w:rPr>
        <w:t>start_date</w:t>
      </w:r>
      <w:proofErr w:type="spellEnd"/>
    </w:p>
    <w:p w14:paraId="7C80B849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days_between_dates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time_between_dates.days</w:t>
      </w:r>
      <w:proofErr w:type="spellEnd"/>
    </w:p>
    <w:p w14:paraId="712AB9BC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random_number_of_days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random.randrange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days_between_dates</w:t>
      </w:r>
      <w:proofErr w:type="spellEnd"/>
      <w:r w:rsidRPr="00A35477">
        <w:rPr>
          <w:color w:val="333333"/>
          <w:lang w:val="en-US"/>
        </w:rPr>
        <w:t>)</w:t>
      </w:r>
    </w:p>
    <w:p w14:paraId="0F244CD3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random_date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start_date</w:t>
      </w:r>
      <w:proofErr w:type="spellEnd"/>
      <w:r w:rsidRPr="00A35477">
        <w:rPr>
          <w:color w:val="333333"/>
          <w:lang w:val="en-US"/>
        </w:rPr>
        <w:t xml:space="preserve"> + </w:t>
      </w:r>
      <w:proofErr w:type="spellStart"/>
      <w:r w:rsidRPr="00A35477">
        <w:rPr>
          <w:color w:val="333333"/>
          <w:lang w:val="en-US"/>
        </w:rPr>
        <w:t>datetime.timedelta</w:t>
      </w:r>
      <w:proofErr w:type="spellEnd"/>
      <w:r w:rsidRPr="00A35477">
        <w:rPr>
          <w:color w:val="333333"/>
          <w:lang w:val="en-US"/>
        </w:rPr>
        <w:t>(days=</w:t>
      </w:r>
      <w:proofErr w:type="spellStart"/>
      <w:r w:rsidRPr="00A35477">
        <w:rPr>
          <w:color w:val="333333"/>
          <w:lang w:val="en-US"/>
        </w:rPr>
        <w:t>random_number_of_days</w:t>
      </w:r>
      <w:proofErr w:type="spellEnd"/>
      <w:r w:rsidRPr="00A35477">
        <w:rPr>
          <w:color w:val="333333"/>
          <w:lang w:val="en-US"/>
        </w:rPr>
        <w:t>)</w:t>
      </w:r>
    </w:p>
    <w:p w14:paraId="7EA3E0F0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>
        <w:rPr>
          <w:b/>
          <w:bCs/>
          <w:color w:val="008800"/>
        </w:rPr>
        <w:t>return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random_date</w:t>
      </w:r>
      <w:proofErr w:type="spellEnd"/>
    </w:p>
    <w:p w14:paraId="727675A5" w14:textId="4440E1FD" w:rsidR="00A35477" w:rsidRDefault="00A35477" w:rsidP="00A35477">
      <w:pPr>
        <w:pStyle w:val="HTML"/>
        <w:spacing w:line="244" w:lineRule="atLeast"/>
        <w:rPr>
          <w:color w:val="333333"/>
        </w:rPr>
      </w:pPr>
    </w:p>
    <w:p w14:paraId="72505B46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>
        <w:rPr>
          <w:color w:val="888888"/>
        </w:rPr>
        <w:t># Функция-генератор даты-времени для приема у врача</w:t>
      </w:r>
    </w:p>
    <w:p w14:paraId="0FCA81FF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b/>
          <w:bCs/>
          <w:color w:val="008800"/>
          <w:lang w:val="en-US"/>
        </w:rPr>
        <w:t>def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b/>
          <w:bCs/>
          <w:color w:val="0066BB"/>
          <w:lang w:val="en-US"/>
        </w:rPr>
        <w:t>datetime_gen</w:t>
      </w:r>
      <w:proofErr w:type="spellEnd"/>
      <w:r w:rsidRPr="00A35477">
        <w:rPr>
          <w:color w:val="333333"/>
          <w:lang w:val="en-US"/>
        </w:rPr>
        <w:t>():</w:t>
      </w:r>
    </w:p>
    <w:p w14:paraId="66E9C6F6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start_date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datetime.date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2020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1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1</w:t>
      </w:r>
      <w:r w:rsidRPr="00A35477">
        <w:rPr>
          <w:color w:val="333333"/>
          <w:lang w:val="en-US"/>
        </w:rPr>
        <w:t>)</w:t>
      </w:r>
    </w:p>
    <w:p w14:paraId="3182B578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end_date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datetime.date.today</w:t>
      </w:r>
      <w:proofErr w:type="spellEnd"/>
      <w:r w:rsidRPr="00A35477">
        <w:rPr>
          <w:color w:val="333333"/>
          <w:lang w:val="en-US"/>
        </w:rPr>
        <w:t>()</w:t>
      </w:r>
    </w:p>
    <w:p w14:paraId="7E7877DC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time = </w:t>
      </w:r>
      <w:proofErr w:type="spellStart"/>
      <w:r w:rsidRPr="00A35477">
        <w:rPr>
          <w:color w:val="333333"/>
          <w:lang w:val="en-US"/>
        </w:rPr>
        <w:t>datetime.time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0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23</w:t>
      </w:r>
      <w:r w:rsidRPr="00A35477">
        <w:rPr>
          <w:color w:val="333333"/>
          <w:lang w:val="en-US"/>
        </w:rPr>
        <w:t xml:space="preserve">), 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0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59</w:t>
      </w:r>
      <w:r w:rsidRPr="00A35477">
        <w:rPr>
          <w:color w:val="333333"/>
          <w:lang w:val="en-US"/>
        </w:rPr>
        <w:t xml:space="preserve">), </w:t>
      </w:r>
      <w:r w:rsidRPr="00A35477">
        <w:rPr>
          <w:b/>
          <w:bCs/>
          <w:color w:val="0000DD"/>
          <w:lang w:val="en-US"/>
        </w:rPr>
        <w:t>0</w:t>
      </w:r>
      <w:r w:rsidRPr="00A35477">
        <w:rPr>
          <w:color w:val="333333"/>
          <w:lang w:val="en-US"/>
        </w:rPr>
        <w:t>)</w:t>
      </w:r>
    </w:p>
    <w:p w14:paraId="6E9B26C2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proofErr w:type="spellStart"/>
      <w:r w:rsidRPr="00A35477">
        <w:rPr>
          <w:color w:val="333333"/>
          <w:lang w:val="en-US"/>
        </w:rPr>
        <w:t>random_date</w:t>
      </w:r>
      <w:proofErr w:type="spellEnd"/>
      <w:r w:rsidRPr="00A35477">
        <w:rPr>
          <w:color w:val="333333"/>
          <w:lang w:val="en-US"/>
        </w:rPr>
        <w:t xml:space="preserve"> = </w:t>
      </w:r>
      <w:proofErr w:type="spellStart"/>
      <w:r w:rsidRPr="00A35477">
        <w:rPr>
          <w:color w:val="333333"/>
          <w:lang w:val="en-US"/>
        </w:rPr>
        <w:t>datetime.date.fromordinal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start_date.toordinal</w:t>
      </w:r>
      <w:proofErr w:type="spellEnd"/>
      <w:r w:rsidRPr="00A35477">
        <w:rPr>
          <w:color w:val="333333"/>
          <w:lang w:val="en-US"/>
        </w:rPr>
        <w:t xml:space="preserve">(), </w:t>
      </w:r>
      <w:proofErr w:type="spellStart"/>
      <w:r w:rsidRPr="00A35477">
        <w:rPr>
          <w:color w:val="333333"/>
          <w:lang w:val="en-US"/>
        </w:rPr>
        <w:t>end_date.toordinal</w:t>
      </w:r>
      <w:proofErr w:type="spellEnd"/>
      <w:r w:rsidRPr="00A35477">
        <w:rPr>
          <w:color w:val="333333"/>
          <w:lang w:val="en-US"/>
        </w:rPr>
        <w:t>()))</w:t>
      </w:r>
    </w:p>
    <w:p w14:paraId="512AD9C9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color w:val="333333"/>
          <w:lang w:val="en-US"/>
        </w:rPr>
        <w:t xml:space="preserve">    </w:t>
      </w:r>
      <w:r w:rsidRPr="00A35477">
        <w:rPr>
          <w:b/>
          <w:bCs/>
          <w:color w:val="008800"/>
          <w:lang w:val="en-US"/>
        </w:rPr>
        <w:t>return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color w:val="333333"/>
          <w:lang w:val="en-US"/>
        </w:rPr>
        <w:t>datetime.datetime.combine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random_date</w:t>
      </w:r>
      <w:proofErr w:type="spellEnd"/>
      <w:r w:rsidRPr="00A35477">
        <w:rPr>
          <w:color w:val="333333"/>
          <w:lang w:val="en-US"/>
        </w:rPr>
        <w:t>, time)</w:t>
      </w:r>
    </w:p>
    <w:p w14:paraId="082A7E5B" w14:textId="1FD4F80F" w:rsid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</w:p>
    <w:p w14:paraId="3F53D8E3" w14:textId="77777777" w:rsidR="00A35477" w:rsidRPr="00530822" w:rsidRDefault="00A35477" w:rsidP="00A35477">
      <w:pPr>
        <w:pStyle w:val="HTML"/>
        <w:spacing w:line="244" w:lineRule="atLeast"/>
        <w:rPr>
          <w:color w:val="333333"/>
        </w:rPr>
      </w:pPr>
      <w:r w:rsidRPr="00530822">
        <w:rPr>
          <w:color w:val="888888"/>
        </w:rPr>
        <w:t xml:space="preserve"># </w:t>
      </w:r>
      <w:r>
        <w:rPr>
          <w:color w:val="888888"/>
        </w:rPr>
        <w:t>Функция</w:t>
      </w:r>
      <w:r w:rsidRPr="00530822">
        <w:rPr>
          <w:color w:val="888888"/>
        </w:rPr>
        <w:t>-</w:t>
      </w:r>
      <w:r>
        <w:rPr>
          <w:color w:val="888888"/>
        </w:rPr>
        <w:t>генератор</w:t>
      </w:r>
      <w:r w:rsidRPr="00530822">
        <w:rPr>
          <w:color w:val="888888"/>
        </w:rPr>
        <w:t xml:space="preserve"> </w:t>
      </w:r>
      <w:r>
        <w:rPr>
          <w:color w:val="888888"/>
        </w:rPr>
        <w:t>адресов</w:t>
      </w:r>
      <w:r w:rsidRPr="00530822">
        <w:rPr>
          <w:color w:val="888888"/>
        </w:rPr>
        <w:t xml:space="preserve"> </w:t>
      </w:r>
      <w:r>
        <w:rPr>
          <w:color w:val="888888"/>
        </w:rPr>
        <w:t>Москвы</w:t>
      </w:r>
    </w:p>
    <w:p w14:paraId="0EB452EF" w14:textId="15AF4C30" w:rsidR="00A35477" w:rsidRPr="00530822" w:rsidRDefault="00A35477" w:rsidP="00A35477">
      <w:pPr>
        <w:pStyle w:val="HTML"/>
        <w:spacing w:line="244" w:lineRule="atLeast"/>
        <w:rPr>
          <w:color w:val="333333"/>
        </w:rPr>
      </w:pPr>
      <w:proofErr w:type="spellStart"/>
      <w:r w:rsidRPr="00A35477">
        <w:rPr>
          <w:color w:val="333333"/>
          <w:lang w:val="en-US"/>
        </w:rPr>
        <w:t>moscow</w:t>
      </w:r>
      <w:proofErr w:type="spellEnd"/>
      <w:r w:rsidRPr="00530822">
        <w:rPr>
          <w:color w:val="333333"/>
        </w:rPr>
        <w:t>_</w:t>
      </w:r>
      <w:r w:rsidRPr="00A35477">
        <w:rPr>
          <w:color w:val="333333"/>
          <w:lang w:val="en-US"/>
        </w:rPr>
        <w:t>streets</w:t>
      </w:r>
      <w:r w:rsidRPr="00530822">
        <w:rPr>
          <w:color w:val="333333"/>
        </w:rPr>
        <w:t xml:space="preserve"> = [</w:t>
      </w:r>
      <w:r w:rsidRPr="00530822">
        <w:rPr>
          <w:color w:val="333333"/>
          <w:shd w:val="clear" w:color="auto" w:fill="FFF0F0"/>
        </w:rPr>
        <w:t>'</w:t>
      </w:r>
      <w:r>
        <w:rPr>
          <w:color w:val="333333"/>
          <w:shd w:val="clear" w:color="auto" w:fill="FFF0F0"/>
        </w:rPr>
        <w:t>Арбат</w:t>
      </w:r>
      <w:r w:rsidRPr="00530822">
        <w:rPr>
          <w:color w:val="333333"/>
          <w:shd w:val="clear" w:color="auto" w:fill="FFF0F0"/>
        </w:rPr>
        <w:t>'</w:t>
      </w:r>
      <w:r w:rsidRPr="00530822">
        <w:rPr>
          <w:color w:val="333333"/>
        </w:rPr>
        <w:t xml:space="preserve">, </w:t>
      </w:r>
      <w:r w:rsidRPr="00530822">
        <w:rPr>
          <w:color w:val="333333"/>
          <w:shd w:val="clear" w:color="auto" w:fill="FFF0F0"/>
        </w:rPr>
        <w:t>'</w:t>
      </w:r>
      <w:r>
        <w:rPr>
          <w:color w:val="333333"/>
          <w:shd w:val="clear" w:color="auto" w:fill="FFF0F0"/>
        </w:rPr>
        <w:t>Тверская</w:t>
      </w:r>
      <w:r w:rsidRPr="00530822">
        <w:rPr>
          <w:color w:val="333333"/>
          <w:shd w:val="clear" w:color="auto" w:fill="FFF0F0"/>
        </w:rPr>
        <w:t>'</w:t>
      </w:r>
      <w:r>
        <w:rPr>
          <w:color w:val="333333"/>
        </w:rPr>
        <w:t>…</w:t>
      </w:r>
      <w:r w:rsidRPr="00530822">
        <w:rPr>
          <w:color w:val="333333"/>
        </w:rPr>
        <w:t>]</w:t>
      </w:r>
    </w:p>
    <w:p w14:paraId="36DE65D4" w14:textId="77777777" w:rsidR="00A35477" w:rsidRPr="00A35477" w:rsidRDefault="00A35477" w:rsidP="00A35477">
      <w:pPr>
        <w:pStyle w:val="HTML"/>
        <w:spacing w:line="244" w:lineRule="atLeast"/>
        <w:rPr>
          <w:color w:val="333333"/>
          <w:lang w:val="en-US"/>
        </w:rPr>
      </w:pPr>
      <w:r w:rsidRPr="00A35477">
        <w:rPr>
          <w:b/>
          <w:bCs/>
          <w:color w:val="008800"/>
          <w:lang w:val="en-US"/>
        </w:rPr>
        <w:t>def</w:t>
      </w:r>
      <w:r w:rsidRPr="00A35477">
        <w:rPr>
          <w:color w:val="333333"/>
          <w:lang w:val="en-US"/>
        </w:rPr>
        <w:t xml:space="preserve"> </w:t>
      </w:r>
      <w:proofErr w:type="spellStart"/>
      <w:r w:rsidRPr="00A35477">
        <w:rPr>
          <w:b/>
          <w:bCs/>
          <w:color w:val="0066BB"/>
          <w:lang w:val="en-US"/>
        </w:rPr>
        <w:t>address_gen</w:t>
      </w:r>
      <w:proofErr w:type="spellEnd"/>
      <w:r w:rsidRPr="00A35477">
        <w:rPr>
          <w:color w:val="333333"/>
          <w:lang w:val="en-US"/>
        </w:rPr>
        <w:t>():</w:t>
      </w:r>
    </w:p>
    <w:p w14:paraId="0CF5490A" w14:textId="77777777" w:rsidR="00A35477" w:rsidRDefault="00A35477" w:rsidP="00A35477">
      <w:pPr>
        <w:pStyle w:val="HTML"/>
        <w:spacing w:line="244" w:lineRule="atLeast"/>
        <w:rPr>
          <w:color w:val="333333"/>
        </w:rPr>
      </w:pPr>
      <w:r w:rsidRPr="00A35477">
        <w:rPr>
          <w:color w:val="333333"/>
          <w:lang w:val="en-US"/>
        </w:rPr>
        <w:t xml:space="preserve">    </w:t>
      </w:r>
      <w:r w:rsidRPr="00A35477">
        <w:rPr>
          <w:b/>
          <w:bCs/>
          <w:color w:val="008800"/>
          <w:lang w:val="en-US"/>
        </w:rPr>
        <w:t>return</w:t>
      </w:r>
      <w:r w:rsidRPr="00A35477">
        <w:rPr>
          <w:color w:val="333333"/>
          <w:lang w:val="en-US"/>
        </w:rPr>
        <w:t xml:space="preserve"> </w:t>
      </w:r>
      <w:r w:rsidRPr="00A35477">
        <w:rPr>
          <w:color w:val="333333"/>
          <w:shd w:val="clear" w:color="auto" w:fill="FFF0F0"/>
          <w:lang w:val="en-US"/>
        </w:rPr>
        <w:t>"</w:t>
      </w:r>
      <w:r>
        <w:rPr>
          <w:color w:val="333333"/>
          <w:shd w:val="clear" w:color="auto" w:fill="FFF0F0"/>
        </w:rPr>
        <w:t>Москва</w:t>
      </w:r>
      <w:r w:rsidRPr="00A35477">
        <w:rPr>
          <w:color w:val="333333"/>
          <w:shd w:val="clear" w:color="auto" w:fill="FFF0F0"/>
          <w:lang w:val="en-US"/>
        </w:rPr>
        <w:t>, "</w:t>
      </w:r>
      <w:r w:rsidRPr="00A35477">
        <w:rPr>
          <w:color w:val="333333"/>
          <w:lang w:val="en-US"/>
        </w:rPr>
        <w:t xml:space="preserve"> + </w:t>
      </w:r>
      <w:proofErr w:type="spellStart"/>
      <w:r w:rsidRPr="00A35477">
        <w:rPr>
          <w:color w:val="333333"/>
          <w:lang w:val="en-US"/>
        </w:rPr>
        <w:t>random.choice</w:t>
      </w:r>
      <w:proofErr w:type="spellEnd"/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moscow_streets</w:t>
      </w:r>
      <w:proofErr w:type="spellEnd"/>
      <w:r w:rsidRPr="00A35477">
        <w:rPr>
          <w:color w:val="333333"/>
          <w:lang w:val="en-US"/>
        </w:rPr>
        <w:t xml:space="preserve">) + </w:t>
      </w:r>
      <w:r w:rsidRPr="00A35477">
        <w:rPr>
          <w:color w:val="333333"/>
          <w:shd w:val="clear" w:color="auto" w:fill="FFF0F0"/>
          <w:lang w:val="en-US"/>
        </w:rPr>
        <w:t xml:space="preserve">", </w:t>
      </w:r>
      <w:r>
        <w:rPr>
          <w:color w:val="333333"/>
          <w:shd w:val="clear" w:color="auto" w:fill="FFF0F0"/>
        </w:rPr>
        <w:t>д</w:t>
      </w:r>
      <w:r w:rsidRPr="00A35477">
        <w:rPr>
          <w:color w:val="333333"/>
          <w:shd w:val="clear" w:color="auto" w:fill="FFF0F0"/>
          <w:lang w:val="en-US"/>
        </w:rPr>
        <w:t>. "</w:t>
      </w:r>
      <w:r w:rsidRPr="00A35477">
        <w:rPr>
          <w:color w:val="333333"/>
          <w:lang w:val="en-US"/>
        </w:rPr>
        <w:t xml:space="preserve"> + </w:t>
      </w:r>
      <w:r w:rsidRPr="00A35477">
        <w:rPr>
          <w:color w:val="007020"/>
          <w:lang w:val="en-US"/>
        </w:rPr>
        <w:t>str</w:t>
      </w:r>
      <w:r w:rsidRPr="00A35477">
        <w:rPr>
          <w:color w:val="333333"/>
          <w:lang w:val="en-US"/>
        </w:rPr>
        <w:t>(</w:t>
      </w:r>
      <w:proofErr w:type="spellStart"/>
      <w:r w:rsidRPr="00A35477">
        <w:rPr>
          <w:color w:val="333333"/>
          <w:lang w:val="en-US"/>
        </w:rPr>
        <w:t>random.randint</w:t>
      </w:r>
      <w:proofErr w:type="spellEnd"/>
      <w:r w:rsidRPr="00A35477">
        <w:rPr>
          <w:color w:val="333333"/>
          <w:lang w:val="en-US"/>
        </w:rPr>
        <w:t>(</w:t>
      </w:r>
      <w:r w:rsidRPr="00A35477">
        <w:rPr>
          <w:b/>
          <w:bCs/>
          <w:color w:val="0000DD"/>
          <w:lang w:val="en-US"/>
        </w:rPr>
        <w:t>1</w:t>
      </w:r>
      <w:r w:rsidRPr="00A35477">
        <w:rPr>
          <w:color w:val="333333"/>
          <w:lang w:val="en-US"/>
        </w:rPr>
        <w:t xml:space="preserve">, </w:t>
      </w:r>
      <w:r w:rsidRPr="00A35477">
        <w:rPr>
          <w:b/>
          <w:bCs/>
          <w:color w:val="0000DD"/>
          <w:lang w:val="en-US"/>
        </w:rPr>
        <w:t>20</w:t>
      </w:r>
      <w:r w:rsidRPr="00A35477">
        <w:rPr>
          <w:color w:val="333333"/>
          <w:lang w:val="en-US"/>
        </w:rPr>
        <w:t xml:space="preserve">)) + </w:t>
      </w:r>
      <w:r w:rsidRPr="00A35477">
        <w:rPr>
          <w:color w:val="333333"/>
          <w:shd w:val="clear" w:color="auto" w:fill="FFF0F0"/>
          <w:lang w:val="en-US"/>
        </w:rPr>
        <w:t xml:space="preserve">", </w:t>
      </w:r>
      <w:r>
        <w:rPr>
          <w:color w:val="333333"/>
          <w:shd w:val="clear" w:color="auto" w:fill="FFF0F0"/>
        </w:rPr>
        <w:t>кв</w:t>
      </w:r>
      <w:r w:rsidRPr="00A35477">
        <w:rPr>
          <w:color w:val="333333"/>
          <w:shd w:val="clear" w:color="auto" w:fill="FFF0F0"/>
          <w:lang w:val="en-US"/>
        </w:rPr>
        <w:t xml:space="preserve">. 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+ </w:t>
      </w:r>
      <w:proofErr w:type="spellStart"/>
      <w:r>
        <w:rPr>
          <w:color w:val="007020"/>
        </w:rPr>
        <w:t>str</w:t>
      </w:r>
      <w:proofErr w:type="spellEnd"/>
      <w:r>
        <w:rPr>
          <w:color w:val="333333"/>
        </w:rPr>
        <w:t>(</w:t>
      </w:r>
      <w:proofErr w:type="spellStart"/>
      <w:r>
        <w:rPr>
          <w:color w:val="333333"/>
        </w:rPr>
        <w:t>random.randint</w:t>
      </w:r>
      <w:proofErr w:type="spellEnd"/>
      <w:r>
        <w:rPr>
          <w:color w:val="333333"/>
        </w:rPr>
        <w:t>(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, </w:t>
      </w:r>
      <w:r>
        <w:rPr>
          <w:b/>
          <w:bCs/>
          <w:color w:val="0000DD"/>
        </w:rPr>
        <w:t>50</w:t>
      </w:r>
      <w:r>
        <w:rPr>
          <w:color w:val="333333"/>
        </w:rPr>
        <w:t>))</w:t>
      </w:r>
    </w:p>
    <w:p w14:paraId="52A84876" w14:textId="77777777" w:rsidR="00A35477" w:rsidRPr="00C3041B" w:rsidRDefault="00A35477" w:rsidP="00A35477">
      <w:pPr>
        <w:pStyle w:val="HTML"/>
        <w:spacing w:line="244" w:lineRule="atLeast"/>
        <w:rPr>
          <w:color w:val="333333"/>
        </w:rPr>
      </w:pPr>
    </w:p>
    <w:p w14:paraId="38D859D1" w14:textId="77777777" w:rsidR="00C3041B" w:rsidRPr="003F6AAD" w:rsidRDefault="00A35477" w:rsidP="00F8088D">
      <w:pPr>
        <w:pStyle w:val="HTML"/>
        <w:spacing w:line="244" w:lineRule="atLeast"/>
        <w:rPr>
          <w:color w:val="808080"/>
        </w:rPr>
      </w:pPr>
      <w:r w:rsidRPr="003F6AAD">
        <w:rPr>
          <w:color w:val="808080"/>
        </w:rPr>
        <w:t xml:space="preserve"># Далее происходит сама генерация </w:t>
      </w:r>
    </w:p>
    <w:p w14:paraId="494D8658" w14:textId="77777777" w:rsidR="00C3041B" w:rsidRPr="003F6AAD" w:rsidRDefault="00C3041B" w:rsidP="00F8088D">
      <w:pPr>
        <w:pStyle w:val="HTML"/>
        <w:spacing w:line="244" w:lineRule="atLeast"/>
        <w:rPr>
          <w:color w:val="808080"/>
        </w:rPr>
      </w:pPr>
    </w:p>
    <w:p w14:paraId="6ECE681E" w14:textId="5EFA7453" w:rsidR="00F8088D" w:rsidRPr="003F6AAD" w:rsidRDefault="00C3041B" w:rsidP="00F8088D">
      <w:pPr>
        <w:pStyle w:val="HTML"/>
        <w:spacing w:line="244" w:lineRule="atLeast"/>
        <w:rPr>
          <w:color w:val="808080"/>
        </w:rPr>
      </w:pPr>
      <w:r w:rsidRPr="003F6AAD">
        <w:rPr>
          <w:color w:val="808080"/>
        </w:rPr>
        <w:t xml:space="preserve"># Конечный </w:t>
      </w:r>
      <w:r w:rsidRPr="003F6AAD">
        <w:rPr>
          <w:color w:val="808080"/>
          <w:lang w:val="en-US"/>
        </w:rPr>
        <w:t>SQL</w:t>
      </w:r>
      <w:r w:rsidRPr="003F6AAD">
        <w:rPr>
          <w:color w:val="808080"/>
        </w:rPr>
        <w:t>-запрос</w:t>
      </w:r>
    </w:p>
    <w:p w14:paraId="763F0A93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</w:pPr>
      <w:r w:rsidRPr="00C3041B">
        <w:rPr>
          <w:rFonts w:ascii="Courier New" w:hAnsi="Courier New" w:cs="Courier New"/>
          <w:b/>
          <w:color w:val="008800"/>
          <w:sz w:val="20"/>
          <w:szCs w:val="20"/>
          <w:shd w:val="clear" w:color="auto" w:fill="auto"/>
        </w:rPr>
        <w:t>SQL</w:t>
      </w:r>
      <w:r w:rsidRPr="00C3041B"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  <w:t xml:space="preserve"> = f</w:t>
      </w: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</w:rPr>
        <w:t>"""</w:t>
      </w:r>
    </w:p>
    <w:p w14:paraId="6B8599B8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DELETE FROM appointment;</w:t>
      </w:r>
    </w:p>
    <w:p w14:paraId="7F670C78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DELETE FROM service;</w:t>
      </w:r>
    </w:p>
    <w:p w14:paraId="2F5655B3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DELETE FROM doctor;</w:t>
      </w:r>
    </w:p>
    <w:p w14:paraId="1E22827B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DELETE FROM patient;</w:t>
      </w:r>
    </w:p>
    <w:p w14:paraId="2CF462FB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</w:p>
    <w:p w14:paraId="3685F6CC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SELECT SETVAL('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doctors_id_seq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', 0);</w:t>
      </w:r>
    </w:p>
    <w:p w14:paraId="4C59D21D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SELECT SETVAL('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patients_id_seq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', 0);</w:t>
      </w:r>
    </w:p>
    <w:p w14:paraId="2CDE92DB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SELECT SETVAL('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appointments_id_seq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', 0);</w:t>
      </w:r>
    </w:p>
    <w:p w14:paraId="71B499BF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SELECT SETVAL('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services_id_seq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', 0);</w:t>
      </w:r>
    </w:p>
    <w:p w14:paraId="387B2B73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</w:p>
    <w:p w14:paraId="683EA661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INSERT INTO </w:t>
      </w:r>
    </w:p>
    <w:p w14:paraId="4681BBA4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patient (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first_name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last_name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gender,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birth_date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address,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phone_number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email, patronymic, password) </w:t>
      </w:r>
    </w:p>
    <w:p w14:paraId="7A086BB3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VALUES {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patient_values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[:-2]};</w:t>
      </w:r>
    </w:p>
    <w:p w14:paraId="3018AC29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</w:p>
    <w:p w14:paraId="3D917DBB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INSERT INTO </w:t>
      </w:r>
    </w:p>
    <w:p w14:paraId="11914ACD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doctor (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first_name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last_name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specialization,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phone_number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email, patronymic, password) </w:t>
      </w:r>
    </w:p>
    <w:p w14:paraId="0DEF421D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VALUES {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doctor_values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[:-2]};</w:t>
      </w:r>
    </w:p>
    <w:p w14:paraId="2EC80962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</w:p>
    <w:p w14:paraId="4B1CCCF1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INSERT INTO service (name, cost, specialization) </w:t>
      </w:r>
    </w:p>
    <w:p w14:paraId="2AEF1950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VALUES {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service_values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[:-2]};</w:t>
      </w:r>
    </w:p>
    <w:p w14:paraId="31AACAC9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</w:p>
    <w:p w14:paraId="003247C2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  <w:lang w:val="en-US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INSERT INTO appointment (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patient_id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doctor_id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, datetime, 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>service_id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  <w:lang w:val="en-US"/>
        </w:rPr>
        <w:t xml:space="preserve">) </w:t>
      </w:r>
    </w:p>
    <w:p w14:paraId="23F77C93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</w:rPr>
        <w:t>VALUES {</w:t>
      </w:r>
      <w:proofErr w:type="spellStart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</w:rPr>
        <w:t>appointment_values</w:t>
      </w:r>
      <w:proofErr w:type="spellEnd"/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</w:rPr>
        <w:t>[:-2]};</w:t>
      </w:r>
    </w:p>
    <w:p w14:paraId="6872D57D" w14:textId="77777777" w:rsidR="00C3041B" w:rsidRPr="00C3041B" w:rsidRDefault="00C3041B" w:rsidP="00C304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firstLine="0"/>
        <w:jc w:val="left"/>
        <w:rPr>
          <w:rFonts w:ascii="Courier New" w:hAnsi="Courier New" w:cs="Courier New"/>
          <w:bCs w:val="0"/>
          <w:color w:val="333333"/>
          <w:sz w:val="20"/>
          <w:szCs w:val="20"/>
          <w:shd w:val="clear" w:color="auto" w:fill="auto"/>
        </w:rPr>
      </w:pPr>
      <w:r w:rsidRPr="00C3041B">
        <w:rPr>
          <w:rFonts w:ascii="Courier New" w:hAnsi="Courier New" w:cs="Courier New"/>
          <w:bCs w:val="0"/>
          <w:color w:val="AA6600"/>
          <w:sz w:val="20"/>
          <w:szCs w:val="20"/>
          <w:shd w:val="clear" w:color="auto" w:fill="auto"/>
        </w:rPr>
        <w:t>"""</w:t>
      </w:r>
    </w:p>
    <w:p w14:paraId="37C70E49" w14:textId="3B2E688B" w:rsidR="00F8088D" w:rsidRDefault="00F8088D" w:rsidP="00F8088D">
      <w:pPr>
        <w:pStyle w:val="HTML"/>
        <w:spacing w:line="244" w:lineRule="atLeast"/>
        <w:rPr>
          <w:color w:val="333333"/>
        </w:rPr>
      </w:pPr>
    </w:p>
    <w:p w14:paraId="7E6D6745" w14:textId="3D9A0EE1" w:rsidR="00C3041B" w:rsidRPr="003F6AAD" w:rsidRDefault="00C3041B" w:rsidP="00F8088D">
      <w:pPr>
        <w:pStyle w:val="HTML"/>
        <w:spacing w:line="244" w:lineRule="atLeast"/>
        <w:rPr>
          <w:color w:val="808080"/>
        </w:rPr>
      </w:pPr>
      <w:r w:rsidRPr="003F6AAD">
        <w:rPr>
          <w:color w:val="808080"/>
        </w:rPr>
        <w:t># После чего запрос записывается в файл</w:t>
      </w:r>
    </w:p>
    <w:p w14:paraId="429A0731" w14:textId="77777777" w:rsidR="00C3041B" w:rsidRPr="00C3041B" w:rsidRDefault="00C3041B" w:rsidP="00C3041B">
      <w:pPr>
        <w:pStyle w:val="HTML"/>
        <w:spacing w:line="244" w:lineRule="atLeast"/>
        <w:rPr>
          <w:color w:val="333333"/>
          <w:lang w:val="en-US"/>
        </w:rPr>
      </w:pPr>
      <w:r w:rsidRPr="00C3041B">
        <w:rPr>
          <w:color w:val="333333"/>
          <w:lang w:val="en-US"/>
        </w:rPr>
        <w:t>f = open("</w:t>
      </w:r>
      <w:proofErr w:type="spellStart"/>
      <w:r w:rsidRPr="00C3041B">
        <w:rPr>
          <w:color w:val="333333"/>
          <w:lang w:val="en-US"/>
        </w:rPr>
        <w:t>data.sql</w:t>
      </w:r>
      <w:proofErr w:type="spellEnd"/>
      <w:r w:rsidRPr="00C3041B">
        <w:rPr>
          <w:color w:val="333333"/>
          <w:lang w:val="en-US"/>
        </w:rPr>
        <w:t>", mode="w", encoding="utf-8")</w:t>
      </w:r>
    </w:p>
    <w:p w14:paraId="2A12C40F" w14:textId="77777777" w:rsidR="00C3041B" w:rsidRPr="00C3041B" w:rsidRDefault="00C3041B" w:rsidP="00C3041B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C3041B">
        <w:rPr>
          <w:color w:val="333333"/>
          <w:lang w:val="en-US"/>
        </w:rPr>
        <w:t>f.write</w:t>
      </w:r>
      <w:proofErr w:type="spellEnd"/>
      <w:r w:rsidRPr="00C3041B">
        <w:rPr>
          <w:color w:val="333333"/>
          <w:lang w:val="en-US"/>
        </w:rPr>
        <w:t>(SQL)</w:t>
      </w:r>
    </w:p>
    <w:p w14:paraId="2E453335" w14:textId="278C0955" w:rsidR="00F8088D" w:rsidRPr="00C3041B" w:rsidRDefault="00C3041B" w:rsidP="00F8088D">
      <w:pPr>
        <w:pStyle w:val="HTML"/>
        <w:spacing w:line="244" w:lineRule="atLeast"/>
        <w:rPr>
          <w:color w:val="333333"/>
          <w:lang w:val="en-US"/>
        </w:rPr>
      </w:pPr>
      <w:proofErr w:type="spellStart"/>
      <w:r w:rsidRPr="00C3041B">
        <w:rPr>
          <w:color w:val="333333"/>
          <w:lang w:val="en-US"/>
        </w:rPr>
        <w:t>f.close</w:t>
      </w:r>
      <w:proofErr w:type="spellEnd"/>
      <w:r w:rsidRPr="00C3041B">
        <w:rPr>
          <w:color w:val="333333"/>
          <w:lang w:val="en-US"/>
        </w:rPr>
        <w:t>()</w:t>
      </w:r>
    </w:p>
    <w:p w14:paraId="47596A09" w14:textId="424EBBF3" w:rsidR="00F8088D" w:rsidRDefault="00F8088D" w:rsidP="00916FB0">
      <w:pPr>
        <w:rPr>
          <w:lang w:val="en-US"/>
        </w:rPr>
      </w:pPr>
    </w:p>
    <w:p w14:paraId="618D2A59" w14:textId="0739E4BE" w:rsidR="00C3041B" w:rsidRDefault="00C3041B" w:rsidP="00916FB0">
      <w:r>
        <w:t xml:space="preserve">Таким образом в базу данных была внесена информация </w:t>
      </w:r>
      <w:r w:rsidR="00080BAF">
        <w:t>обо всех услугах,</w:t>
      </w:r>
      <w:r>
        <w:t xml:space="preserve"> 50 врачах, 300 пациент</w:t>
      </w:r>
      <w:r w:rsidR="00080BAF">
        <w:t>ов и о 3000 приемов у доктора (по 10 на одного пациента).</w:t>
      </w:r>
      <w:r w:rsidR="00E61A08">
        <w:t xml:space="preserve"> </w:t>
      </w:r>
      <w:r w:rsidR="00E61A08" w:rsidRPr="00E61A08">
        <w:rPr>
          <w:i/>
          <w:iCs/>
          <w:u w:val="single"/>
        </w:rPr>
        <w:t>Любые совпадения с реальностью случайны</w:t>
      </w:r>
      <w:r w:rsidR="00E61A08" w:rsidRPr="0035468F">
        <w:t>.</w:t>
      </w:r>
    </w:p>
    <w:p w14:paraId="27B886EB" w14:textId="77777777" w:rsidR="00080BAF" w:rsidRDefault="00080BAF" w:rsidP="00080BAF">
      <w:r>
        <w:t>В таблицу «</w:t>
      </w:r>
      <w:r>
        <w:rPr>
          <w:lang w:val="en-US"/>
        </w:rPr>
        <w:t>admin</w:t>
      </w:r>
      <w:r>
        <w:t xml:space="preserve">» добавлена лишь одна запись: </w:t>
      </w:r>
    </w:p>
    <w:p w14:paraId="113511BA" w14:textId="25022100" w:rsidR="00080BAF" w:rsidRDefault="00B3653B" w:rsidP="00080BAF">
      <w:pPr>
        <w:keepNext/>
        <w:ind w:firstLine="0"/>
      </w:pPr>
      <w:r>
        <w:rPr>
          <w:noProof/>
        </w:rPr>
        <w:pict w14:anchorId="1C633558">
          <v:shape id="_x0000_i1032" type="#_x0000_t75" style="width:510pt;height:36pt;visibility:visible;mso-wrap-style:square">
            <v:imagedata r:id="rId20" o:title=""/>
          </v:shape>
        </w:pict>
      </w:r>
    </w:p>
    <w:p w14:paraId="2C21E7DB" w14:textId="0347FA8F" w:rsidR="00080BAF" w:rsidRDefault="00080BAF" w:rsidP="00080BAF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7</w:t>
      </w:r>
      <w:r w:rsidR="00016E1B">
        <w:rPr>
          <w:noProof/>
        </w:rPr>
        <w:fldChar w:fldCharType="end"/>
      </w:r>
    </w:p>
    <w:p w14:paraId="3936C6A6" w14:textId="4C5062D7" w:rsidR="00080BAF" w:rsidRDefault="00080BAF" w:rsidP="00080BAF">
      <w:r>
        <w:t xml:space="preserve">Пароль и логин администратора – </w:t>
      </w:r>
      <w:r>
        <w:rPr>
          <w:lang w:val="en-US"/>
        </w:rPr>
        <w:t>admin</w:t>
      </w:r>
      <w:r w:rsidRPr="00080BAF">
        <w:t>.</w:t>
      </w:r>
    </w:p>
    <w:p w14:paraId="42ECC160" w14:textId="6A7F94D6" w:rsidR="00080BAF" w:rsidRDefault="00080BAF" w:rsidP="004B3B8E">
      <w:pPr>
        <w:ind w:firstLine="0"/>
      </w:pPr>
    </w:p>
    <w:p w14:paraId="3B7DCE4D" w14:textId="04CCCA37" w:rsidR="00080BAF" w:rsidRDefault="00FA1AFA" w:rsidP="009F5E0D">
      <w:pPr>
        <w:pStyle w:val="1"/>
      </w:pPr>
      <w:r>
        <w:br w:type="page"/>
      </w:r>
      <w:bookmarkStart w:id="8" w:name="_Toc133795877"/>
      <w:r w:rsidR="00080BAF">
        <w:lastRenderedPageBreak/>
        <w:t>Глава 3. Серверная часть</w:t>
      </w:r>
      <w:bookmarkEnd w:id="8"/>
    </w:p>
    <w:p w14:paraId="315C4DEA" w14:textId="76154BE4" w:rsidR="00080BAF" w:rsidRDefault="00080BAF" w:rsidP="009F5E0D">
      <w:pPr>
        <w:pStyle w:val="2"/>
        <w:ind w:firstLine="0"/>
      </w:pPr>
      <w:bookmarkStart w:id="9" w:name="_Toc133795878"/>
      <w:r>
        <w:t xml:space="preserve">3.1. </w:t>
      </w:r>
      <w:r w:rsidR="0004357D">
        <w:t>Взаимодействие с БД</w:t>
      </w:r>
      <w:bookmarkEnd w:id="9"/>
    </w:p>
    <w:p w14:paraId="460AEF83" w14:textId="30965105" w:rsidR="00080BAF" w:rsidRDefault="00080BAF" w:rsidP="0004357D">
      <w:r>
        <w:t xml:space="preserve">Так как для достижения цели курсовой работы предстояло организовать взаимодействие сервера с базой данных, было решено использовать популярный </w:t>
      </w:r>
      <w:r>
        <w:rPr>
          <w:lang w:val="en-US"/>
        </w:rPr>
        <w:t>Java</w:t>
      </w:r>
      <w:r w:rsidRPr="00080BAF">
        <w:t xml:space="preserve"> </w:t>
      </w:r>
      <w:r>
        <w:t xml:space="preserve">фреймворк </w:t>
      </w:r>
      <w:r>
        <w:rPr>
          <w:lang w:val="en-US"/>
        </w:rPr>
        <w:t>Spring</w:t>
      </w:r>
      <w:r>
        <w:t xml:space="preserve">, позволяющий легко создавать приложения, взаимодействующие с базами данных. Spring предоставляет набор инструментов, таких как Spring Data JPA и </w:t>
      </w:r>
      <w:proofErr w:type="spellStart"/>
      <w:r>
        <w:t>Hibernate</w:t>
      </w:r>
      <w:proofErr w:type="spellEnd"/>
      <w:r>
        <w:t>, которые значительно упрощают работу с базами данных и позволяют сократить время разработки.</w:t>
      </w:r>
    </w:p>
    <w:p w14:paraId="2AA79E76" w14:textId="2A51676F" w:rsidR="00080BAF" w:rsidRDefault="00080BAF" w:rsidP="00A21F8F">
      <w:r>
        <w:t xml:space="preserve">Spring Data JPA </w:t>
      </w:r>
      <w:r w:rsidR="0004357D">
        <w:t>— это</w:t>
      </w:r>
      <w:r>
        <w:t xml:space="preserve"> библиотека, которая облегчает работу с </w:t>
      </w:r>
      <w:r w:rsidR="0004357D">
        <w:t>БД</w:t>
      </w:r>
      <w:r>
        <w:t xml:space="preserve"> и позволяет работать с данными, используя объектно-реляционную модель (ORM). Она предоставляет репозитории для каждой сущности и автоматически создает SQL-запросы на основе методов, которые мы определяем в репозитории. Это значительно упрощает работу с базами данных и уменьшает количество кода, который нужно написать.</w:t>
      </w:r>
    </w:p>
    <w:p w14:paraId="1AEA3BDD" w14:textId="59C9E1C0" w:rsidR="00080BAF" w:rsidRDefault="00080BAF" w:rsidP="0004357D">
      <w:proofErr w:type="spellStart"/>
      <w:r>
        <w:t>Hibernate</w:t>
      </w:r>
      <w:proofErr w:type="spellEnd"/>
      <w:r>
        <w:t xml:space="preserve">, в свою очередь, является ORM-фреймворком для работы с базами данных, который обеспечивает высокую производительность, надежность и безопасность при работе с данными. </w:t>
      </w:r>
      <w:proofErr w:type="spellStart"/>
      <w:r>
        <w:t>Hibernate</w:t>
      </w:r>
      <w:proofErr w:type="spellEnd"/>
      <w:r>
        <w:t xml:space="preserve"> позволяет работать с данными в виде объектов, что значительно упрощает написание кода и позволяет сократить время разработки.</w:t>
      </w:r>
    </w:p>
    <w:p w14:paraId="30E6717F" w14:textId="73E099FC" w:rsidR="0004357D" w:rsidRPr="0004357D" w:rsidRDefault="0004357D" w:rsidP="0004357D">
      <w:r>
        <w:t xml:space="preserve">Вот так выглядит структура классов, необходимых для работы </w:t>
      </w:r>
      <w:r>
        <w:rPr>
          <w:lang w:val="en-US"/>
        </w:rPr>
        <w:t>ORM</w:t>
      </w:r>
      <w:r>
        <w:t xml:space="preserve">. Было решено отказаться от использования сервисов в дополнение к репозиториям, так как реализация бизнес-логики легко может быть описана далее в </w:t>
      </w:r>
      <w:r>
        <w:rPr>
          <w:lang w:val="en-US"/>
        </w:rPr>
        <w:t>REST</w:t>
      </w:r>
      <w:r w:rsidRPr="0004357D">
        <w:t>-</w:t>
      </w:r>
      <w:r>
        <w:t>контроллерах.</w:t>
      </w:r>
    </w:p>
    <w:p w14:paraId="57B091E8" w14:textId="4F967ED6" w:rsidR="0004357D" w:rsidRDefault="00B3653B" w:rsidP="0004357D">
      <w:pPr>
        <w:keepNext/>
      </w:pPr>
      <w:r>
        <w:rPr>
          <w:noProof/>
        </w:rPr>
        <w:lastRenderedPageBreak/>
        <w:pict w14:anchorId="0C44EDB6">
          <v:shape id="_x0000_i1033" type="#_x0000_t75" style="width:156pt;height:180pt;visibility:visible;mso-wrap-style:square">
            <v:imagedata r:id="rId21" o:title="" croptop="1071f"/>
          </v:shape>
        </w:pict>
      </w:r>
    </w:p>
    <w:p w14:paraId="10FE7D9A" w14:textId="5918E1D6" w:rsidR="0004357D" w:rsidRDefault="0004357D" w:rsidP="0004357D">
      <w:pPr>
        <w:pStyle w:val="af6"/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8</w:t>
      </w:r>
      <w:r w:rsidR="00016E1B">
        <w:rPr>
          <w:noProof/>
        </w:rPr>
        <w:fldChar w:fldCharType="end"/>
      </w:r>
    </w:p>
    <w:p w14:paraId="14C157EC" w14:textId="6C4C0C5F" w:rsidR="0004357D" w:rsidRDefault="0004357D" w:rsidP="0004357D">
      <w:r w:rsidRPr="0035468F">
        <w:t>Классы сущностей</w:t>
      </w:r>
      <w:r>
        <w:t xml:space="preserve"> базы данных были сгенерированы автоматически при помощи функции </w:t>
      </w:r>
      <w:proofErr w:type="spellStart"/>
      <w:r>
        <w:rPr>
          <w:lang w:val="en-US"/>
        </w:rPr>
        <w:t>Intellij</w:t>
      </w:r>
      <w:proofErr w:type="spellEnd"/>
      <w:r w:rsidRPr="0004357D">
        <w:t xml:space="preserve"> </w:t>
      </w:r>
      <w:r>
        <w:rPr>
          <w:lang w:val="en-US"/>
        </w:rPr>
        <w:t>IDEA</w:t>
      </w:r>
      <w:r w:rsidRPr="0004357D">
        <w:t xml:space="preserve"> “</w:t>
      </w:r>
      <w:r>
        <w:rPr>
          <w:lang w:val="en-US"/>
        </w:rPr>
        <w:t>Generate</w:t>
      </w:r>
      <w:r w:rsidRPr="0004357D">
        <w:t xml:space="preserve"> </w:t>
      </w:r>
      <w:r>
        <w:rPr>
          <w:lang w:val="en-US"/>
        </w:rPr>
        <w:t>persistence</w:t>
      </w:r>
      <w:r w:rsidRPr="0004357D">
        <w:t xml:space="preserve"> </w:t>
      </w:r>
      <w:r>
        <w:rPr>
          <w:lang w:val="en-US"/>
        </w:rPr>
        <w:t>mapping</w:t>
      </w:r>
      <w:r w:rsidRPr="0004357D">
        <w:t xml:space="preserve">”. </w:t>
      </w:r>
      <w:r w:rsidR="007835E9">
        <w:t>Вот фрагмент</w:t>
      </w:r>
      <w:r>
        <w:t xml:space="preserve"> класс</w:t>
      </w:r>
      <w:r w:rsidR="007835E9">
        <w:t xml:space="preserve">а одной из </w:t>
      </w:r>
      <w:r>
        <w:t>сущност</w:t>
      </w:r>
      <w:r w:rsidR="007835E9">
        <w:t>ей</w:t>
      </w:r>
      <w:r>
        <w:t>:</w:t>
      </w:r>
    </w:p>
    <w:p w14:paraId="2BAF4FF3" w14:textId="77777777" w:rsidR="005D3ADB" w:rsidRDefault="005D3ADB" w:rsidP="005D3ADB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Класс, представляющий объект-сущность администратора в системе.</w:t>
      </w:r>
      <w:r>
        <w:rPr>
          <w:i/>
          <w:iCs/>
          <w:color w:val="808080"/>
        </w:rPr>
        <w:br/>
        <w:t xml:space="preserve"> * Наследуется от класса User.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r>
        <w:rPr>
          <w:color w:val="808000"/>
        </w:rPr>
        <w:t>@Entity</w:t>
      </w:r>
      <w:r>
        <w:rPr>
          <w:color w:val="808000"/>
        </w:rPr>
        <w:br/>
        <w:t>@Table</w:t>
      </w:r>
      <w:r>
        <w:rPr>
          <w:color w:val="000000"/>
        </w:rPr>
        <w:t xml:space="preserve">(name = 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admin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schema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public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catalog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</w:t>
      </w:r>
      <w:proofErr w:type="spellStart"/>
      <w:r>
        <w:rPr>
          <w:b/>
          <w:bCs/>
          <w:color w:val="008000"/>
        </w:rPr>
        <w:t>PaidClinic</w:t>
      </w:r>
      <w:proofErr w:type="spellEnd"/>
      <w:r>
        <w:rPr>
          <w:b/>
          <w:bCs/>
          <w:color w:val="008000"/>
        </w:rPr>
        <w:t>"</w:t>
      </w:r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AdminEntity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80"/>
        </w:rPr>
        <w:t>extends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User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Имя пользователя администратора.</w:t>
      </w:r>
      <w:r>
        <w:rPr>
          <w:i/>
          <w:iCs/>
          <w:color w:val="808080"/>
        </w:rPr>
        <w:br/>
        <w:t xml:space="preserve">     </w:t>
      </w:r>
      <w:r w:rsidRPr="005D3ADB">
        <w:rPr>
          <w:i/>
          <w:iCs/>
          <w:color w:val="808080"/>
          <w:lang w:val="en-US"/>
        </w:rPr>
        <w:t>*/</w:t>
      </w:r>
      <w:r w:rsidRPr="005D3ADB">
        <w:rPr>
          <w:i/>
          <w:iCs/>
          <w:color w:val="808080"/>
          <w:lang w:val="en-US"/>
        </w:rPr>
        <w:br/>
        <w:t xml:space="preserve">    </w:t>
      </w:r>
      <w:r w:rsidRPr="005D3ADB">
        <w:rPr>
          <w:color w:val="808000"/>
          <w:lang w:val="en-US"/>
        </w:rPr>
        <w:t>@GeneratedValue</w:t>
      </w:r>
      <w:r w:rsidRPr="005D3ADB">
        <w:rPr>
          <w:color w:val="000000"/>
          <w:lang w:val="en-US"/>
        </w:rPr>
        <w:t xml:space="preserve">(strategy = </w:t>
      </w:r>
      <w:proofErr w:type="spellStart"/>
      <w:r w:rsidRPr="005D3ADB">
        <w:rPr>
          <w:color w:val="000000"/>
          <w:lang w:val="en-US"/>
        </w:rPr>
        <w:t>GenerationType.</w:t>
      </w:r>
      <w:r w:rsidRPr="005D3ADB">
        <w:rPr>
          <w:b/>
          <w:bCs/>
          <w:i/>
          <w:iCs/>
          <w:color w:val="660E7A"/>
          <w:lang w:val="en-US"/>
        </w:rPr>
        <w:t>IDENTITY</w:t>
      </w:r>
      <w:proofErr w:type="spellEnd"/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color w:val="808000"/>
          <w:lang w:val="en-US"/>
        </w:rPr>
        <w:t>@Id</w:t>
      </w:r>
      <w:r w:rsidRPr="005D3ADB">
        <w:rPr>
          <w:color w:val="808000"/>
          <w:lang w:val="en-US"/>
        </w:rPr>
        <w:br/>
        <w:t xml:space="preserve">    @Column</w:t>
      </w:r>
      <w:r w:rsidRPr="005D3ADB">
        <w:rPr>
          <w:color w:val="000000"/>
          <w:lang w:val="en-US"/>
        </w:rPr>
        <w:t xml:space="preserve">(name = </w:t>
      </w:r>
      <w:r w:rsidRPr="005D3ADB">
        <w:rPr>
          <w:b/>
          <w:bCs/>
          <w:color w:val="008000"/>
          <w:lang w:val="en-US"/>
        </w:rPr>
        <w:t>"username"</w:t>
      </w:r>
      <w:r w:rsidRPr="005D3ADB">
        <w:rPr>
          <w:color w:val="000000"/>
          <w:lang w:val="en-US"/>
        </w:rPr>
        <w:t xml:space="preserve">, nullable = </w:t>
      </w:r>
      <w:r w:rsidRPr="005D3ADB">
        <w:rPr>
          <w:b/>
          <w:bCs/>
          <w:color w:val="000080"/>
          <w:lang w:val="en-US"/>
        </w:rPr>
        <w:t>false</w:t>
      </w:r>
      <w:r w:rsidRPr="005D3ADB">
        <w:rPr>
          <w:color w:val="000000"/>
          <w:lang w:val="en-US"/>
        </w:rPr>
        <w:t xml:space="preserve">, length = </w:t>
      </w:r>
      <w:r w:rsidRPr="005D3ADB">
        <w:rPr>
          <w:color w:val="0000FF"/>
          <w:lang w:val="en-US"/>
        </w:rPr>
        <w:t>20</w:t>
      </w:r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b/>
          <w:bCs/>
          <w:color w:val="000080"/>
          <w:lang w:val="en-US"/>
        </w:rPr>
        <w:t xml:space="preserve">private </w:t>
      </w:r>
      <w:r w:rsidRPr="005D3ADB">
        <w:rPr>
          <w:color w:val="000000"/>
          <w:lang w:val="en-US"/>
        </w:rPr>
        <w:t xml:space="preserve">String </w:t>
      </w:r>
      <w:r w:rsidRPr="005D3ADB">
        <w:rPr>
          <w:b/>
          <w:bCs/>
          <w:color w:val="660E7A"/>
          <w:lang w:val="en-US"/>
        </w:rPr>
        <w:t>username</w:t>
      </w:r>
      <w:r w:rsidRPr="005D3ADB">
        <w:rPr>
          <w:color w:val="000000"/>
          <w:lang w:val="en-US"/>
        </w:rPr>
        <w:t>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i/>
          <w:iCs/>
          <w:color w:val="808080"/>
          <w:lang w:val="en-US"/>
        </w:rPr>
        <w:t>/**</w:t>
      </w:r>
      <w:r w:rsidRPr="005D3ADB">
        <w:rPr>
          <w:i/>
          <w:iCs/>
          <w:color w:val="808080"/>
          <w:lang w:val="en-US"/>
        </w:rPr>
        <w:br/>
        <w:t xml:space="preserve">     * </w:t>
      </w:r>
      <w:r>
        <w:rPr>
          <w:i/>
          <w:iCs/>
          <w:color w:val="808080"/>
        </w:rPr>
        <w:t>Пароль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администратора</w:t>
      </w:r>
      <w:r w:rsidRPr="005D3ADB">
        <w:rPr>
          <w:i/>
          <w:iCs/>
          <w:color w:val="808080"/>
          <w:lang w:val="en-US"/>
        </w:rPr>
        <w:t>.</w:t>
      </w:r>
      <w:r w:rsidRPr="005D3ADB">
        <w:rPr>
          <w:i/>
          <w:iCs/>
          <w:color w:val="808080"/>
          <w:lang w:val="en-US"/>
        </w:rPr>
        <w:br/>
        <w:t xml:space="preserve">     */</w:t>
      </w:r>
      <w:r w:rsidRPr="005D3ADB">
        <w:rPr>
          <w:i/>
          <w:iCs/>
          <w:color w:val="808080"/>
          <w:lang w:val="en-US"/>
        </w:rPr>
        <w:br/>
        <w:t xml:space="preserve">    </w:t>
      </w:r>
      <w:r w:rsidRPr="005D3ADB">
        <w:rPr>
          <w:color w:val="808000"/>
          <w:lang w:val="en-US"/>
        </w:rPr>
        <w:t>@Basic</w:t>
      </w:r>
      <w:r w:rsidRPr="005D3ADB">
        <w:rPr>
          <w:color w:val="808000"/>
          <w:lang w:val="en-US"/>
        </w:rPr>
        <w:br/>
        <w:t xml:space="preserve">    @Column</w:t>
      </w:r>
      <w:r w:rsidRPr="005D3ADB">
        <w:rPr>
          <w:color w:val="000000"/>
          <w:lang w:val="en-US"/>
        </w:rPr>
        <w:t xml:space="preserve">(name = </w:t>
      </w:r>
      <w:r w:rsidRPr="005D3ADB">
        <w:rPr>
          <w:b/>
          <w:bCs/>
          <w:color w:val="008000"/>
          <w:lang w:val="en-US"/>
        </w:rPr>
        <w:t>"password"</w:t>
      </w:r>
      <w:r w:rsidRPr="005D3ADB">
        <w:rPr>
          <w:color w:val="000000"/>
          <w:lang w:val="en-US"/>
        </w:rPr>
        <w:t xml:space="preserve">, nullable = </w:t>
      </w:r>
      <w:r w:rsidRPr="005D3ADB">
        <w:rPr>
          <w:b/>
          <w:bCs/>
          <w:color w:val="000080"/>
          <w:lang w:val="en-US"/>
        </w:rPr>
        <w:t>false</w:t>
      </w:r>
      <w:r w:rsidRPr="005D3ADB">
        <w:rPr>
          <w:color w:val="000000"/>
          <w:lang w:val="en-US"/>
        </w:rPr>
        <w:t xml:space="preserve">, length = </w:t>
      </w:r>
      <w:r w:rsidRPr="005D3ADB">
        <w:rPr>
          <w:color w:val="0000FF"/>
          <w:lang w:val="en-US"/>
        </w:rPr>
        <w:t>100</w:t>
      </w:r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b/>
          <w:bCs/>
          <w:color w:val="000080"/>
          <w:lang w:val="en-US"/>
        </w:rPr>
        <w:t xml:space="preserve">private </w:t>
      </w:r>
      <w:r w:rsidRPr="005D3ADB">
        <w:rPr>
          <w:color w:val="000000"/>
          <w:lang w:val="en-US"/>
        </w:rPr>
        <w:t xml:space="preserve">String </w:t>
      </w:r>
      <w:r w:rsidRPr="005D3ADB">
        <w:rPr>
          <w:b/>
          <w:bCs/>
          <w:color w:val="660E7A"/>
          <w:lang w:val="en-US"/>
        </w:rPr>
        <w:t>password</w:t>
      </w:r>
      <w:r w:rsidRPr="005D3ADB">
        <w:rPr>
          <w:color w:val="000000"/>
          <w:lang w:val="en-US"/>
        </w:rPr>
        <w:t>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i/>
          <w:iCs/>
          <w:color w:val="808080"/>
          <w:lang w:val="en-US"/>
        </w:rPr>
        <w:t>/**</w:t>
      </w:r>
      <w:r w:rsidRPr="005D3ADB">
        <w:rPr>
          <w:i/>
          <w:iCs/>
          <w:color w:val="808080"/>
          <w:lang w:val="en-US"/>
        </w:rPr>
        <w:br/>
        <w:t xml:space="preserve">     * </w:t>
      </w:r>
      <w:r>
        <w:rPr>
          <w:i/>
          <w:iCs/>
          <w:color w:val="808080"/>
        </w:rPr>
        <w:t>Получить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имя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пользователя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администратора</w:t>
      </w:r>
      <w:r w:rsidRPr="005D3ADB">
        <w:rPr>
          <w:i/>
          <w:iCs/>
          <w:color w:val="808080"/>
          <w:lang w:val="en-US"/>
        </w:rPr>
        <w:t>.</w:t>
      </w:r>
      <w:r w:rsidRPr="005D3ADB">
        <w:rPr>
          <w:i/>
          <w:iCs/>
          <w:color w:val="808080"/>
          <w:lang w:val="en-US"/>
        </w:rPr>
        <w:br/>
        <w:t xml:space="preserve">     </w:t>
      </w:r>
      <w:r>
        <w:rPr>
          <w:i/>
          <w:iCs/>
          <w:color w:val="808080"/>
        </w:rPr>
        <w:t>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имя пользователя администратора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getUsername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660E7A"/>
        </w:rPr>
        <w:t>username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Установить имя пользователя администратора.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lastRenderedPageBreak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username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имя пользователя администратора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void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setUsername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username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username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username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</w:p>
    <w:p w14:paraId="405E276E" w14:textId="77777777" w:rsidR="007835E9" w:rsidRDefault="007835E9" w:rsidP="0004357D"/>
    <w:p w14:paraId="0130315B" w14:textId="4653D504" w:rsidR="0004357D" w:rsidRDefault="007835E9" w:rsidP="0004357D">
      <w:r>
        <w:t xml:space="preserve">Для чего </w:t>
      </w:r>
      <w:r>
        <w:rPr>
          <w:lang w:val="en-US"/>
        </w:rPr>
        <w:t>Admin</w:t>
      </w:r>
      <w:r w:rsidRPr="007835E9">
        <w:t xml:space="preserve"> </w:t>
      </w:r>
      <w:r>
        <w:t xml:space="preserve">наследуется от класса </w:t>
      </w:r>
      <w:r>
        <w:rPr>
          <w:lang w:val="en-US"/>
        </w:rPr>
        <w:t>User</w:t>
      </w:r>
      <w:r w:rsidRPr="007835E9">
        <w:t xml:space="preserve"> </w:t>
      </w:r>
      <w:r>
        <w:t xml:space="preserve">описано в главе </w:t>
      </w:r>
      <w:r w:rsidR="0035468F">
        <w:t>3.1.1</w:t>
      </w:r>
      <w:r>
        <w:t>.</w:t>
      </w:r>
    </w:p>
    <w:p w14:paraId="5DB5F43C" w14:textId="684ACCDB" w:rsidR="007835E9" w:rsidRDefault="007835E9" w:rsidP="0004357D">
      <w:r>
        <w:t xml:space="preserve">Пример класса </w:t>
      </w:r>
      <w:r w:rsidRPr="0035468F">
        <w:t>репозитория</w:t>
      </w:r>
      <w:r>
        <w:t>:</w:t>
      </w:r>
    </w:p>
    <w:p w14:paraId="69D617CE" w14:textId="77777777" w:rsidR="005D3ADB" w:rsidRDefault="005D3ADB" w:rsidP="005D3ADB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Репозиторий {</w:t>
      </w:r>
      <w:r>
        <w:rPr>
          <w:b/>
          <w:bCs/>
          <w:i/>
          <w:iCs/>
          <w:color w:val="808080"/>
        </w:rPr>
        <w:t xml:space="preserve">@code </w:t>
      </w:r>
      <w:proofErr w:type="spellStart"/>
      <w:r>
        <w:rPr>
          <w:i/>
          <w:iCs/>
          <w:color w:val="808080"/>
        </w:rPr>
        <w:t>PatientRepository</w:t>
      </w:r>
      <w:proofErr w:type="spellEnd"/>
      <w:r>
        <w:rPr>
          <w:i/>
          <w:iCs/>
          <w:color w:val="808080"/>
        </w:rPr>
        <w:t>} для управления сущностями администратора {</w:t>
      </w:r>
      <w:r>
        <w:rPr>
          <w:b/>
          <w:bCs/>
          <w:i/>
          <w:iCs/>
          <w:color w:val="808080"/>
        </w:rPr>
        <w:t xml:space="preserve">@link </w:t>
      </w:r>
      <w:proofErr w:type="spellStart"/>
      <w:r>
        <w:rPr>
          <w:i/>
          <w:iCs/>
          <w:color w:val="808080"/>
        </w:rPr>
        <w:t>PatientEntity</w:t>
      </w:r>
      <w:proofErr w:type="spellEnd"/>
      <w:r>
        <w:rPr>
          <w:i/>
          <w:iCs/>
          <w:color w:val="808080"/>
        </w:rPr>
        <w:t>}.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r>
        <w:rPr>
          <w:color w:val="808000"/>
        </w:rPr>
        <w:t>@Repository</w:t>
      </w:r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interface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80"/>
        </w:rPr>
        <w:t>extends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JpaRepository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PatientEntity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Integer</w:t>
      </w:r>
      <w:proofErr w:type="spellEnd"/>
      <w:r>
        <w:rPr>
          <w:color w:val="000000"/>
        </w:rPr>
        <w:t>&gt;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Метод для поиска всех пациентов, соответствующих указанному шаблону '</w:t>
      </w:r>
      <w:proofErr w:type="spellStart"/>
      <w:r>
        <w:rPr>
          <w:i/>
          <w:iCs/>
          <w:color w:val="808080"/>
        </w:rPr>
        <w:t>example</w:t>
      </w:r>
      <w:proofErr w:type="spellEnd"/>
      <w:r>
        <w:rPr>
          <w:i/>
          <w:iCs/>
          <w:color w:val="808080"/>
        </w:rPr>
        <w:t>',</w:t>
      </w:r>
      <w:r>
        <w:rPr>
          <w:i/>
          <w:iCs/>
          <w:color w:val="808080"/>
        </w:rPr>
        <w:br/>
        <w:t xml:space="preserve">     * и возврата их с учетом настройки </w:t>
      </w:r>
      <w:proofErr w:type="spellStart"/>
      <w:r>
        <w:rPr>
          <w:i/>
          <w:iCs/>
          <w:color w:val="808080"/>
        </w:rPr>
        <w:t>постраничности</w:t>
      </w:r>
      <w:proofErr w:type="spellEnd"/>
      <w:r>
        <w:rPr>
          <w:i/>
          <w:iCs/>
          <w:color w:val="808080"/>
        </w:rPr>
        <w:t xml:space="preserve"> '</w:t>
      </w:r>
      <w:proofErr w:type="spellStart"/>
      <w:r>
        <w:rPr>
          <w:i/>
          <w:iCs/>
          <w:color w:val="808080"/>
        </w:rPr>
        <w:t>pageable</w:t>
      </w:r>
      <w:proofErr w:type="spellEnd"/>
      <w:r>
        <w:rPr>
          <w:i/>
          <w:iCs/>
          <w:color w:val="808080"/>
        </w:rPr>
        <w:t>'.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example</w:t>
      </w:r>
      <w:proofErr w:type="spellEnd"/>
      <w:r>
        <w:rPr>
          <w:b/>
          <w:bCs/>
          <w:i/>
          <w:iCs/>
          <w:color w:val="3D3D3D"/>
        </w:rPr>
        <w:t xml:space="preserve">  </w:t>
      </w:r>
      <w:r>
        <w:rPr>
          <w:i/>
          <w:iCs/>
          <w:color w:val="808080"/>
        </w:rPr>
        <w:t>шаблон для поиска сущностей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pageable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 xml:space="preserve">настройка </w:t>
      </w:r>
      <w:proofErr w:type="spellStart"/>
      <w:r>
        <w:rPr>
          <w:i/>
          <w:iCs/>
          <w:color w:val="808080"/>
        </w:rPr>
        <w:t>постраничности</w:t>
      </w:r>
      <w:proofErr w:type="spellEnd"/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страница пациентов, соответствующих указанному шаблону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Page&lt;</w:t>
      </w:r>
      <w:proofErr w:type="spellStart"/>
      <w:r>
        <w:rPr>
          <w:color w:val="000000"/>
        </w:rPr>
        <w:t>PatientEntity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findAll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Example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example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Pageable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pageable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Возвращает опциональный объект с сущностью пользователя, связанной с заданным номером телефона.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phone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номер телефона, связанный с искомым пользователем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опциональный объект с найденной сущностью пользователя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color w:val="000000"/>
        </w:rPr>
        <w:t>Optional</w:t>
      </w:r>
      <w:proofErr w:type="spellEnd"/>
      <w:r>
        <w:rPr>
          <w:color w:val="000000"/>
        </w:rPr>
        <w:t xml:space="preserve">&lt;User&gt; </w:t>
      </w:r>
      <w:proofErr w:type="spellStart"/>
      <w:r>
        <w:rPr>
          <w:color w:val="000000"/>
        </w:rPr>
        <w:t>findByPhoneNumber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Возвращает опциональный объект с сущностью пациента, связанной с заданным номером телефона.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phone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номер телефона, связанный с искомым пациентом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опциональный объект с найденной сущностью пациента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color w:val="000000"/>
        </w:rPr>
        <w:t>Optional</w:t>
      </w:r>
      <w:proofErr w:type="spellEnd"/>
      <w:r>
        <w:rPr>
          <w:color w:val="000000"/>
        </w:rPr>
        <w:t>&lt;</w:t>
      </w:r>
      <w:proofErr w:type="spellStart"/>
      <w:r>
        <w:rPr>
          <w:color w:val="000000"/>
        </w:rPr>
        <w:t>PatientEntity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findPatientEntityByPhoneNumber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phone</w:t>
      </w:r>
      <w:proofErr w:type="spellEnd"/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Возвращает сущность пациента, связанную с заданным номером телефона.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phone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номер телефона, связанный с искомым пациентом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найденная сущность пациента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color w:val="000000"/>
        </w:rPr>
        <w:t>PatientEntity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getByPhoneNumber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phone</w:t>
      </w:r>
      <w:proofErr w:type="spellEnd"/>
      <w:r>
        <w:rPr>
          <w:color w:val="000000"/>
        </w:rPr>
        <w:t>);</w:t>
      </w:r>
      <w:r>
        <w:rPr>
          <w:color w:val="000000"/>
        </w:rPr>
        <w:br/>
        <w:t>}</w:t>
      </w:r>
    </w:p>
    <w:p w14:paraId="18A1DFC1" w14:textId="20BA2832" w:rsidR="007835E9" w:rsidRDefault="007835E9" w:rsidP="0004357D"/>
    <w:p w14:paraId="7D1CFA26" w14:textId="5E33811D" w:rsidR="007835E9" w:rsidRPr="007835E9" w:rsidRDefault="007835E9" w:rsidP="007835E9">
      <w:r>
        <w:lastRenderedPageBreak/>
        <w:t xml:space="preserve">Как видим, репозиторий расширяет класс </w:t>
      </w:r>
      <w:proofErr w:type="spellStart"/>
      <w:r w:rsidRPr="007835E9">
        <w:t>JpaRepository</w:t>
      </w:r>
      <w:proofErr w:type="spellEnd"/>
      <w:r>
        <w:t xml:space="preserve">, который как раз позволяет удобно взаимодействовать с БД без необходимости в ручной реализации </w:t>
      </w:r>
      <w:r w:rsidRPr="007835E9">
        <w:t>запросов</w:t>
      </w:r>
      <w:r>
        <w:t xml:space="preserve"> на языке </w:t>
      </w:r>
      <w:r>
        <w:rPr>
          <w:lang w:val="en-US"/>
        </w:rPr>
        <w:t>SQL</w:t>
      </w:r>
      <w:r w:rsidRPr="007835E9">
        <w:t xml:space="preserve">. </w:t>
      </w:r>
    </w:p>
    <w:p w14:paraId="3DCC6B10" w14:textId="33B6E8FA" w:rsidR="0004357D" w:rsidRDefault="00080BAF" w:rsidP="005D3ADB">
      <w:r>
        <w:t xml:space="preserve">Таким образом, использование Java Spring, Spring Data JPA и </w:t>
      </w:r>
      <w:proofErr w:type="spellStart"/>
      <w:r>
        <w:t>Hibernate</w:t>
      </w:r>
      <w:proofErr w:type="spellEnd"/>
      <w:r>
        <w:t xml:space="preserve"> позволило легко организовать взаимодействие сервера с базой данных, упростить работу с данными и ускорить процесс разработки </w:t>
      </w:r>
      <w:r w:rsidR="0004357D">
        <w:t>приложения</w:t>
      </w:r>
      <w:r>
        <w:t>.</w:t>
      </w:r>
    </w:p>
    <w:p w14:paraId="3C4DC6B3" w14:textId="2A3563F4" w:rsidR="007835E9" w:rsidRDefault="005D3ADB" w:rsidP="009F5E0D">
      <w:pPr>
        <w:pStyle w:val="2"/>
        <w:ind w:firstLine="0"/>
        <w:rPr>
          <w:rStyle w:val="20"/>
          <w:b/>
        </w:rPr>
      </w:pPr>
      <w:bookmarkStart w:id="10" w:name="_Toc133795879"/>
      <w:r w:rsidRPr="005D3ADB">
        <w:rPr>
          <w:rStyle w:val="20"/>
          <w:b/>
        </w:rPr>
        <w:t>3.2</w:t>
      </w:r>
      <w:r>
        <w:rPr>
          <w:rStyle w:val="20"/>
          <w:b/>
        </w:rPr>
        <w:t>. Взаимодействие с клиентом</w:t>
      </w:r>
      <w:bookmarkEnd w:id="10"/>
    </w:p>
    <w:p w14:paraId="112E05F8" w14:textId="5786506F" w:rsidR="005D3ADB" w:rsidRDefault="005D3ADB" w:rsidP="005D3ADB">
      <w:r>
        <w:t>Для взаимодействия сервера с клиентом в приложении была выбрана архитектура клиент-сервер, где сервер предоставляет API-интерфейсы, через которые клиент получает доступ к данным и функциональности приложения. В данном случае, для реализации API-интерфейсов на сервере были использованы REST-контроллеры, которые обеспечивают передачу данных между клиентом и сервером в формате JSON.</w:t>
      </w:r>
    </w:p>
    <w:p w14:paraId="16F1D0EB" w14:textId="08E6A0ED" w:rsidR="005D3ADB" w:rsidRDefault="005D3ADB" w:rsidP="005D3ADB">
      <w:r>
        <w:t>Сами контроллеры в приложении "Платная поликлиника" были реализованы с помощью фреймворка Spring. Они позволяют обрабатывать запросы клиента и возвращать ответы в формате JSON. REST-контроллеры обеспечивают обработку запросов на создание, чтение, обновление и удаление данных (CRUD), что позволяет клиенту получать доступ к функциональности приложения и управлять им.</w:t>
      </w:r>
    </w:p>
    <w:p w14:paraId="55E88363" w14:textId="4401BFB7" w:rsidR="005D3ADB" w:rsidRDefault="005D3ADB" w:rsidP="005D3ADB">
      <w:r>
        <w:t>Взаимодействие между клиентом и сервером осуществляется с помощью HTTP-запросов. Клиент отправляет HTTP-запрос на сервер, содержащий необходимые данные или параметры, а сервер в свою очередь обрабатывает запрос и возвращает клиенту результат в формате JSON.</w:t>
      </w:r>
    </w:p>
    <w:p w14:paraId="12249C23" w14:textId="0A6B74B4" w:rsidR="005D3ADB" w:rsidRDefault="005D3ADB" w:rsidP="005D3ADB">
      <w:r>
        <w:t>Для удобства код контроллеров был разделен на 4 класса, каждый со своим адресом:</w:t>
      </w:r>
    </w:p>
    <w:p w14:paraId="1A5F9801" w14:textId="6B01803E" w:rsidR="005D3ADB" w:rsidRDefault="00B3653B" w:rsidP="005D3ADB">
      <w:pPr>
        <w:keepNext/>
      </w:pPr>
      <w:r>
        <w:rPr>
          <w:noProof/>
        </w:rPr>
        <w:lastRenderedPageBreak/>
        <w:pict w14:anchorId="25A2A0DA">
          <v:shape id="Рисунок 1" o:spid="_x0000_i1034" type="#_x0000_t75" style="width:132pt;height:78pt;visibility:visible;mso-wrap-style:square">
            <v:imagedata r:id="rId22" o:title=""/>
          </v:shape>
        </w:pict>
      </w:r>
    </w:p>
    <w:p w14:paraId="5768CA0C" w14:textId="436E6D46" w:rsidR="005D3ADB" w:rsidRDefault="005D3ADB" w:rsidP="005D3ADB">
      <w:pPr>
        <w:pStyle w:val="af6"/>
        <w:rPr>
          <w:noProof/>
        </w:rPr>
      </w:pPr>
      <w:r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 w:rsidR="00320ED7">
        <w:rPr>
          <w:noProof/>
        </w:rPr>
        <w:t>9</w:t>
      </w:r>
      <w:r w:rsidR="00016E1B">
        <w:rPr>
          <w:noProof/>
        </w:rPr>
        <w:fldChar w:fldCharType="end"/>
      </w:r>
    </w:p>
    <w:p w14:paraId="6B6C5975" w14:textId="54E219AE" w:rsidR="005D3ADB" w:rsidRDefault="005D3ADB" w:rsidP="005D3ADB">
      <w:pPr>
        <w:rPr>
          <w:noProof/>
        </w:rPr>
      </w:pPr>
      <w:r>
        <w:rPr>
          <w:noProof/>
        </w:rPr>
        <w:t xml:space="preserve">Пример реализации контроллера: </w:t>
      </w:r>
    </w:p>
    <w:p w14:paraId="540559C3" w14:textId="314381AF" w:rsidR="005D3ADB" w:rsidRDefault="005D3ADB" w:rsidP="005D3ADB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Контроллер для работы с данными о пациентах.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r>
        <w:rPr>
          <w:color w:val="808000"/>
        </w:rPr>
        <w:t>@RestController</w:t>
      </w:r>
      <w:r>
        <w:rPr>
          <w:color w:val="808000"/>
        </w:rPr>
        <w:br/>
        <w:t>@RequestMapping</w:t>
      </w:r>
      <w:r>
        <w:rPr>
          <w:color w:val="000000"/>
        </w:rPr>
        <w:t>(</w:t>
      </w:r>
      <w:r>
        <w:rPr>
          <w:b/>
          <w:bCs/>
          <w:color w:val="008000"/>
        </w:rPr>
        <w:t>"/api/patients"</w:t>
      </w:r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PatientRest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final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final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JwtService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Конструктор, принимающий репозиторий пациентов и сервис для генерации JWT токенов.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patientRepository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репозиторий пациентов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jwtService</w:t>
      </w:r>
      <w:proofErr w:type="spellEnd"/>
      <w:r>
        <w:rPr>
          <w:b/>
          <w:bCs/>
          <w:i/>
          <w:iCs/>
          <w:color w:val="3D3D3D"/>
        </w:rPr>
        <w:t xml:space="preserve">        </w:t>
      </w:r>
      <w:r>
        <w:rPr>
          <w:i/>
          <w:iCs/>
          <w:color w:val="808080"/>
        </w:rPr>
        <w:t>сервис для генерации JWT токенов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PatientRest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JwtService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jwtService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patientRepository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jwtService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jwtService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Получение списка всех пациентов.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список всех пациентов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r>
        <w:rPr>
          <w:color w:val="808000"/>
        </w:rPr>
        <w:t>@GetMapping</w:t>
      </w:r>
      <w:r>
        <w:rPr>
          <w:color w:val="80800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>List&lt;</w:t>
      </w:r>
      <w:proofErr w:type="spellStart"/>
      <w:r>
        <w:rPr>
          <w:color w:val="000000"/>
        </w:rPr>
        <w:t>PatientEntity</w:t>
      </w:r>
      <w:proofErr w:type="spellEnd"/>
      <w:r>
        <w:rPr>
          <w:color w:val="000000"/>
        </w:rPr>
        <w:t xml:space="preserve">&gt; </w:t>
      </w:r>
      <w:proofErr w:type="spellStart"/>
      <w:r>
        <w:rPr>
          <w:color w:val="000000"/>
        </w:rPr>
        <w:t>getAllPatients</w:t>
      </w:r>
      <w:proofErr w:type="spellEnd"/>
      <w:r>
        <w:rPr>
          <w:color w:val="000000"/>
        </w:rPr>
        <w:t>()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660E7A"/>
        </w:rPr>
        <w:t>patientRepository</w:t>
      </w:r>
      <w:r>
        <w:rPr>
          <w:color w:val="000000"/>
        </w:rPr>
        <w:t>.findAll</w:t>
      </w:r>
      <w:proofErr w:type="spellEnd"/>
      <w:r>
        <w:rPr>
          <w:color w:val="000000"/>
        </w:rPr>
        <w:t>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Получение среза списка пациентов с сортировкой и пагинацией.</w:t>
      </w:r>
      <w:r>
        <w:rPr>
          <w:i/>
          <w:iCs/>
          <w:color w:val="808080"/>
        </w:rPr>
        <w:br/>
        <w:t xml:space="preserve">     </w:t>
      </w:r>
      <w:r w:rsidRPr="005D3ADB">
        <w:rPr>
          <w:i/>
          <w:iCs/>
          <w:color w:val="808080"/>
          <w:lang w:val="en-US"/>
        </w:rPr>
        <w:t>*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proofErr w:type="spellStart"/>
      <w:r w:rsidRPr="005D3ADB">
        <w:rPr>
          <w:b/>
          <w:bCs/>
          <w:i/>
          <w:iCs/>
          <w:color w:val="3D3D3D"/>
          <w:lang w:val="en-US"/>
        </w:rPr>
        <w:t>pageIndex</w:t>
      </w:r>
      <w:proofErr w:type="spellEnd"/>
      <w:r w:rsidRPr="005D3ADB">
        <w:rPr>
          <w:b/>
          <w:bCs/>
          <w:i/>
          <w:iCs/>
          <w:color w:val="3D3D3D"/>
          <w:lang w:val="en-US"/>
        </w:rPr>
        <w:t xml:space="preserve">     </w:t>
      </w:r>
      <w:r>
        <w:rPr>
          <w:i/>
          <w:iCs/>
          <w:color w:val="808080"/>
        </w:rPr>
        <w:t>номер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страницы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proofErr w:type="spellStart"/>
      <w:r w:rsidRPr="005D3ADB">
        <w:rPr>
          <w:b/>
          <w:bCs/>
          <w:i/>
          <w:iCs/>
          <w:color w:val="3D3D3D"/>
          <w:lang w:val="en-US"/>
        </w:rPr>
        <w:t>pageSize</w:t>
      </w:r>
      <w:proofErr w:type="spellEnd"/>
      <w:r w:rsidRPr="005D3ADB">
        <w:rPr>
          <w:b/>
          <w:bCs/>
          <w:i/>
          <w:iCs/>
          <w:color w:val="3D3D3D"/>
          <w:lang w:val="en-US"/>
        </w:rPr>
        <w:t xml:space="preserve">      </w:t>
      </w:r>
      <w:r>
        <w:rPr>
          <w:i/>
          <w:iCs/>
          <w:color w:val="808080"/>
        </w:rPr>
        <w:t>размер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страницы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proofErr w:type="spellStart"/>
      <w:r w:rsidRPr="005D3ADB">
        <w:rPr>
          <w:b/>
          <w:bCs/>
          <w:i/>
          <w:iCs/>
          <w:color w:val="3D3D3D"/>
          <w:lang w:val="en-US"/>
        </w:rPr>
        <w:t>sortDirection</w:t>
      </w:r>
      <w:proofErr w:type="spellEnd"/>
      <w:r w:rsidRPr="005D3ADB">
        <w:rPr>
          <w:b/>
          <w:bCs/>
          <w:i/>
          <w:iCs/>
          <w:color w:val="3D3D3D"/>
          <w:lang w:val="en-US"/>
        </w:rPr>
        <w:t xml:space="preserve"> </w:t>
      </w:r>
      <w:r>
        <w:rPr>
          <w:i/>
          <w:iCs/>
          <w:color w:val="808080"/>
        </w:rPr>
        <w:t>направление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proofErr w:type="spellStart"/>
      <w:r w:rsidRPr="005D3ADB">
        <w:rPr>
          <w:b/>
          <w:bCs/>
          <w:i/>
          <w:iCs/>
          <w:color w:val="3D3D3D"/>
          <w:lang w:val="en-US"/>
        </w:rPr>
        <w:t>sortBy</w:t>
      </w:r>
      <w:proofErr w:type="spellEnd"/>
      <w:r w:rsidRPr="005D3ADB">
        <w:rPr>
          <w:b/>
          <w:bCs/>
          <w:i/>
          <w:iCs/>
          <w:color w:val="3D3D3D"/>
          <w:lang w:val="en-US"/>
        </w:rPr>
        <w:t xml:space="preserve">        </w:t>
      </w:r>
      <w:r>
        <w:rPr>
          <w:i/>
          <w:iCs/>
          <w:color w:val="808080"/>
        </w:rPr>
        <w:t>поле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сортировки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r w:rsidRPr="005D3ADB">
        <w:rPr>
          <w:b/>
          <w:bCs/>
          <w:i/>
          <w:iCs/>
          <w:color w:val="3D3D3D"/>
          <w:lang w:val="en-US"/>
        </w:rPr>
        <w:t xml:space="preserve">example       </w:t>
      </w:r>
      <w:r>
        <w:rPr>
          <w:i/>
          <w:iCs/>
          <w:color w:val="808080"/>
        </w:rPr>
        <w:t>пример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объекта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пациента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фильтрации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@return </w:t>
      </w:r>
      <w:r>
        <w:rPr>
          <w:i/>
          <w:iCs/>
          <w:color w:val="808080"/>
        </w:rPr>
        <w:t>срез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записей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прием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сортировкой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пагинацией</w:t>
      </w:r>
      <w:r w:rsidRPr="005D3ADB">
        <w:rPr>
          <w:i/>
          <w:iCs/>
          <w:color w:val="808080"/>
          <w:lang w:val="en-US"/>
        </w:rPr>
        <w:br/>
        <w:t xml:space="preserve">     */</w:t>
      </w:r>
      <w:r w:rsidRPr="005D3ADB">
        <w:rPr>
          <w:i/>
          <w:iCs/>
          <w:color w:val="808080"/>
          <w:lang w:val="en-US"/>
        </w:rPr>
        <w:br/>
        <w:t xml:space="preserve">    </w:t>
      </w:r>
      <w:r w:rsidRPr="005D3ADB">
        <w:rPr>
          <w:color w:val="808000"/>
          <w:lang w:val="en-US"/>
        </w:rPr>
        <w:t>@PostMapping</w:t>
      </w:r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"/slice"</w:t>
      </w:r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b/>
          <w:bCs/>
          <w:color w:val="000080"/>
          <w:lang w:val="en-US"/>
        </w:rPr>
        <w:t xml:space="preserve">public </w:t>
      </w:r>
      <w:r w:rsidRPr="005D3ADB">
        <w:rPr>
          <w:color w:val="000000"/>
          <w:lang w:val="en-US"/>
        </w:rPr>
        <w:t xml:space="preserve">Map&lt;String, Object&gt; </w:t>
      </w:r>
      <w:proofErr w:type="spellStart"/>
      <w:r w:rsidRPr="005D3ADB">
        <w:rPr>
          <w:color w:val="000000"/>
          <w:lang w:val="en-US"/>
        </w:rPr>
        <w:t>getPatientsSlice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color w:val="000000"/>
          <w:lang w:val="en-US"/>
        </w:rPr>
        <w:br/>
        <w:t xml:space="preserve">            </w:t>
      </w:r>
      <w:r w:rsidRPr="005D3ADB">
        <w:rPr>
          <w:color w:val="808000"/>
          <w:lang w:val="en-US"/>
        </w:rPr>
        <w:t xml:space="preserve">@RequestParam </w:t>
      </w:r>
      <w:r w:rsidRPr="005D3ADB">
        <w:rPr>
          <w:b/>
          <w:bCs/>
          <w:color w:val="000080"/>
          <w:lang w:val="en-US"/>
        </w:rPr>
        <w:t xml:space="preserve">int </w:t>
      </w:r>
      <w:proofErr w:type="spellStart"/>
      <w:r w:rsidRPr="005D3ADB">
        <w:rPr>
          <w:color w:val="000000"/>
          <w:lang w:val="en-US"/>
        </w:rPr>
        <w:t>pageIndex</w:t>
      </w:r>
      <w:proofErr w:type="spellEnd"/>
      <w:r w:rsidRPr="005D3ADB">
        <w:rPr>
          <w:color w:val="000000"/>
          <w:lang w:val="en-US"/>
        </w:rPr>
        <w:t>,</w:t>
      </w:r>
      <w:r w:rsidRPr="005D3ADB">
        <w:rPr>
          <w:color w:val="000000"/>
          <w:lang w:val="en-US"/>
        </w:rPr>
        <w:br/>
        <w:t xml:space="preserve">            </w:t>
      </w:r>
      <w:r w:rsidRPr="005D3ADB">
        <w:rPr>
          <w:color w:val="808000"/>
          <w:lang w:val="en-US"/>
        </w:rPr>
        <w:t xml:space="preserve">@RequestParam </w:t>
      </w:r>
      <w:r w:rsidRPr="005D3ADB">
        <w:rPr>
          <w:b/>
          <w:bCs/>
          <w:color w:val="000080"/>
          <w:lang w:val="en-US"/>
        </w:rPr>
        <w:t xml:space="preserve">int </w:t>
      </w:r>
      <w:proofErr w:type="spellStart"/>
      <w:r w:rsidRPr="005D3ADB">
        <w:rPr>
          <w:color w:val="000000"/>
          <w:lang w:val="en-US"/>
        </w:rPr>
        <w:t>pageSize</w:t>
      </w:r>
      <w:proofErr w:type="spellEnd"/>
      <w:r w:rsidRPr="005D3ADB">
        <w:rPr>
          <w:color w:val="000000"/>
          <w:lang w:val="en-US"/>
        </w:rPr>
        <w:t>,</w:t>
      </w:r>
      <w:r w:rsidRPr="005D3ADB">
        <w:rPr>
          <w:color w:val="000000"/>
          <w:lang w:val="en-US"/>
        </w:rPr>
        <w:br/>
        <w:t xml:space="preserve">            </w:t>
      </w:r>
      <w:r w:rsidRPr="005D3ADB">
        <w:rPr>
          <w:color w:val="808000"/>
          <w:lang w:val="en-US"/>
        </w:rPr>
        <w:t xml:space="preserve">@RequestParam </w:t>
      </w:r>
      <w:proofErr w:type="spellStart"/>
      <w:r w:rsidRPr="005D3ADB">
        <w:rPr>
          <w:color w:val="000000"/>
          <w:lang w:val="en-US"/>
        </w:rPr>
        <w:t>Sort.Direction</w:t>
      </w:r>
      <w:proofErr w:type="spellEnd"/>
      <w:r w:rsidRPr="005D3ADB">
        <w:rPr>
          <w:color w:val="000000"/>
          <w:lang w:val="en-US"/>
        </w:rPr>
        <w:t xml:space="preserve"> </w:t>
      </w:r>
      <w:proofErr w:type="spellStart"/>
      <w:r w:rsidRPr="005D3ADB">
        <w:rPr>
          <w:color w:val="000000"/>
          <w:lang w:val="en-US"/>
        </w:rPr>
        <w:t>sortDirection</w:t>
      </w:r>
      <w:proofErr w:type="spellEnd"/>
      <w:r w:rsidRPr="005D3ADB">
        <w:rPr>
          <w:color w:val="000000"/>
          <w:lang w:val="en-US"/>
        </w:rPr>
        <w:t>,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lastRenderedPageBreak/>
        <w:t xml:space="preserve">            </w:t>
      </w:r>
      <w:r w:rsidRPr="005D3ADB">
        <w:rPr>
          <w:color w:val="808000"/>
          <w:lang w:val="en-US"/>
        </w:rPr>
        <w:t xml:space="preserve">@RequestParam </w:t>
      </w:r>
      <w:r w:rsidRPr="005D3ADB">
        <w:rPr>
          <w:color w:val="000000"/>
          <w:lang w:val="en-US"/>
        </w:rPr>
        <w:t xml:space="preserve">String </w:t>
      </w:r>
      <w:proofErr w:type="spellStart"/>
      <w:r w:rsidRPr="005D3ADB">
        <w:rPr>
          <w:color w:val="000000"/>
          <w:lang w:val="en-US"/>
        </w:rPr>
        <w:t>sortBy</w:t>
      </w:r>
      <w:proofErr w:type="spellEnd"/>
      <w:r w:rsidRPr="005D3ADB">
        <w:rPr>
          <w:color w:val="000000"/>
          <w:lang w:val="en-US"/>
        </w:rPr>
        <w:t>,</w:t>
      </w:r>
      <w:r w:rsidRPr="005D3ADB">
        <w:rPr>
          <w:color w:val="000000"/>
          <w:lang w:val="en-US"/>
        </w:rPr>
        <w:br/>
        <w:t xml:space="preserve">            </w:t>
      </w:r>
      <w:r w:rsidRPr="005D3ADB">
        <w:rPr>
          <w:color w:val="808000"/>
          <w:lang w:val="en-US"/>
        </w:rPr>
        <w:t>@RequestBody</w:t>
      </w:r>
      <w:r w:rsidRPr="005D3ADB">
        <w:rPr>
          <w:color w:val="000000"/>
          <w:lang w:val="en-US"/>
        </w:rPr>
        <w:t xml:space="preserve">(required = </w:t>
      </w:r>
      <w:r w:rsidRPr="005D3ADB">
        <w:rPr>
          <w:b/>
          <w:bCs/>
          <w:color w:val="000080"/>
          <w:lang w:val="en-US"/>
        </w:rPr>
        <w:t>false</w:t>
      </w:r>
      <w:r w:rsidRPr="005D3ADB">
        <w:rPr>
          <w:color w:val="000000"/>
          <w:lang w:val="en-US"/>
        </w:rPr>
        <w:t xml:space="preserve">) </w:t>
      </w:r>
      <w:proofErr w:type="spellStart"/>
      <w:r w:rsidRPr="005D3ADB">
        <w:rPr>
          <w:color w:val="000000"/>
          <w:lang w:val="en-US"/>
        </w:rPr>
        <w:t>PatientEntity</w:t>
      </w:r>
      <w:proofErr w:type="spellEnd"/>
      <w:r w:rsidRPr="005D3ADB">
        <w:rPr>
          <w:color w:val="000000"/>
          <w:lang w:val="en-US"/>
        </w:rPr>
        <w:t xml:space="preserve"> example</w:t>
      </w:r>
      <w:r w:rsidRPr="005D3ADB">
        <w:rPr>
          <w:color w:val="000000"/>
          <w:lang w:val="en-US"/>
        </w:rPr>
        <w:br/>
        <w:t xml:space="preserve">    ) {</w:t>
      </w:r>
      <w:r w:rsidRPr="005D3ADB">
        <w:rPr>
          <w:color w:val="000000"/>
          <w:lang w:val="en-US"/>
        </w:rPr>
        <w:br/>
        <w:t xml:space="preserve">        Page&lt;</w:t>
      </w:r>
      <w:proofErr w:type="spellStart"/>
      <w:r w:rsidRPr="005D3ADB">
        <w:rPr>
          <w:color w:val="000000"/>
          <w:lang w:val="en-US"/>
        </w:rPr>
        <w:t>PatientEntity</w:t>
      </w:r>
      <w:proofErr w:type="spellEnd"/>
      <w:r w:rsidRPr="005D3ADB">
        <w:rPr>
          <w:color w:val="000000"/>
          <w:lang w:val="en-US"/>
        </w:rPr>
        <w:t>&gt; page;</w:t>
      </w:r>
      <w:r w:rsidRPr="005D3ADB">
        <w:rPr>
          <w:color w:val="000000"/>
          <w:lang w:val="en-US"/>
        </w:rPr>
        <w:br/>
        <w:t xml:space="preserve">        </w:t>
      </w:r>
      <w:r w:rsidRPr="005D3ADB">
        <w:rPr>
          <w:b/>
          <w:bCs/>
          <w:color w:val="000080"/>
          <w:lang w:val="en-US"/>
        </w:rPr>
        <w:t xml:space="preserve">if </w:t>
      </w:r>
      <w:r w:rsidRPr="005D3ADB">
        <w:rPr>
          <w:color w:val="000000"/>
          <w:lang w:val="en-US"/>
        </w:rPr>
        <w:t xml:space="preserve">(example != </w:t>
      </w:r>
      <w:r w:rsidRPr="005D3ADB">
        <w:rPr>
          <w:b/>
          <w:bCs/>
          <w:color w:val="000080"/>
          <w:lang w:val="en-US"/>
        </w:rPr>
        <w:t>null</w:t>
      </w:r>
      <w:r w:rsidRPr="005D3ADB">
        <w:rPr>
          <w:color w:val="000000"/>
          <w:lang w:val="en-US"/>
        </w:rPr>
        <w:t>) {</w:t>
      </w:r>
      <w:r w:rsidRPr="005D3ADB">
        <w:rPr>
          <w:color w:val="000000"/>
          <w:lang w:val="en-US"/>
        </w:rPr>
        <w:br/>
        <w:t xml:space="preserve">            </w:t>
      </w:r>
      <w:proofErr w:type="spellStart"/>
      <w:r w:rsidRPr="005D3ADB">
        <w:rPr>
          <w:color w:val="000000"/>
          <w:lang w:val="en-US"/>
        </w:rPr>
        <w:t>ExampleMatcher</w:t>
      </w:r>
      <w:proofErr w:type="spellEnd"/>
      <w:r w:rsidRPr="005D3ADB">
        <w:rPr>
          <w:color w:val="000000"/>
          <w:lang w:val="en-US"/>
        </w:rPr>
        <w:t xml:space="preserve"> matcher = </w:t>
      </w:r>
      <w:proofErr w:type="spellStart"/>
      <w:r w:rsidRPr="005D3ADB">
        <w:rPr>
          <w:color w:val="000000"/>
          <w:lang w:val="en-US"/>
        </w:rPr>
        <w:t>ExampleMatcher.</w:t>
      </w:r>
      <w:r w:rsidRPr="005D3ADB">
        <w:rPr>
          <w:i/>
          <w:iCs/>
          <w:color w:val="000000"/>
          <w:lang w:val="en-US"/>
        </w:rPr>
        <w:t>matching</w:t>
      </w:r>
      <w:proofErr w:type="spellEnd"/>
      <w:r w:rsidRPr="005D3ADB">
        <w:rPr>
          <w:color w:val="000000"/>
          <w:lang w:val="en-US"/>
        </w:rPr>
        <w:t>()</w:t>
      </w:r>
      <w:r w:rsidRPr="005D3ADB">
        <w:rPr>
          <w:color w:val="000000"/>
          <w:lang w:val="en-US"/>
        </w:rPr>
        <w:br/>
        <w:t xml:space="preserve">                    .</w:t>
      </w:r>
      <w:proofErr w:type="spellStart"/>
      <w:r w:rsidRPr="005D3ADB">
        <w:rPr>
          <w:color w:val="000000"/>
          <w:lang w:val="en-US"/>
        </w:rPr>
        <w:t>withIgnoreCase</w:t>
      </w:r>
      <w:proofErr w:type="spellEnd"/>
      <w:r w:rsidRPr="005D3ADB">
        <w:rPr>
          <w:color w:val="000000"/>
          <w:lang w:val="en-US"/>
        </w:rPr>
        <w:t>()</w:t>
      </w:r>
      <w:r w:rsidRPr="005D3ADB">
        <w:rPr>
          <w:color w:val="000000"/>
          <w:lang w:val="en-US"/>
        </w:rPr>
        <w:br/>
        <w:t xml:space="preserve">                    .</w:t>
      </w:r>
      <w:proofErr w:type="spellStart"/>
      <w:r w:rsidRPr="005D3ADB">
        <w:rPr>
          <w:color w:val="000000"/>
          <w:lang w:val="en-US"/>
        </w:rPr>
        <w:t>withIgnoreNullValues</w:t>
      </w:r>
      <w:proofErr w:type="spellEnd"/>
      <w:r w:rsidRPr="005D3ADB">
        <w:rPr>
          <w:color w:val="000000"/>
          <w:lang w:val="en-US"/>
        </w:rPr>
        <w:t>()</w:t>
      </w:r>
      <w:r w:rsidRPr="005D3ADB">
        <w:rPr>
          <w:color w:val="000000"/>
          <w:lang w:val="en-US"/>
        </w:rPr>
        <w:br/>
        <w:t xml:space="preserve">                    .</w:t>
      </w:r>
      <w:proofErr w:type="spellStart"/>
      <w:r w:rsidRPr="005D3ADB">
        <w:rPr>
          <w:color w:val="000000"/>
          <w:lang w:val="en-US"/>
        </w:rPr>
        <w:t>withIgnorePaths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"id"</w:t>
      </w:r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                .</w:t>
      </w:r>
      <w:proofErr w:type="spellStart"/>
      <w:r w:rsidRPr="005D3ADB">
        <w:rPr>
          <w:color w:val="000000"/>
          <w:lang w:val="en-US"/>
        </w:rPr>
        <w:t>withStringMatcher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ExampleMatcher.StringMatcher.</w:t>
      </w:r>
      <w:r w:rsidRPr="005D3ADB">
        <w:rPr>
          <w:b/>
          <w:bCs/>
          <w:i/>
          <w:iCs/>
          <w:color w:val="660E7A"/>
          <w:lang w:val="en-US"/>
        </w:rPr>
        <w:t>CONTAINING</w:t>
      </w:r>
      <w:proofErr w:type="spellEnd"/>
      <w:r w:rsidRPr="005D3ADB">
        <w:rPr>
          <w:color w:val="000000"/>
          <w:lang w:val="en-US"/>
        </w:rPr>
        <w:t>);</w:t>
      </w:r>
      <w:r w:rsidRPr="005D3ADB">
        <w:rPr>
          <w:color w:val="000000"/>
          <w:lang w:val="en-US"/>
        </w:rPr>
        <w:br/>
        <w:t xml:space="preserve">            Example&lt;Object&gt; </w:t>
      </w:r>
      <w:proofErr w:type="spellStart"/>
      <w:r w:rsidRPr="005D3ADB">
        <w:rPr>
          <w:color w:val="000000"/>
          <w:lang w:val="en-US"/>
        </w:rPr>
        <w:t>queryExample</w:t>
      </w:r>
      <w:proofErr w:type="spellEnd"/>
      <w:r w:rsidRPr="005D3ADB">
        <w:rPr>
          <w:color w:val="000000"/>
          <w:lang w:val="en-US"/>
        </w:rPr>
        <w:t xml:space="preserve"> = </w:t>
      </w:r>
      <w:proofErr w:type="spellStart"/>
      <w:r w:rsidRPr="005D3ADB">
        <w:rPr>
          <w:color w:val="000000"/>
          <w:lang w:val="en-US"/>
        </w:rPr>
        <w:t>Example.</w:t>
      </w:r>
      <w:r w:rsidRPr="005D3ADB">
        <w:rPr>
          <w:i/>
          <w:iCs/>
          <w:color w:val="000000"/>
          <w:lang w:val="en-US"/>
        </w:rPr>
        <w:t>of</w:t>
      </w:r>
      <w:proofErr w:type="spellEnd"/>
      <w:r w:rsidRPr="005D3ADB">
        <w:rPr>
          <w:color w:val="000000"/>
          <w:lang w:val="en-US"/>
        </w:rPr>
        <w:t>(example, matcher);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    page = </w:t>
      </w:r>
      <w:proofErr w:type="spellStart"/>
      <w:r w:rsidRPr="005D3ADB">
        <w:rPr>
          <w:b/>
          <w:bCs/>
          <w:color w:val="660E7A"/>
          <w:lang w:val="en-US"/>
        </w:rPr>
        <w:t>patientRepository</w:t>
      </w:r>
      <w:r w:rsidRPr="005D3ADB">
        <w:rPr>
          <w:color w:val="000000"/>
          <w:lang w:val="en-US"/>
        </w:rPr>
        <w:t>.findAll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queryExample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PageRequest.</w:t>
      </w:r>
      <w:r w:rsidRPr="005D3ADB">
        <w:rPr>
          <w:i/>
          <w:iCs/>
          <w:color w:val="000000"/>
          <w:lang w:val="en-US"/>
        </w:rPr>
        <w:t>of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pageIndex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pageSize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sortDirection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sortBy</w:t>
      </w:r>
      <w:proofErr w:type="spellEnd"/>
      <w:r w:rsidRPr="005D3ADB">
        <w:rPr>
          <w:color w:val="000000"/>
          <w:lang w:val="en-US"/>
        </w:rPr>
        <w:t>));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} </w:t>
      </w:r>
      <w:r w:rsidRPr="005D3ADB">
        <w:rPr>
          <w:b/>
          <w:bCs/>
          <w:color w:val="000080"/>
          <w:lang w:val="en-US"/>
        </w:rPr>
        <w:t xml:space="preserve">else </w:t>
      </w:r>
      <w:r w:rsidRPr="005D3ADB">
        <w:rPr>
          <w:color w:val="000000"/>
          <w:lang w:val="en-US"/>
        </w:rPr>
        <w:t>{</w:t>
      </w:r>
      <w:r w:rsidRPr="005D3ADB">
        <w:rPr>
          <w:color w:val="000000"/>
          <w:lang w:val="en-US"/>
        </w:rPr>
        <w:br/>
        <w:t xml:space="preserve">            page = </w:t>
      </w:r>
      <w:proofErr w:type="spellStart"/>
      <w:r w:rsidRPr="005D3ADB">
        <w:rPr>
          <w:b/>
          <w:bCs/>
          <w:color w:val="660E7A"/>
          <w:lang w:val="en-US"/>
        </w:rPr>
        <w:t>patientRepository</w:t>
      </w:r>
      <w:r w:rsidRPr="005D3ADB">
        <w:rPr>
          <w:color w:val="000000"/>
          <w:lang w:val="en-US"/>
        </w:rPr>
        <w:t>.findAll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PageRequest.</w:t>
      </w:r>
      <w:r w:rsidRPr="005D3ADB">
        <w:rPr>
          <w:i/>
          <w:iCs/>
          <w:color w:val="000000"/>
          <w:lang w:val="en-US"/>
        </w:rPr>
        <w:t>of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pageIndex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pageSize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sortDirection</w:t>
      </w:r>
      <w:proofErr w:type="spellEnd"/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sortBy</w:t>
      </w:r>
      <w:proofErr w:type="spellEnd"/>
      <w:r w:rsidRPr="005D3ADB">
        <w:rPr>
          <w:color w:val="000000"/>
          <w:lang w:val="en-US"/>
        </w:rPr>
        <w:t>));</w:t>
      </w:r>
      <w:r w:rsidRPr="005D3ADB">
        <w:rPr>
          <w:color w:val="000000"/>
          <w:lang w:val="en-US"/>
        </w:rPr>
        <w:br/>
        <w:t xml:space="preserve">        }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</w:t>
      </w:r>
      <w:r w:rsidRPr="005D3ADB">
        <w:rPr>
          <w:b/>
          <w:bCs/>
          <w:color w:val="000080"/>
          <w:lang w:val="en-US"/>
        </w:rPr>
        <w:t xml:space="preserve">int </w:t>
      </w:r>
      <w:proofErr w:type="spellStart"/>
      <w:r w:rsidRPr="005D3ADB">
        <w:rPr>
          <w:color w:val="000000"/>
          <w:lang w:val="en-US"/>
        </w:rPr>
        <w:t>totalPages</w:t>
      </w:r>
      <w:proofErr w:type="spellEnd"/>
      <w:r w:rsidRPr="005D3ADB">
        <w:rPr>
          <w:color w:val="000000"/>
          <w:lang w:val="en-US"/>
        </w:rPr>
        <w:t xml:space="preserve"> = </w:t>
      </w:r>
      <w:proofErr w:type="spellStart"/>
      <w:r w:rsidRPr="005D3ADB">
        <w:rPr>
          <w:color w:val="000000"/>
          <w:lang w:val="en-US"/>
        </w:rPr>
        <w:t>page.getTotalPages</w:t>
      </w:r>
      <w:proofErr w:type="spellEnd"/>
      <w:r w:rsidRPr="005D3ADB">
        <w:rPr>
          <w:color w:val="000000"/>
          <w:lang w:val="en-US"/>
        </w:rPr>
        <w:t>();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Map&lt;String, Object&gt; result = </w:t>
      </w:r>
      <w:r w:rsidRPr="005D3ADB">
        <w:rPr>
          <w:b/>
          <w:bCs/>
          <w:color w:val="000080"/>
          <w:lang w:val="en-US"/>
        </w:rPr>
        <w:t xml:space="preserve">new </w:t>
      </w:r>
      <w:r w:rsidRPr="005D3ADB">
        <w:rPr>
          <w:color w:val="000000"/>
          <w:lang w:val="en-US"/>
        </w:rPr>
        <w:t>HashMap&lt;&gt;();</w:t>
      </w:r>
      <w:r w:rsidRPr="005D3ADB">
        <w:rPr>
          <w:color w:val="000000"/>
          <w:lang w:val="en-US"/>
        </w:rPr>
        <w:br/>
        <w:t xml:space="preserve">        </w:t>
      </w:r>
      <w:proofErr w:type="spellStart"/>
      <w:r w:rsidRPr="005D3ADB">
        <w:rPr>
          <w:color w:val="000000"/>
          <w:lang w:val="en-US"/>
        </w:rPr>
        <w:t>result.put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"data"</w:t>
      </w:r>
      <w:r w:rsidRPr="005D3ADB">
        <w:rPr>
          <w:color w:val="000000"/>
          <w:lang w:val="en-US"/>
        </w:rPr>
        <w:t>, page);</w:t>
      </w:r>
      <w:r w:rsidRPr="005D3ADB">
        <w:rPr>
          <w:color w:val="000000"/>
          <w:lang w:val="en-US"/>
        </w:rPr>
        <w:br/>
        <w:t xml:space="preserve">        </w:t>
      </w:r>
      <w:proofErr w:type="spellStart"/>
      <w:r w:rsidRPr="005D3ADB">
        <w:rPr>
          <w:color w:val="000000"/>
          <w:lang w:val="en-US"/>
        </w:rPr>
        <w:t>result.put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</w:t>
      </w:r>
      <w:proofErr w:type="spellStart"/>
      <w:r w:rsidRPr="005D3ADB">
        <w:rPr>
          <w:b/>
          <w:bCs/>
          <w:color w:val="008000"/>
          <w:lang w:val="en-US"/>
        </w:rPr>
        <w:t>totalPages</w:t>
      </w:r>
      <w:proofErr w:type="spellEnd"/>
      <w:r w:rsidRPr="005D3ADB">
        <w:rPr>
          <w:b/>
          <w:bCs/>
          <w:color w:val="008000"/>
          <w:lang w:val="en-US"/>
        </w:rPr>
        <w:t>"</w:t>
      </w:r>
      <w:r w:rsidRPr="005D3ADB">
        <w:rPr>
          <w:color w:val="000000"/>
          <w:lang w:val="en-US"/>
        </w:rPr>
        <w:t xml:space="preserve">, </w:t>
      </w:r>
      <w:proofErr w:type="spellStart"/>
      <w:r w:rsidRPr="005D3ADB">
        <w:rPr>
          <w:color w:val="000000"/>
          <w:lang w:val="en-US"/>
        </w:rPr>
        <w:t>totalPages</w:t>
      </w:r>
      <w:proofErr w:type="spellEnd"/>
      <w:r w:rsidRPr="005D3ADB">
        <w:rPr>
          <w:color w:val="000000"/>
          <w:lang w:val="en-US"/>
        </w:rPr>
        <w:t>);</w:t>
      </w:r>
      <w:r w:rsidRPr="005D3ADB">
        <w:rPr>
          <w:color w:val="000000"/>
          <w:lang w:val="en-US"/>
        </w:rPr>
        <w:br/>
        <w:t xml:space="preserve">        </w:t>
      </w:r>
      <w:r w:rsidRPr="005D3ADB">
        <w:rPr>
          <w:b/>
          <w:bCs/>
          <w:color w:val="000080"/>
          <w:lang w:val="en-US"/>
        </w:rPr>
        <w:t xml:space="preserve">return </w:t>
      </w:r>
      <w:r w:rsidRPr="005D3ADB">
        <w:rPr>
          <w:color w:val="000000"/>
          <w:lang w:val="en-US"/>
        </w:rPr>
        <w:t>result;</w:t>
      </w:r>
      <w:r w:rsidRPr="005D3ADB">
        <w:rPr>
          <w:color w:val="000000"/>
          <w:lang w:val="en-US"/>
        </w:rPr>
        <w:br/>
        <w:t xml:space="preserve">    }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i/>
          <w:iCs/>
          <w:color w:val="808080"/>
          <w:lang w:val="en-US"/>
        </w:rPr>
        <w:t>/**</w:t>
      </w:r>
      <w:r w:rsidRPr="005D3ADB">
        <w:rPr>
          <w:i/>
          <w:iCs/>
          <w:color w:val="808080"/>
          <w:lang w:val="en-US"/>
        </w:rPr>
        <w:br/>
        <w:t xml:space="preserve">     * </w:t>
      </w:r>
      <w:r>
        <w:rPr>
          <w:i/>
          <w:iCs/>
          <w:color w:val="808080"/>
        </w:rPr>
        <w:t>Получение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данных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пациенте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по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токену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авторизации</w:t>
      </w:r>
      <w:r w:rsidRPr="005D3ADB">
        <w:rPr>
          <w:i/>
          <w:iCs/>
          <w:color w:val="808080"/>
          <w:lang w:val="en-US"/>
        </w:rPr>
        <w:t>.</w:t>
      </w:r>
      <w:r w:rsidRPr="005D3ADB">
        <w:rPr>
          <w:i/>
          <w:iCs/>
          <w:color w:val="808080"/>
          <w:lang w:val="en-US"/>
        </w:rPr>
        <w:br/>
        <w:t xml:space="preserve">     *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@param </w:t>
      </w:r>
      <w:r w:rsidRPr="005D3ADB">
        <w:rPr>
          <w:b/>
          <w:bCs/>
          <w:i/>
          <w:iCs/>
          <w:color w:val="3D3D3D"/>
          <w:lang w:val="en-US"/>
        </w:rPr>
        <w:t xml:space="preserve">token </w:t>
      </w:r>
      <w:r>
        <w:rPr>
          <w:i/>
          <w:iCs/>
          <w:color w:val="808080"/>
        </w:rPr>
        <w:t>токен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авторизации</w:t>
      </w:r>
      <w:r w:rsidRPr="005D3ADB">
        <w:rPr>
          <w:i/>
          <w:iCs/>
          <w:color w:val="808080"/>
          <w:lang w:val="en-US"/>
        </w:rPr>
        <w:br/>
        <w:t xml:space="preserve">     * </w:t>
      </w:r>
      <w:r w:rsidRPr="005D3ADB">
        <w:rPr>
          <w:b/>
          <w:bCs/>
          <w:i/>
          <w:iCs/>
          <w:color w:val="808080"/>
          <w:lang w:val="en-US"/>
        </w:rPr>
        <w:t xml:space="preserve">@return </w:t>
      </w:r>
      <w:r>
        <w:rPr>
          <w:i/>
          <w:iCs/>
          <w:color w:val="808080"/>
        </w:rPr>
        <w:t>объект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пациента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или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ответ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статусом</w:t>
      </w:r>
      <w:r w:rsidRPr="005D3ADB">
        <w:rPr>
          <w:i/>
          <w:iCs/>
          <w:color w:val="808080"/>
          <w:lang w:val="en-US"/>
        </w:rPr>
        <w:t xml:space="preserve"> "</w:t>
      </w:r>
      <w:r>
        <w:rPr>
          <w:i/>
          <w:iCs/>
          <w:color w:val="808080"/>
        </w:rPr>
        <w:t>не</w:t>
      </w:r>
      <w:r w:rsidRPr="005D3ADB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найдено</w:t>
      </w:r>
      <w:r w:rsidRPr="005D3ADB">
        <w:rPr>
          <w:i/>
          <w:iCs/>
          <w:color w:val="808080"/>
          <w:lang w:val="en-US"/>
        </w:rPr>
        <w:t>"</w:t>
      </w:r>
      <w:r w:rsidRPr="005D3ADB">
        <w:rPr>
          <w:i/>
          <w:iCs/>
          <w:color w:val="808080"/>
          <w:lang w:val="en-US"/>
        </w:rPr>
        <w:br/>
        <w:t xml:space="preserve">     */</w:t>
      </w:r>
      <w:r w:rsidRPr="005D3ADB">
        <w:rPr>
          <w:i/>
          <w:iCs/>
          <w:color w:val="808080"/>
          <w:lang w:val="en-US"/>
        </w:rPr>
        <w:br/>
        <w:t xml:space="preserve">    </w:t>
      </w:r>
      <w:r w:rsidRPr="005D3ADB">
        <w:rPr>
          <w:color w:val="808000"/>
          <w:lang w:val="en-US"/>
        </w:rPr>
        <w:t>@GetMapping</w:t>
      </w:r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"/get"</w:t>
      </w:r>
      <w:r w:rsidRPr="005D3ADB">
        <w:rPr>
          <w:color w:val="000000"/>
          <w:lang w:val="en-US"/>
        </w:rPr>
        <w:t>)</w:t>
      </w:r>
      <w:r w:rsidRPr="005D3ADB">
        <w:rPr>
          <w:color w:val="000000"/>
          <w:lang w:val="en-US"/>
        </w:rPr>
        <w:br/>
        <w:t xml:space="preserve">    </w:t>
      </w:r>
      <w:r w:rsidRPr="005D3ADB">
        <w:rPr>
          <w:b/>
          <w:bCs/>
          <w:color w:val="000080"/>
          <w:lang w:val="en-US"/>
        </w:rPr>
        <w:t xml:space="preserve">public </w:t>
      </w:r>
      <w:proofErr w:type="spellStart"/>
      <w:r w:rsidRPr="005D3ADB">
        <w:rPr>
          <w:color w:val="000000"/>
          <w:lang w:val="en-US"/>
        </w:rPr>
        <w:t>ResponseEntity</w:t>
      </w:r>
      <w:proofErr w:type="spellEnd"/>
      <w:r w:rsidRPr="005D3ADB">
        <w:rPr>
          <w:color w:val="000000"/>
          <w:lang w:val="en-US"/>
        </w:rPr>
        <w:t>&lt;</w:t>
      </w:r>
      <w:proofErr w:type="spellStart"/>
      <w:r w:rsidRPr="005D3ADB">
        <w:rPr>
          <w:color w:val="000000"/>
          <w:lang w:val="en-US"/>
        </w:rPr>
        <w:t>PatientEntity</w:t>
      </w:r>
      <w:proofErr w:type="spellEnd"/>
      <w:r w:rsidRPr="005D3ADB">
        <w:rPr>
          <w:color w:val="000000"/>
          <w:lang w:val="en-US"/>
        </w:rPr>
        <w:t xml:space="preserve">&gt; </w:t>
      </w:r>
      <w:proofErr w:type="spellStart"/>
      <w:r w:rsidRPr="005D3ADB">
        <w:rPr>
          <w:color w:val="000000"/>
          <w:lang w:val="en-US"/>
        </w:rPr>
        <w:t>getPatientById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color w:val="808000"/>
          <w:lang w:val="en-US"/>
        </w:rPr>
        <w:t>@RequestHeader</w:t>
      </w:r>
      <w:r w:rsidRPr="005D3ADB">
        <w:rPr>
          <w:color w:val="000000"/>
          <w:lang w:val="en-US"/>
        </w:rPr>
        <w:t>(</w:t>
      </w:r>
      <w:r w:rsidRPr="005D3ADB">
        <w:rPr>
          <w:b/>
          <w:bCs/>
          <w:color w:val="008000"/>
          <w:lang w:val="en-US"/>
        </w:rPr>
        <w:t>"Authorization"</w:t>
      </w:r>
      <w:r w:rsidRPr="005D3ADB">
        <w:rPr>
          <w:color w:val="000000"/>
          <w:lang w:val="en-US"/>
        </w:rPr>
        <w:t>) String token) {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token = </w:t>
      </w:r>
      <w:proofErr w:type="spellStart"/>
      <w:r w:rsidRPr="005D3ADB">
        <w:rPr>
          <w:color w:val="000000"/>
          <w:lang w:val="en-US"/>
        </w:rPr>
        <w:t>token.substring</w:t>
      </w:r>
      <w:proofErr w:type="spellEnd"/>
      <w:r w:rsidRPr="005D3ADB">
        <w:rPr>
          <w:color w:val="000000"/>
          <w:lang w:val="en-US"/>
        </w:rPr>
        <w:t>(</w:t>
      </w:r>
      <w:r w:rsidRPr="005D3ADB">
        <w:rPr>
          <w:color w:val="0000FF"/>
          <w:lang w:val="en-US"/>
        </w:rPr>
        <w:t>7</w:t>
      </w:r>
      <w:r w:rsidRPr="005D3ADB">
        <w:rPr>
          <w:color w:val="000000"/>
          <w:lang w:val="en-US"/>
        </w:rPr>
        <w:t>);</w:t>
      </w:r>
      <w:r w:rsidRPr="005D3ADB">
        <w:rPr>
          <w:color w:val="000000"/>
          <w:lang w:val="en-US"/>
        </w:rPr>
        <w:br/>
        <w:t xml:space="preserve">        Optional&lt;</w:t>
      </w:r>
      <w:proofErr w:type="spellStart"/>
      <w:r w:rsidRPr="005D3ADB">
        <w:rPr>
          <w:color w:val="000000"/>
          <w:lang w:val="en-US"/>
        </w:rPr>
        <w:t>PatientEntity</w:t>
      </w:r>
      <w:proofErr w:type="spellEnd"/>
      <w:r w:rsidRPr="005D3ADB">
        <w:rPr>
          <w:color w:val="000000"/>
          <w:lang w:val="en-US"/>
        </w:rPr>
        <w:t xml:space="preserve">&gt; patient = </w:t>
      </w:r>
      <w:r w:rsidRPr="005D3ADB">
        <w:rPr>
          <w:b/>
          <w:bCs/>
          <w:color w:val="660E7A"/>
          <w:lang w:val="en-US"/>
        </w:rPr>
        <w:t>patientRepository</w:t>
      </w:r>
      <w:r w:rsidRPr="005D3ADB">
        <w:rPr>
          <w:color w:val="000000"/>
          <w:lang w:val="en-US"/>
        </w:rPr>
        <w:t>.findPatientEntityByPhoneNumber(</w:t>
      </w:r>
      <w:r w:rsidRPr="005D3ADB">
        <w:rPr>
          <w:b/>
          <w:bCs/>
          <w:color w:val="660E7A"/>
          <w:lang w:val="en-US"/>
        </w:rPr>
        <w:t>jwtService</w:t>
      </w:r>
      <w:r w:rsidRPr="005D3ADB">
        <w:rPr>
          <w:color w:val="000000"/>
          <w:lang w:val="en-US"/>
        </w:rPr>
        <w:t>.extractUsername(token));</w:t>
      </w:r>
      <w:r w:rsidRPr="005D3ADB">
        <w:rPr>
          <w:color w:val="000000"/>
          <w:lang w:val="en-US"/>
        </w:rPr>
        <w:br/>
      </w:r>
      <w:r w:rsidRPr="005D3ADB">
        <w:rPr>
          <w:color w:val="000000"/>
          <w:lang w:val="en-US"/>
        </w:rPr>
        <w:br/>
        <w:t xml:space="preserve">        </w:t>
      </w:r>
      <w:r w:rsidRPr="005D3ADB">
        <w:rPr>
          <w:b/>
          <w:bCs/>
          <w:color w:val="000080"/>
          <w:lang w:val="en-US"/>
        </w:rPr>
        <w:t xml:space="preserve">return </w:t>
      </w:r>
      <w:proofErr w:type="spellStart"/>
      <w:r w:rsidRPr="005D3ADB">
        <w:rPr>
          <w:color w:val="000000"/>
          <w:lang w:val="en-US"/>
        </w:rPr>
        <w:t>patient.map</w:t>
      </w:r>
      <w:proofErr w:type="spellEnd"/>
      <w:r w:rsidRPr="005D3ADB">
        <w:rPr>
          <w:color w:val="000000"/>
          <w:lang w:val="en-US"/>
        </w:rPr>
        <w:t>(</w:t>
      </w:r>
      <w:proofErr w:type="spellStart"/>
      <w:r w:rsidRPr="005D3ADB">
        <w:rPr>
          <w:color w:val="000000"/>
          <w:lang w:val="en-US"/>
        </w:rPr>
        <w:t>ResponseEntity</w:t>
      </w:r>
      <w:proofErr w:type="spellEnd"/>
      <w:r w:rsidRPr="005D3ADB">
        <w:rPr>
          <w:color w:val="000000"/>
          <w:lang w:val="en-US"/>
        </w:rPr>
        <w:t>::</w:t>
      </w:r>
      <w:r w:rsidRPr="005D3ADB">
        <w:rPr>
          <w:i/>
          <w:iCs/>
          <w:color w:val="000000"/>
          <w:lang w:val="en-US"/>
        </w:rPr>
        <w:t>ok</w:t>
      </w:r>
      <w:r w:rsidRPr="005D3ADB">
        <w:rPr>
          <w:color w:val="000000"/>
          <w:lang w:val="en-US"/>
        </w:rPr>
        <w:t>).</w:t>
      </w:r>
      <w:proofErr w:type="spellStart"/>
      <w:r w:rsidRPr="005D3ADB">
        <w:rPr>
          <w:color w:val="000000"/>
          <w:lang w:val="en-US"/>
        </w:rPr>
        <w:t>orElseGet</w:t>
      </w:r>
      <w:proofErr w:type="spellEnd"/>
      <w:r w:rsidRPr="005D3ADB">
        <w:rPr>
          <w:color w:val="000000"/>
          <w:lang w:val="en-US"/>
        </w:rPr>
        <w:t xml:space="preserve">(() -&gt; </w:t>
      </w:r>
      <w:proofErr w:type="spellStart"/>
      <w:r w:rsidRPr="005D3ADB">
        <w:rPr>
          <w:color w:val="000000"/>
          <w:lang w:val="en-US"/>
        </w:rPr>
        <w:t>ResponseEntity.</w:t>
      </w:r>
      <w:r w:rsidRPr="005D3ADB">
        <w:rPr>
          <w:i/>
          <w:iCs/>
          <w:color w:val="000000"/>
          <w:lang w:val="en-US"/>
        </w:rPr>
        <w:t>notFound</w:t>
      </w:r>
      <w:proofErr w:type="spellEnd"/>
      <w:r w:rsidRPr="005D3ADB">
        <w:rPr>
          <w:color w:val="000000"/>
          <w:lang w:val="en-US"/>
        </w:rPr>
        <w:t>().build());</w:t>
      </w:r>
      <w:r w:rsidRPr="005D3ADB">
        <w:rPr>
          <w:color w:val="000000"/>
          <w:lang w:val="en-US"/>
        </w:rPr>
        <w:br/>
        <w:t xml:space="preserve">    }</w:t>
      </w:r>
    </w:p>
    <w:p w14:paraId="05D2E507" w14:textId="77777777" w:rsidR="00EC72D5" w:rsidRPr="005D3ADB" w:rsidRDefault="00EC72D5" w:rsidP="005D3ADB">
      <w:pPr>
        <w:pStyle w:val="HTML"/>
        <w:shd w:val="clear" w:color="auto" w:fill="FFFFFF"/>
        <w:rPr>
          <w:color w:val="000000"/>
          <w:lang w:val="en-US"/>
        </w:rPr>
      </w:pPr>
    </w:p>
    <w:p w14:paraId="0796A73A" w14:textId="70465CB2" w:rsidR="00EC72D5" w:rsidRDefault="00EC72D5" w:rsidP="00EC72D5">
      <w:r>
        <w:t xml:space="preserve">Вот итоговый список всех конечных точек: </w:t>
      </w:r>
    </w:p>
    <w:p w14:paraId="565F0BD4" w14:textId="1F9DC696" w:rsidR="00EC72D5" w:rsidRDefault="00B3653B" w:rsidP="00EC72D5">
      <w:pPr>
        <w:rPr>
          <w:noProof/>
        </w:rPr>
      </w:pPr>
      <w:r>
        <w:rPr>
          <w:noProof/>
        </w:rPr>
        <w:lastRenderedPageBreak/>
        <w:pict w14:anchorId="6569AEA9">
          <v:shape id="_x0000_i1035" type="#_x0000_t75" style="width:312pt;height:498pt;visibility:visible;mso-wrap-style:square">
            <v:imagedata r:id="rId23" o:title=""/>
          </v:shape>
        </w:pict>
      </w:r>
    </w:p>
    <w:p w14:paraId="255B0971" w14:textId="77777777" w:rsidR="000C7982" w:rsidRDefault="00B3653B" w:rsidP="000C7982">
      <w:pPr>
        <w:keepNext/>
      </w:pPr>
      <w:r>
        <w:rPr>
          <w:noProof/>
        </w:rPr>
        <w:lastRenderedPageBreak/>
        <w:pict w14:anchorId="5AD34912">
          <v:shape id="_x0000_i1036" type="#_x0000_t75" style="width:306pt;height:228pt;visibility:visible;mso-wrap-style:square">
            <v:imagedata r:id="rId24" o:title=""/>
          </v:shape>
        </w:pict>
      </w:r>
    </w:p>
    <w:p w14:paraId="02D818FA" w14:textId="7C374DFA" w:rsidR="00EC72D5" w:rsidRDefault="000C7982" w:rsidP="000C7982">
      <w:pPr>
        <w:pStyle w:val="af6"/>
      </w:pPr>
      <w:r>
        <w:t xml:space="preserve">Рисунок </w:t>
      </w:r>
      <w:fldSimple w:instr=" SEQ Рисунок \* ARABIC ">
        <w:r w:rsidR="00320ED7">
          <w:rPr>
            <w:noProof/>
          </w:rPr>
          <w:t>10</w:t>
        </w:r>
      </w:fldSimple>
    </w:p>
    <w:p w14:paraId="704D631C" w14:textId="0FACEC19" w:rsidR="005D3ADB" w:rsidRDefault="00EC72D5" w:rsidP="009F5E0D">
      <w:pPr>
        <w:pStyle w:val="2"/>
        <w:ind w:firstLine="0"/>
      </w:pPr>
      <w:bookmarkStart w:id="11" w:name="_Toc133795880"/>
      <w:r>
        <w:t>3.3. Защита</w:t>
      </w:r>
      <w:r w:rsidR="0046676D">
        <w:t xml:space="preserve"> от несанкционированного доступа</w:t>
      </w:r>
      <w:bookmarkEnd w:id="11"/>
    </w:p>
    <w:p w14:paraId="771D9B08" w14:textId="3AF5751C" w:rsidR="0007166B" w:rsidRDefault="0007166B" w:rsidP="0007166B">
      <w:r>
        <w:t>Одной из важнейших задач в разработке приложения "Платная поликлиника" было обеспечение безопасности пользовательских данных. Для этого были использованы механизмы защиты, авторизации и аутентификации, реализованные в Spring Security.</w:t>
      </w:r>
    </w:p>
    <w:p w14:paraId="10962810" w14:textId="451CDC10" w:rsidR="0007166B" w:rsidRDefault="0007166B" w:rsidP="0007166B">
      <w:r>
        <w:t>Spring Security — это фреймворк для обеспечения безопасности приложений на основе Spring. Он предоставляет механизмы защиты, которые позволяют ограничивать доступ к определенным ресурсам и действиям в приложении. В приложении "Платная поликлиника" Spring Security был использован для защиты API-интерфейсов, доступных только авторизованным пользователям, а также настроить разделение доступа для пациентов и администраторов.</w:t>
      </w:r>
    </w:p>
    <w:p w14:paraId="6971E620" w14:textId="7C5F16F2" w:rsidR="0007166B" w:rsidRDefault="0007166B" w:rsidP="0007166B">
      <w:r>
        <w:t xml:space="preserve">Для реализации защиты были использованы механизмы Spring Security, которые позволяют проверять подлинность пользователей и ограничивать доступ к ресурсам приложения только авторизованным пользователям. Для этого в приложении была создана система ролей, которые определяют уровень доступа пользователя к определенным ресурсам. Все запросы на доступ к защищенным </w:t>
      </w:r>
      <w:r>
        <w:lastRenderedPageBreak/>
        <w:t>ресурсам проходят через механизм Spring Security, который проверяет, имеет ли пользователь необходимые права доступа к ресурсу.</w:t>
      </w:r>
    </w:p>
    <w:p w14:paraId="203A42A1" w14:textId="576B21F7" w:rsidR="0046676D" w:rsidRPr="0046676D" w:rsidRDefault="0046676D" w:rsidP="009F5E0D">
      <w:pPr>
        <w:pStyle w:val="3"/>
      </w:pPr>
      <w:bookmarkStart w:id="12" w:name="_Toc133795881"/>
      <w:r w:rsidRPr="0046676D">
        <w:t>3.</w:t>
      </w:r>
      <w:r w:rsidR="00E61A08">
        <w:t>1.1</w:t>
      </w:r>
      <w:r w:rsidRPr="0046676D">
        <w:t xml:space="preserve">. </w:t>
      </w:r>
      <w:r>
        <w:t>Реализация п</w:t>
      </w:r>
      <w:r w:rsidRPr="0046676D">
        <w:t>ользовател</w:t>
      </w:r>
      <w:r>
        <w:t>ей</w:t>
      </w:r>
      <w:bookmarkEnd w:id="12"/>
    </w:p>
    <w:p w14:paraId="67003C1F" w14:textId="76546F2F" w:rsidR="0007166B" w:rsidRDefault="0007166B" w:rsidP="0007166B">
      <w:r>
        <w:t xml:space="preserve">Так как приложение предполагает наличие двух видов пользователей (пациентов и администраторов), было решено создать абстрактный суперкласс </w:t>
      </w:r>
      <w:r>
        <w:rPr>
          <w:lang w:val="en-US"/>
        </w:rPr>
        <w:t>User</w:t>
      </w:r>
      <w:r w:rsidRPr="0007166B">
        <w:t xml:space="preserve">, </w:t>
      </w:r>
      <w:r>
        <w:t xml:space="preserve">реализующий интерфейс </w:t>
      </w:r>
      <w:proofErr w:type="spellStart"/>
      <w:r>
        <w:rPr>
          <w:lang w:val="en-US"/>
        </w:rPr>
        <w:t>UserDetails</w:t>
      </w:r>
      <w:proofErr w:type="spellEnd"/>
      <w:r w:rsidRPr="0007166B">
        <w:t xml:space="preserve"> </w:t>
      </w:r>
      <w:r>
        <w:t xml:space="preserve">пакета </w:t>
      </w:r>
      <w:proofErr w:type="spellStart"/>
      <w:r w:rsidRPr="0007166B">
        <w:t>org.springframework.security.core.userdetails</w:t>
      </w:r>
      <w:proofErr w:type="spellEnd"/>
      <w:r>
        <w:t>.</w:t>
      </w:r>
    </w:p>
    <w:p w14:paraId="485DCA26" w14:textId="022F247E" w:rsidR="0007166B" w:rsidRPr="00530822" w:rsidRDefault="0007166B" w:rsidP="0007166B">
      <w:r>
        <w:t xml:space="preserve">Код класса </w:t>
      </w:r>
      <w:r>
        <w:rPr>
          <w:lang w:val="en-US"/>
        </w:rPr>
        <w:t>User</w:t>
      </w:r>
      <w:r w:rsidRPr="00530822">
        <w:t>:</w:t>
      </w:r>
    </w:p>
    <w:p w14:paraId="0595871C" w14:textId="77777777" w:rsidR="0007166B" w:rsidRDefault="0007166B" w:rsidP="0007166B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Абстрактный класс, представляющий собой пользователя системы, реализующий интерфейс </w:t>
      </w:r>
      <w:proofErr w:type="spellStart"/>
      <w:r>
        <w:rPr>
          <w:i/>
          <w:iCs/>
          <w:color w:val="808080"/>
        </w:rPr>
        <w:t>UserDetails</w:t>
      </w:r>
      <w:proofErr w:type="spellEnd"/>
      <w:r>
        <w:rPr>
          <w:i/>
          <w:iCs/>
          <w:color w:val="808080"/>
        </w:rPr>
        <w:t>.</w:t>
      </w:r>
      <w:r>
        <w:rPr>
          <w:i/>
          <w:iCs/>
          <w:color w:val="808080"/>
        </w:rPr>
        <w:br/>
        <w:t xml:space="preserve"> * Содержит поля логина и пароля.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abstract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000000"/>
        </w:rPr>
        <w:t xml:space="preserve">User </w:t>
      </w:r>
      <w:proofErr w:type="spellStart"/>
      <w:r>
        <w:rPr>
          <w:b/>
          <w:bCs/>
          <w:color w:val="000080"/>
        </w:rPr>
        <w:t>implements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UserDetails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Логин пользователя.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username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Пароль пользователя.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String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660E7A"/>
        </w:rPr>
        <w:t>password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>}</w:t>
      </w:r>
    </w:p>
    <w:p w14:paraId="418F09C2" w14:textId="2776216F" w:rsidR="0007166B" w:rsidRPr="00530822" w:rsidRDefault="0007166B" w:rsidP="0007166B"/>
    <w:p w14:paraId="79ED5D83" w14:textId="658B02A0" w:rsidR="0007166B" w:rsidRPr="0007166B" w:rsidRDefault="0007166B" w:rsidP="0007166B">
      <w:pPr>
        <w:rPr>
          <w:lang w:val="en-US"/>
        </w:rPr>
      </w:pPr>
      <w:r>
        <w:t xml:space="preserve">В свою очередь, от класса </w:t>
      </w:r>
      <w:r>
        <w:rPr>
          <w:lang w:val="en-US"/>
        </w:rPr>
        <w:t>User</w:t>
      </w:r>
      <w:r w:rsidRPr="0007166B">
        <w:t xml:space="preserve"> </w:t>
      </w:r>
      <w:r>
        <w:t xml:space="preserve">наследуются классы </w:t>
      </w:r>
      <w:proofErr w:type="spellStart"/>
      <w:r>
        <w:rPr>
          <w:lang w:val="en-US"/>
        </w:rPr>
        <w:t>PatientEntity</w:t>
      </w:r>
      <w:proofErr w:type="spellEnd"/>
      <w:r>
        <w:t xml:space="preserve"> и </w:t>
      </w:r>
      <w:proofErr w:type="spellStart"/>
      <w:r>
        <w:rPr>
          <w:lang w:val="en-US"/>
        </w:rPr>
        <w:t>AdminEntity</w:t>
      </w:r>
      <w:proofErr w:type="spellEnd"/>
      <w:r w:rsidRPr="0007166B">
        <w:t xml:space="preserve">. </w:t>
      </w:r>
      <w:r>
        <w:t xml:space="preserve">В оба класса была добавлена реализация необходимых для работы </w:t>
      </w:r>
      <w:proofErr w:type="spellStart"/>
      <w:r>
        <w:rPr>
          <w:lang w:val="en-US"/>
        </w:rPr>
        <w:t>SpringSecurity</w:t>
      </w:r>
      <w:proofErr w:type="spellEnd"/>
      <w:r w:rsidRPr="0007166B">
        <w:t xml:space="preserve"> </w:t>
      </w:r>
      <w:r>
        <w:t>методов. Фрагмент</w:t>
      </w:r>
      <w:r w:rsidRPr="00530822">
        <w:rPr>
          <w:lang w:val="en-US"/>
        </w:rPr>
        <w:t xml:space="preserve"> </w:t>
      </w:r>
      <w:r>
        <w:t>кода</w:t>
      </w:r>
      <w:r w:rsidRPr="00530822">
        <w:rPr>
          <w:lang w:val="en-US"/>
        </w:rPr>
        <w:t xml:space="preserve"> </w:t>
      </w:r>
      <w:r>
        <w:t>класса</w:t>
      </w:r>
      <w:r w:rsidRPr="00530822">
        <w:rPr>
          <w:lang w:val="en-US"/>
        </w:rPr>
        <w:t xml:space="preserve"> </w:t>
      </w:r>
      <w:proofErr w:type="spellStart"/>
      <w:r>
        <w:rPr>
          <w:lang w:val="en-US"/>
        </w:rPr>
        <w:t>PatientEntity</w:t>
      </w:r>
      <w:proofErr w:type="spellEnd"/>
      <w:r>
        <w:rPr>
          <w:lang w:val="en-US"/>
        </w:rPr>
        <w:t>:</w:t>
      </w:r>
    </w:p>
    <w:p w14:paraId="32207616" w14:textId="77777777" w:rsidR="0007166B" w:rsidRPr="0007166B" w:rsidRDefault="0007166B" w:rsidP="0007166B">
      <w:pPr>
        <w:pStyle w:val="HTML"/>
        <w:shd w:val="clear" w:color="auto" w:fill="FFFFFF"/>
        <w:rPr>
          <w:color w:val="000000"/>
          <w:lang w:val="en-US"/>
        </w:rPr>
      </w:pP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r w:rsidRPr="0007166B">
        <w:rPr>
          <w:color w:val="000000"/>
          <w:lang w:val="en-US"/>
        </w:rPr>
        <w:t xml:space="preserve">Collection&lt;? </w:t>
      </w:r>
      <w:r w:rsidRPr="0007166B">
        <w:rPr>
          <w:b/>
          <w:bCs/>
          <w:color w:val="000080"/>
          <w:lang w:val="en-US"/>
        </w:rPr>
        <w:t xml:space="preserve">extends </w:t>
      </w:r>
      <w:proofErr w:type="spellStart"/>
      <w:r w:rsidRPr="0007166B">
        <w:rPr>
          <w:color w:val="000000"/>
          <w:lang w:val="en-US"/>
        </w:rPr>
        <w:t>GrantedAuthority</w:t>
      </w:r>
      <w:proofErr w:type="spellEnd"/>
      <w:r w:rsidRPr="0007166B">
        <w:rPr>
          <w:color w:val="000000"/>
          <w:lang w:val="en-US"/>
        </w:rPr>
        <w:t xml:space="preserve">&gt; </w:t>
      </w:r>
      <w:proofErr w:type="spellStart"/>
      <w:r w:rsidRPr="0007166B">
        <w:rPr>
          <w:color w:val="000000"/>
          <w:lang w:val="en-US"/>
        </w:rPr>
        <w:t>getAuthorities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 xml:space="preserve">return </w:t>
      </w:r>
      <w:proofErr w:type="spellStart"/>
      <w:r w:rsidRPr="0007166B">
        <w:rPr>
          <w:color w:val="000000"/>
          <w:lang w:val="en-US"/>
        </w:rPr>
        <w:t>List.</w:t>
      </w:r>
      <w:r w:rsidRPr="0007166B">
        <w:rPr>
          <w:i/>
          <w:iCs/>
          <w:color w:val="000000"/>
          <w:lang w:val="en-US"/>
        </w:rPr>
        <w:t>of</w:t>
      </w:r>
      <w:proofErr w:type="spellEnd"/>
      <w:r w:rsidRPr="0007166B">
        <w:rPr>
          <w:color w:val="000000"/>
          <w:lang w:val="en-US"/>
        </w:rPr>
        <w:t>(</w:t>
      </w:r>
      <w:r w:rsidRPr="0007166B">
        <w:rPr>
          <w:b/>
          <w:bCs/>
          <w:color w:val="000080"/>
          <w:lang w:val="en-US"/>
        </w:rPr>
        <w:t xml:space="preserve">new </w:t>
      </w:r>
      <w:proofErr w:type="spellStart"/>
      <w:r w:rsidRPr="0007166B">
        <w:rPr>
          <w:color w:val="000000"/>
          <w:lang w:val="en-US"/>
        </w:rPr>
        <w:t>SimpleGrantedAuthority</w:t>
      </w:r>
      <w:proofErr w:type="spellEnd"/>
      <w:r w:rsidRPr="0007166B">
        <w:rPr>
          <w:color w:val="000000"/>
          <w:lang w:val="en-US"/>
        </w:rPr>
        <w:t>(Role.</w:t>
      </w:r>
      <w:r w:rsidRPr="0007166B">
        <w:rPr>
          <w:b/>
          <w:bCs/>
          <w:i/>
          <w:iCs/>
          <w:color w:val="660E7A"/>
          <w:lang w:val="en-US"/>
        </w:rPr>
        <w:t>USER</w:t>
      </w:r>
      <w:r w:rsidRPr="0007166B">
        <w:rPr>
          <w:color w:val="000000"/>
          <w:lang w:val="en-US"/>
        </w:rPr>
        <w:t>.name()));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r w:rsidRPr="0007166B">
        <w:rPr>
          <w:color w:val="000000"/>
          <w:lang w:val="en-US"/>
        </w:rPr>
        <w:t xml:space="preserve">String </w:t>
      </w:r>
      <w:proofErr w:type="spellStart"/>
      <w:r w:rsidRPr="0007166B">
        <w:rPr>
          <w:color w:val="000000"/>
          <w:lang w:val="en-US"/>
        </w:rPr>
        <w:t>getPassword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 xml:space="preserve">return </w:t>
      </w:r>
      <w:r w:rsidRPr="0007166B">
        <w:rPr>
          <w:b/>
          <w:bCs/>
          <w:color w:val="660E7A"/>
          <w:lang w:val="en-US"/>
        </w:rPr>
        <w:t>password</w:t>
      </w:r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void </w:t>
      </w:r>
      <w:proofErr w:type="spellStart"/>
      <w:r w:rsidRPr="0007166B">
        <w:rPr>
          <w:color w:val="000000"/>
          <w:lang w:val="en-US"/>
        </w:rPr>
        <w:t>setPassword</w:t>
      </w:r>
      <w:proofErr w:type="spellEnd"/>
      <w:r w:rsidRPr="0007166B">
        <w:rPr>
          <w:color w:val="000000"/>
          <w:lang w:val="en-US"/>
        </w:rPr>
        <w:t>(String password) {</w:t>
      </w:r>
      <w:r w:rsidRPr="0007166B">
        <w:rPr>
          <w:color w:val="000000"/>
          <w:lang w:val="en-US"/>
        </w:rPr>
        <w:br/>
        <w:t xml:space="preserve">    </w:t>
      </w:r>
      <w:proofErr w:type="spellStart"/>
      <w:r w:rsidRPr="0007166B">
        <w:rPr>
          <w:b/>
          <w:bCs/>
          <w:color w:val="000080"/>
          <w:lang w:val="en-US"/>
        </w:rPr>
        <w:t>this</w:t>
      </w:r>
      <w:r w:rsidRPr="0007166B">
        <w:rPr>
          <w:color w:val="000000"/>
          <w:lang w:val="en-US"/>
        </w:rPr>
        <w:t>.</w:t>
      </w:r>
      <w:r w:rsidRPr="0007166B">
        <w:rPr>
          <w:b/>
          <w:bCs/>
          <w:color w:val="660E7A"/>
          <w:lang w:val="en-US"/>
        </w:rPr>
        <w:t>password</w:t>
      </w:r>
      <w:proofErr w:type="spellEnd"/>
      <w:r w:rsidRPr="0007166B">
        <w:rPr>
          <w:b/>
          <w:bCs/>
          <w:color w:val="660E7A"/>
          <w:lang w:val="en-US"/>
        </w:rPr>
        <w:t xml:space="preserve"> </w:t>
      </w:r>
      <w:r w:rsidRPr="0007166B">
        <w:rPr>
          <w:color w:val="000000"/>
          <w:lang w:val="en-US"/>
        </w:rPr>
        <w:t>= password;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r w:rsidRPr="0007166B">
        <w:rPr>
          <w:color w:val="000000"/>
          <w:lang w:val="en-US"/>
        </w:rPr>
        <w:t xml:space="preserve">String </w:t>
      </w:r>
      <w:proofErr w:type="spellStart"/>
      <w:r w:rsidRPr="0007166B">
        <w:rPr>
          <w:color w:val="000000"/>
          <w:lang w:val="en-US"/>
        </w:rPr>
        <w:t>getUsername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lastRenderedPageBreak/>
        <w:t xml:space="preserve">    </w:t>
      </w:r>
      <w:r w:rsidRPr="0007166B">
        <w:rPr>
          <w:b/>
          <w:bCs/>
          <w:color w:val="000080"/>
          <w:lang w:val="en-US"/>
        </w:rPr>
        <w:t xml:space="preserve">return </w:t>
      </w:r>
      <w:proofErr w:type="spellStart"/>
      <w:r w:rsidRPr="0007166B">
        <w:rPr>
          <w:b/>
          <w:bCs/>
          <w:color w:val="660E7A"/>
          <w:lang w:val="en-US"/>
        </w:rPr>
        <w:t>phoneNumber</w:t>
      </w:r>
      <w:proofErr w:type="spellEnd"/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proofErr w:type="spellStart"/>
      <w:r w:rsidRPr="0007166B">
        <w:rPr>
          <w:b/>
          <w:bCs/>
          <w:color w:val="000080"/>
          <w:lang w:val="en-US"/>
        </w:rPr>
        <w:t>boolean</w:t>
      </w:r>
      <w:proofErr w:type="spellEnd"/>
      <w:r w:rsidRPr="0007166B">
        <w:rPr>
          <w:b/>
          <w:bCs/>
          <w:color w:val="000080"/>
          <w:lang w:val="en-US"/>
        </w:rPr>
        <w:t xml:space="preserve"> </w:t>
      </w:r>
      <w:proofErr w:type="spellStart"/>
      <w:r w:rsidRPr="0007166B">
        <w:rPr>
          <w:color w:val="000000"/>
          <w:lang w:val="en-US"/>
        </w:rPr>
        <w:t>isAccountNonExpired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>return true</w:t>
      </w:r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proofErr w:type="spellStart"/>
      <w:r w:rsidRPr="0007166B">
        <w:rPr>
          <w:b/>
          <w:bCs/>
          <w:color w:val="000080"/>
          <w:lang w:val="en-US"/>
        </w:rPr>
        <w:t>boolean</w:t>
      </w:r>
      <w:proofErr w:type="spellEnd"/>
      <w:r w:rsidRPr="0007166B">
        <w:rPr>
          <w:b/>
          <w:bCs/>
          <w:color w:val="000080"/>
          <w:lang w:val="en-US"/>
        </w:rPr>
        <w:t xml:space="preserve"> </w:t>
      </w:r>
      <w:proofErr w:type="spellStart"/>
      <w:r w:rsidRPr="0007166B">
        <w:rPr>
          <w:color w:val="000000"/>
          <w:lang w:val="en-US"/>
        </w:rPr>
        <w:t>isAccountNonLocked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>return true</w:t>
      </w:r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proofErr w:type="spellStart"/>
      <w:r w:rsidRPr="0007166B">
        <w:rPr>
          <w:b/>
          <w:bCs/>
          <w:color w:val="000080"/>
          <w:lang w:val="en-US"/>
        </w:rPr>
        <w:t>boolean</w:t>
      </w:r>
      <w:proofErr w:type="spellEnd"/>
      <w:r w:rsidRPr="0007166B">
        <w:rPr>
          <w:b/>
          <w:bCs/>
          <w:color w:val="000080"/>
          <w:lang w:val="en-US"/>
        </w:rPr>
        <w:t xml:space="preserve"> </w:t>
      </w:r>
      <w:proofErr w:type="spellStart"/>
      <w:r w:rsidRPr="0007166B">
        <w:rPr>
          <w:color w:val="000000"/>
          <w:lang w:val="en-US"/>
        </w:rPr>
        <w:t>isCredentialsNonExpired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>return true</w:t>
      </w:r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  <w:r w:rsidRPr="0007166B">
        <w:rPr>
          <w:color w:val="000000"/>
          <w:lang w:val="en-US"/>
        </w:rPr>
        <w:br/>
      </w:r>
      <w:r w:rsidRPr="0007166B">
        <w:rPr>
          <w:color w:val="000000"/>
          <w:lang w:val="en-US"/>
        </w:rPr>
        <w:br/>
      </w:r>
      <w:r w:rsidRPr="0007166B">
        <w:rPr>
          <w:color w:val="808000"/>
          <w:lang w:val="en-US"/>
        </w:rPr>
        <w:t>@Override</w:t>
      </w:r>
      <w:r w:rsidRPr="0007166B">
        <w:rPr>
          <w:color w:val="808000"/>
          <w:lang w:val="en-US"/>
        </w:rPr>
        <w:br/>
      </w:r>
      <w:r w:rsidRPr="0007166B">
        <w:rPr>
          <w:b/>
          <w:bCs/>
          <w:color w:val="000080"/>
          <w:lang w:val="en-US"/>
        </w:rPr>
        <w:t xml:space="preserve">public </w:t>
      </w:r>
      <w:proofErr w:type="spellStart"/>
      <w:r w:rsidRPr="0007166B">
        <w:rPr>
          <w:b/>
          <w:bCs/>
          <w:color w:val="000080"/>
          <w:lang w:val="en-US"/>
        </w:rPr>
        <w:t>boolean</w:t>
      </w:r>
      <w:proofErr w:type="spellEnd"/>
      <w:r w:rsidRPr="0007166B">
        <w:rPr>
          <w:b/>
          <w:bCs/>
          <w:color w:val="000080"/>
          <w:lang w:val="en-US"/>
        </w:rPr>
        <w:t xml:space="preserve"> </w:t>
      </w:r>
      <w:proofErr w:type="spellStart"/>
      <w:r w:rsidRPr="0007166B">
        <w:rPr>
          <w:color w:val="000000"/>
          <w:lang w:val="en-US"/>
        </w:rPr>
        <w:t>isEnabled</w:t>
      </w:r>
      <w:proofErr w:type="spellEnd"/>
      <w:r w:rsidRPr="0007166B">
        <w:rPr>
          <w:color w:val="000000"/>
          <w:lang w:val="en-US"/>
        </w:rPr>
        <w:t>() {</w:t>
      </w:r>
      <w:r w:rsidRPr="0007166B">
        <w:rPr>
          <w:color w:val="000000"/>
          <w:lang w:val="en-US"/>
        </w:rPr>
        <w:br/>
        <w:t xml:space="preserve">    </w:t>
      </w:r>
      <w:r w:rsidRPr="0007166B">
        <w:rPr>
          <w:b/>
          <w:bCs/>
          <w:color w:val="000080"/>
          <w:lang w:val="en-US"/>
        </w:rPr>
        <w:t>return true</w:t>
      </w:r>
      <w:r w:rsidRPr="0007166B">
        <w:rPr>
          <w:color w:val="000000"/>
          <w:lang w:val="en-US"/>
        </w:rPr>
        <w:t>;</w:t>
      </w:r>
      <w:r w:rsidRPr="0007166B">
        <w:rPr>
          <w:color w:val="000000"/>
          <w:lang w:val="en-US"/>
        </w:rPr>
        <w:br/>
        <w:t>}</w:t>
      </w:r>
    </w:p>
    <w:p w14:paraId="2521BD91" w14:textId="77777777" w:rsidR="0046676D" w:rsidRDefault="0007166B" w:rsidP="0007166B">
      <w:r>
        <w:t>В качестве логина пациента используется его номер телефона. В качестве роли для всех пациентов была установлена роль «</w:t>
      </w:r>
      <w:r>
        <w:rPr>
          <w:lang w:val="en-US"/>
        </w:rPr>
        <w:t>USER</w:t>
      </w:r>
      <w:r>
        <w:t>»</w:t>
      </w:r>
      <w:r w:rsidRPr="0007166B">
        <w:t>.</w:t>
      </w:r>
      <w:r>
        <w:t xml:space="preserve"> </w:t>
      </w:r>
      <w:r w:rsidR="0046676D">
        <w:t>Было решено не добавлять поле «роль» в базу данных, так как предполагается, что все пациенты и администраторы будут иметь одинаковые роли «</w:t>
      </w:r>
      <w:r w:rsidR="0046676D">
        <w:rPr>
          <w:lang w:val="en-US"/>
        </w:rPr>
        <w:t>USER</w:t>
      </w:r>
      <w:r w:rsidR="0046676D">
        <w:t>» и «</w:t>
      </w:r>
      <w:r w:rsidR="0046676D">
        <w:rPr>
          <w:lang w:val="en-US"/>
        </w:rPr>
        <w:t>ADMIN</w:t>
      </w:r>
      <w:r w:rsidR="0046676D">
        <w:t>»</w:t>
      </w:r>
      <w:r w:rsidR="0046676D" w:rsidRPr="0046676D">
        <w:t xml:space="preserve"> </w:t>
      </w:r>
      <w:r w:rsidR="0046676D">
        <w:t>соответственно.</w:t>
      </w:r>
    </w:p>
    <w:p w14:paraId="62B11991" w14:textId="43112431" w:rsidR="0046676D" w:rsidRDefault="0046676D" w:rsidP="0046676D">
      <w:r>
        <w:t>Остальные методы возвращают значение «</w:t>
      </w:r>
      <w:r>
        <w:rPr>
          <w:lang w:val="en-US"/>
        </w:rPr>
        <w:t>true</w:t>
      </w:r>
      <w:r>
        <w:t>»</w:t>
      </w:r>
      <w:r w:rsidRPr="0046676D">
        <w:t xml:space="preserve">, </w:t>
      </w:r>
      <w:r>
        <w:t xml:space="preserve">так как для упрощения и ускорения разработки было решено не использовать механизмы блокировки и отключения учетных записей пользователей. </w:t>
      </w:r>
    </w:p>
    <w:p w14:paraId="0C44FD20" w14:textId="79894B8F" w:rsidR="0007166B" w:rsidRPr="0046676D" w:rsidRDefault="0046676D" w:rsidP="0007166B">
      <w:r>
        <w:t>Возможные роли описаны в перечислении «</w:t>
      </w:r>
      <w:r>
        <w:rPr>
          <w:lang w:val="en-US"/>
        </w:rPr>
        <w:t>Role</w:t>
      </w:r>
      <w:r>
        <w:t>»</w:t>
      </w:r>
      <w:r w:rsidRPr="0046676D">
        <w:t>:</w:t>
      </w:r>
    </w:p>
    <w:p w14:paraId="269E0C1E" w14:textId="77777777" w:rsidR="0046676D" w:rsidRDefault="0046676D" w:rsidP="0046676D">
      <w:pPr>
        <w:pStyle w:val="HTML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Перечисление, содержащее возможные роли пользователей системы.</w:t>
      </w:r>
      <w:r>
        <w:rPr>
          <w:i/>
          <w:iCs/>
          <w:color w:val="808080"/>
        </w:rPr>
        <w:br/>
        <w:t xml:space="preserve"> * Может быть присвоена каждому пользователю системы.</w:t>
      </w:r>
      <w:r>
        <w:rPr>
          <w:i/>
          <w:iCs/>
          <w:color w:val="808080"/>
        </w:rPr>
        <w:br/>
        <w:t xml:space="preserve"> * Возможные роли: USER, ADMIN.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enum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Role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  <w:t xml:space="preserve">    </w:t>
      </w:r>
      <w:r>
        <w:rPr>
          <w:b/>
          <w:bCs/>
          <w:i/>
          <w:iCs/>
          <w:color w:val="660E7A"/>
        </w:rPr>
        <w:t>USER</w:t>
      </w:r>
      <w:r>
        <w:rPr>
          <w:color w:val="000000"/>
        </w:rPr>
        <w:t>,</w:t>
      </w:r>
      <w:r>
        <w:rPr>
          <w:color w:val="000000"/>
        </w:rPr>
        <w:br/>
        <w:t xml:space="preserve">    </w:t>
      </w:r>
      <w:r>
        <w:rPr>
          <w:b/>
          <w:bCs/>
          <w:i/>
          <w:iCs/>
          <w:color w:val="660E7A"/>
        </w:rPr>
        <w:t>ADMIN</w:t>
      </w:r>
      <w:r>
        <w:rPr>
          <w:b/>
          <w:bCs/>
          <w:i/>
          <w:iCs/>
          <w:color w:val="660E7A"/>
        </w:rPr>
        <w:br/>
      </w:r>
      <w:r>
        <w:rPr>
          <w:color w:val="000000"/>
        </w:rPr>
        <w:t>}</w:t>
      </w:r>
    </w:p>
    <w:p w14:paraId="4D61CD8A" w14:textId="0DD77CAA" w:rsidR="0046676D" w:rsidRDefault="0046676D" w:rsidP="0007166B">
      <w:r>
        <w:t>Реализация поиска пользователя по логину прописана в репозитории «</w:t>
      </w:r>
      <w:proofErr w:type="spellStart"/>
      <w:r>
        <w:rPr>
          <w:lang w:val="en-US"/>
        </w:rPr>
        <w:t>UserRepository</w:t>
      </w:r>
      <w:proofErr w:type="spellEnd"/>
      <w:r>
        <w:t>»:</w:t>
      </w:r>
    </w:p>
    <w:p w14:paraId="58EDBAC0" w14:textId="08DFF39F" w:rsidR="0046676D" w:rsidRPr="0046676D" w:rsidRDefault="0046676D" w:rsidP="0046676D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Репозиторий, предоставляющий метод для поиска пользователя по его имени пользователя.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r>
        <w:rPr>
          <w:color w:val="808000"/>
        </w:rPr>
        <w:t>@Repository</w:t>
      </w:r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UserRepository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r>
        <w:rPr>
          <w:color w:val="000000"/>
        </w:rPr>
        <w:lastRenderedPageBreak/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Репозиторий пациентов, используемый для поиска пациентов по имени пользователя.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final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Репозиторий администраторов, используемый для поиска администраторов по имени пользователя.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private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final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AdminRepository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Конструктор, инициализирующий репозитории пациентов и администраторов.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patientRepository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Репозиторий пациентов.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doctorRepository</w:t>
      </w:r>
      <w:proofErr w:type="spellEnd"/>
      <w:r>
        <w:rPr>
          <w:b/>
          <w:bCs/>
          <w:i/>
          <w:iCs/>
          <w:color w:val="3D3D3D"/>
        </w:rPr>
        <w:t xml:space="preserve">  </w:t>
      </w:r>
      <w:r>
        <w:rPr>
          <w:i/>
          <w:iCs/>
          <w:color w:val="808080"/>
        </w:rPr>
        <w:t>Репозиторий докторов (не используется).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adminRepository</w:t>
      </w:r>
      <w:proofErr w:type="spellEnd"/>
      <w:r>
        <w:rPr>
          <w:b/>
          <w:bCs/>
          <w:i/>
          <w:iCs/>
          <w:color w:val="3D3D3D"/>
        </w:rPr>
        <w:t xml:space="preserve">   </w:t>
      </w:r>
      <w:r>
        <w:rPr>
          <w:i/>
          <w:iCs/>
          <w:color w:val="808080"/>
        </w:rPr>
        <w:t>Репозиторий администраторов.</w:t>
      </w:r>
      <w:r>
        <w:rPr>
          <w:i/>
          <w:iCs/>
          <w:color w:val="808080"/>
        </w:rPr>
        <w:br/>
        <w:t xml:space="preserve">     */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UserRepository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DoctorRepository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AdminRepository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adminRepository</w:t>
      </w:r>
      <w:proofErr w:type="spellEnd"/>
      <w:r>
        <w:rPr>
          <w:color w:val="000000"/>
        </w:rPr>
        <w:t>) {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patientRepository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patientRepository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adminRepository</w:t>
      </w:r>
      <w:proofErr w:type="spellEnd"/>
      <w:r>
        <w:rPr>
          <w:b/>
          <w:bCs/>
          <w:color w:val="660E7A"/>
        </w:rPr>
        <w:t xml:space="preserve"> </w:t>
      </w:r>
      <w:r>
        <w:rPr>
          <w:color w:val="000000"/>
        </w:rPr>
        <w:t xml:space="preserve">= </w:t>
      </w:r>
      <w:proofErr w:type="spellStart"/>
      <w:r>
        <w:rPr>
          <w:color w:val="000000"/>
        </w:rPr>
        <w:t>adminRepository</w:t>
      </w:r>
      <w:proofErr w:type="spellEnd"/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Метод для поиска пользователя по его имени пользователя.</w:t>
      </w:r>
      <w:r>
        <w:rPr>
          <w:i/>
          <w:iCs/>
          <w:color w:val="808080"/>
        </w:rPr>
        <w:br/>
        <w:t xml:space="preserve">     * Если пользователь с таким именем найден в репозитории пациентов, возвращается соответствующий пациент,</w:t>
      </w:r>
      <w:r>
        <w:rPr>
          <w:i/>
          <w:iCs/>
          <w:color w:val="808080"/>
        </w:rPr>
        <w:br/>
        <w:t xml:space="preserve">     * если в репозитории администраторов - возвращается соответствующий администратор.</w:t>
      </w:r>
      <w:r>
        <w:rPr>
          <w:i/>
          <w:iCs/>
          <w:color w:val="808080"/>
        </w:rPr>
        <w:br/>
        <w:t xml:space="preserve">     * Если пользователь не найден в обоих репозиториях, выбрасывается исключение </w:t>
      </w:r>
      <w:proofErr w:type="spellStart"/>
      <w:r>
        <w:rPr>
          <w:i/>
          <w:iCs/>
          <w:color w:val="808080"/>
        </w:rPr>
        <w:t>UsernameNotFoundException</w:t>
      </w:r>
      <w:proofErr w:type="spellEnd"/>
      <w:r>
        <w:rPr>
          <w:i/>
          <w:iCs/>
          <w:color w:val="808080"/>
        </w:rPr>
        <w:t>.</w:t>
      </w:r>
      <w:r>
        <w:rPr>
          <w:i/>
          <w:iCs/>
          <w:color w:val="808080"/>
        </w:rPr>
        <w:br/>
        <w:t xml:space="preserve">     *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username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Имя пользователя.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>Найденный пользователь.</w:t>
      </w:r>
      <w:r>
        <w:rPr>
          <w:i/>
          <w:iCs/>
          <w:color w:val="808080"/>
        </w:rPr>
        <w:br/>
        <w:t xml:space="preserve">     * </w:t>
      </w:r>
      <w:r>
        <w:rPr>
          <w:b/>
          <w:bCs/>
          <w:i/>
          <w:iCs/>
          <w:color w:val="808080"/>
        </w:rPr>
        <w:t xml:space="preserve">@throws </w:t>
      </w:r>
      <w:proofErr w:type="spellStart"/>
      <w:r>
        <w:rPr>
          <w:i/>
          <w:iCs/>
          <w:color w:val="808080"/>
        </w:rPr>
        <w:t>UsernameNotFoundException</w:t>
      </w:r>
      <w:proofErr w:type="spellEnd"/>
      <w:r>
        <w:rPr>
          <w:i/>
          <w:iCs/>
          <w:color w:val="808080"/>
        </w:rPr>
        <w:t xml:space="preserve"> Исключение, выбрасываемое, если пользователь не найден.</w:t>
      </w:r>
      <w:r>
        <w:rPr>
          <w:i/>
          <w:iCs/>
          <w:color w:val="808080"/>
        </w:rPr>
        <w:br/>
        <w:t xml:space="preserve">     </w:t>
      </w:r>
      <w:r w:rsidRPr="0046676D">
        <w:rPr>
          <w:i/>
          <w:iCs/>
          <w:color w:val="808080"/>
          <w:lang w:val="en-US"/>
        </w:rPr>
        <w:t>*/</w:t>
      </w:r>
      <w:r w:rsidRPr="0046676D">
        <w:rPr>
          <w:i/>
          <w:iCs/>
          <w:color w:val="808080"/>
          <w:lang w:val="en-US"/>
        </w:rPr>
        <w:br/>
        <w:t xml:space="preserve">    </w:t>
      </w:r>
      <w:r w:rsidRPr="0046676D">
        <w:rPr>
          <w:b/>
          <w:bCs/>
          <w:color w:val="000080"/>
          <w:lang w:val="en-US"/>
        </w:rPr>
        <w:t xml:space="preserve">public </w:t>
      </w:r>
      <w:r w:rsidRPr="0046676D">
        <w:rPr>
          <w:color w:val="000000"/>
          <w:lang w:val="en-US"/>
        </w:rPr>
        <w:t xml:space="preserve">Optional&lt;User&gt; </w:t>
      </w:r>
      <w:proofErr w:type="spellStart"/>
      <w:r w:rsidRPr="0046676D">
        <w:rPr>
          <w:color w:val="000000"/>
          <w:lang w:val="en-US"/>
        </w:rPr>
        <w:t>findByUsername</w:t>
      </w:r>
      <w:proofErr w:type="spellEnd"/>
      <w:r w:rsidRPr="0046676D">
        <w:rPr>
          <w:color w:val="000000"/>
          <w:lang w:val="en-US"/>
        </w:rPr>
        <w:t>(String username) {</w:t>
      </w:r>
      <w:r w:rsidRPr="0046676D">
        <w:rPr>
          <w:color w:val="000000"/>
          <w:lang w:val="en-US"/>
        </w:rPr>
        <w:br/>
        <w:t xml:space="preserve">        Optional&lt;User&gt; admin = </w:t>
      </w:r>
      <w:proofErr w:type="spellStart"/>
      <w:r w:rsidRPr="0046676D">
        <w:rPr>
          <w:b/>
          <w:bCs/>
          <w:color w:val="660E7A"/>
          <w:lang w:val="en-US"/>
        </w:rPr>
        <w:t>adminRepository</w:t>
      </w:r>
      <w:r w:rsidRPr="0046676D">
        <w:rPr>
          <w:color w:val="000000"/>
          <w:lang w:val="en-US"/>
        </w:rPr>
        <w:t>.findByUsername</w:t>
      </w:r>
      <w:proofErr w:type="spellEnd"/>
      <w:r w:rsidRPr="0046676D">
        <w:rPr>
          <w:color w:val="000000"/>
          <w:lang w:val="en-US"/>
        </w:rPr>
        <w:t>(username);</w:t>
      </w:r>
      <w:r w:rsidRPr="0046676D">
        <w:rPr>
          <w:color w:val="000000"/>
          <w:lang w:val="en-US"/>
        </w:rPr>
        <w:br/>
        <w:t xml:space="preserve">        </w:t>
      </w:r>
      <w:r w:rsidRPr="0046676D">
        <w:rPr>
          <w:b/>
          <w:bCs/>
          <w:color w:val="000080"/>
          <w:lang w:val="en-US"/>
        </w:rPr>
        <w:t xml:space="preserve">if </w:t>
      </w:r>
      <w:r w:rsidRPr="0046676D">
        <w:rPr>
          <w:color w:val="000000"/>
          <w:lang w:val="en-US"/>
        </w:rPr>
        <w:t>(</w:t>
      </w:r>
      <w:proofErr w:type="spellStart"/>
      <w:r w:rsidRPr="0046676D">
        <w:rPr>
          <w:color w:val="000000"/>
          <w:lang w:val="en-US"/>
        </w:rPr>
        <w:t>admin.isPresent</w:t>
      </w:r>
      <w:proofErr w:type="spellEnd"/>
      <w:r w:rsidRPr="0046676D">
        <w:rPr>
          <w:color w:val="000000"/>
          <w:lang w:val="en-US"/>
        </w:rPr>
        <w:t>()) {</w:t>
      </w:r>
      <w:r w:rsidRPr="0046676D">
        <w:rPr>
          <w:color w:val="000000"/>
          <w:lang w:val="en-US"/>
        </w:rPr>
        <w:br/>
        <w:t xml:space="preserve">            </w:t>
      </w:r>
      <w:r w:rsidRPr="0046676D">
        <w:rPr>
          <w:b/>
          <w:bCs/>
          <w:color w:val="000080"/>
          <w:lang w:val="en-US"/>
        </w:rPr>
        <w:t xml:space="preserve">return </w:t>
      </w:r>
      <w:r w:rsidRPr="0046676D">
        <w:rPr>
          <w:color w:val="000000"/>
          <w:lang w:val="en-US"/>
        </w:rPr>
        <w:t>admin;</w:t>
      </w:r>
      <w:r w:rsidRPr="0046676D">
        <w:rPr>
          <w:color w:val="000000"/>
          <w:lang w:val="en-US"/>
        </w:rPr>
        <w:br/>
        <w:t xml:space="preserve">        }</w:t>
      </w:r>
      <w:r w:rsidRPr="0046676D">
        <w:rPr>
          <w:color w:val="000000"/>
          <w:lang w:val="en-US"/>
        </w:rPr>
        <w:br/>
        <w:t xml:space="preserve">        Optional&lt;User&gt; patient = </w:t>
      </w:r>
      <w:proofErr w:type="spellStart"/>
      <w:r w:rsidRPr="0046676D">
        <w:rPr>
          <w:b/>
          <w:bCs/>
          <w:color w:val="660E7A"/>
          <w:lang w:val="en-US"/>
        </w:rPr>
        <w:t>patientRepository</w:t>
      </w:r>
      <w:r w:rsidRPr="0046676D">
        <w:rPr>
          <w:color w:val="000000"/>
          <w:lang w:val="en-US"/>
        </w:rPr>
        <w:t>.findByPhoneNumber</w:t>
      </w:r>
      <w:proofErr w:type="spellEnd"/>
      <w:r w:rsidRPr="0046676D">
        <w:rPr>
          <w:color w:val="000000"/>
          <w:lang w:val="en-US"/>
        </w:rPr>
        <w:t>(username);</w:t>
      </w:r>
      <w:r w:rsidRPr="0046676D">
        <w:rPr>
          <w:color w:val="000000"/>
          <w:lang w:val="en-US"/>
        </w:rPr>
        <w:br/>
        <w:t xml:space="preserve">        </w:t>
      </w:r>
      <w:r w:rsidRPr="0046676D">
        <w:rPr>
          <w:b/>
          <w:bCs/>
          <w:color w:val="000080"/>
          <w:lang w:val="en-US"/>
        </w:rPr>
        <w:t xml:space="preserve">if </w:t>
      </w:r>
      <w:r w:rsidRPr="0046676D">
        <w:rPr>
          <w:color w:val="000000"/>
          <w:lang w:val="en-US"/>
        </w:rPr>
        <w:t>(</w:t>
      </w:r>
      <w:proofErr w:type="spellStart"/>
      <w:r w:rsidRPr="0046676D">
        <w:rPr>
          <w:color w:val="000000"/>
          <w:lang w:val="en-US"/>
        </w:rPr>
        <w:t>patient.isPresent</w:t>
      </w:r>
      <w:proofErr w:type="spellEnd"/>
      <w:r w:rsidRPr="0046676D">
        <w:rPr>
          <w:color w:val="000000"/>
          <w:lang w:val="en-US"/>
        </w:rPr>
        <w:t>()) {</w:t>
      </w:r>
      <w:r w:rsidRPr="0046676D">
        <w:rPr>
          <w:color w:val="000000"/>
          <w:lang w:val="en-US"/>
        </w:rPr>
        <w:br/>
        <w:t xml:space="preserve">            </w:t>
      </w:r>
      <w:r w:rsidRPr="0046676D">
        <w:rPr>
          <w:b/>
          <w:bCs/>
          <w:color w:val="000080"/>
          <w:lang w:val="en-US"/>
        </w:rPr>
        <w:t xml:space="preserve">return </w:t>
      </w:r>
      <w:r w:rsidRPr="0046676D">
        <w:rPr>
          <w:color w:val="000000"/>
          <w:lang w:val="en-US"/>
        </w:rPr>
        <w:t>patient;</w:t>
      </w:r>
      <w:r w:rsidRPr="0046676D">
        <w:rPr>
          <w:color w:val="000000"/>
          <w:lang w:val="en-US"/>
        </w:rPr>
        <w:br/>
        <w:t xml:space="preserve">        }</w:t>
      </w:r>
      <w:r w:rsidRPr="0046676D">
        <w:rPr>
          <w:color w:val="000000"/>
          <w:lang w:val="en-US"/>
        </w:rPr>
        <w:br/>
        <w:t xml:space="preserve">        </w:t>
      </w:r>
      <w:r w:rsidRPr="0046676D">
        <w:rPr>
          <w:b/>
          <w:bCs/>
          <w:color w:val="000080"/>
          <w:lang w:val="en-US"/>
        </w:rPr>
        <w:t xml:space="preserve">throw new </w:t>
      </w:r>
      <w:proofErr w:type="spellStart"/>
      <w:r w:rsidRPr="0046676D">
        <w:rPr>
          <w:color w:val="000000"/>
          <w:lang w:val="en-US"/>
        </w:rPr>
        <w:t>UsernameNotFoundException</w:t>
      </w:r>
      <w:proofErr w:type="spellEnd"/>
      <w:r w:rsidRPr="0046676D">
        <w:rPr>
          <w:color w:val="000000"/>
          <w:lang w:val="en-US"/>
        </w:rPr>
        <w:t>(</w:t>
      </w:r>
      <w:r w:rsidRPr="0046676D">
        <w:rPr>
          <w:b/>
          <w:bCs/>
          <w:color w:val="008000"/>
          <w:lang w:val="en-US"/>
        </w:rPr>
        <w:t>"User not found"</w:t>
      </w:r>
      <w:r w:rsidRPr="0046676D">
        <w:rPr>
          <w:color w:val="000000"/>
          <w:lang w:val="en-US"/>
        </w:rPr>
        <w:t>);</w:t>
      </w:r>
      <w:r w:rsidRPr="0046676D">
        <w:rPr>
          <w:color w:val="000000"/>
          <w:lang w:val="en-US"/>
        </w:rPr>
        <w:br/>
        <w:t xml:space="preserve">    }</w:t>
      </w:r>
      <w:r w:rsidRPr="0046676D">
        <w:rPr>
          <w:color w:val="000000"/>
          <w:lang w:val="en-US"/>
        </w:rPr>
        <w:br/>
        <w:t>}</w:t>
      </w:r>
    </w:p>
    <w:p w14:paraId="6CE3C2CF" w14:textId="3DAD1785" w:rsidR="0046676D" w:rsidRDefault="0046676D" w:rsidP="009F5E0D">
      <w:pPr>
        <w:pStyle w:val="3"/>
      </w:pPr>
      <w:bookmarkStart w:id="13" w:name="_Toc133795882"/>
      <w:r>
        <w:lastRenderedPageBreak/>
        <w:t>3.</w:t>
      </w:r>
      <w:r w:rsidR="00E61A08">
        <w:t>3.2</w:t>
      </w:r>
      <w:r>
        <w:t>. Аутентификация</w:t>
      </w:r>
      <w:bookmarkEnd w:id="13"/>
    </w:p>
    <w:p w14:paraId="1ED646A6" w14:textId="5B7C5616" w:rsidR="0046676D" w:rsidRDefault="0046676D" w:rsidP="0046676D">
      <w:r>
        <w:t xml:space="preserve">Для аутентификации и регистрации пользователей в системе был написан отдельный </w:t>
      </w:r>
      <w:r>
        <w:rPr>
          <w:lang w:val="en-US"/>
        </w:rPr>
        <w:t>REST</w:t>
      </w:r>
      <w:r w:rsidRPr="0046676D">
        <w:t>-</w:t>
      </w:r>
      <w:r>
        <w:t xml:space="preserve">контроллер </w:t>
      </w:r>
      <w:proofErr w:type="spellStart"/>
      <w:r>
        <w:rPr>
          <w:lang w:val="en-US"/>
        </w:rPr>
        <w:t>AuthenticationController</w:t>
      </w:r>
      <w:proofErr w:type="spellEnd"/>
      <w:r>
        <w:t xml:space="preserve">, реализующий соответствующие методы. </w:t>
      </w:r>
    </w:p>
    <w:p w14:paraId="3B27C859" w14:textId="1ED6BD5D" w:rsidR="0046676D" w:rsidRDefault="0046676D" w:rsidP="0046676D">
      <w:r>
        <w:t xml:space="preserve">Данный контроллер использует сервис </w:t>
      </w:r>
      <w:proofErr w:type="spellStart"/>
      <w:r>
        <w:rPr>
          <w:lang w:val="en-US"/>
        </w:rPr>
        <w:t>AuthenticationService</w:t>
      </w:r>
      <w:proofErr w:type="spellEnd"/>
      <w:r>
        <w:t xml:space="preserve">, реализующий логику </w:t>
      </w:r>
      <w:r w:rsidR="00E61A08">
        <w:t xml:space="preserve">аутентификации и регистрации. </w:t>
      </w:r>
    </w:p>
    <w:p w14:paraId="4E48B7E3" w14:textId="327FC53E" w:rsidR="00E61A08" w:rsidRDefault="00E61A08" w:rsidP="0046676D">
      <w:r>
        <w:t xml:space="preserve">Пример кода аутентификации администратора: </w:t>
      </w:r>
    </w:p>
    <w:p w14:paraId="5B3C6A56" w14:textId="77777777" w:rsidR="00E61A08" w:rsidRPr="00E61A08" w:rsidRDefault="00E61A08" w:rsidP="00E61A08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Метод для аутентификации администратора и генерации JWT-токена.</w:t>
      </w:r>
      <w:r>
        <w:rPr>
          <w:i/>
          <w:iCs/>
          <w:color w:val="808080"/>
        </w:rPr>
        <w:br/>
        <w:t xml:space="preserve"> </w:t>
      </w:r>
      <w:r w:rsidRPr="00E61A08">
        <w:rPr>
          <w:i/>
          <w:iCs/>
          <w:color w:val="808080"/>
          <w:lang w:val="en-US"/>
        </w:rPr>
        <w:t>*</w:t>
      </w:r>
      <w:r w:rsidRPr="00E61A08">
        <w:rPr>
          <w:i/>
          <w:iCs/>
          <w:color w:val="808080"/>
          <w:lang w:val="en-US"/>
        </w:rPr>
        <w:br/>
        <w:t xml:space="preserve"> * </w:t>
      </w:r>
      <w:r w:rsidRPr="00E61A08">
        <w:rPr>
          <w:b/>
          <w:bCs/>
          <w:i/>
          <w:iCs/>
          <w:color w:val="808080"/>
          <w:lang w:val="en-US"/>
        </w:rPr>
        <w:t xml:space="preserve">@param </w:t>
      </w:r>
      <w:r w:rsidRPr="00E61A08">
        <w:rPr>
          <w:b/>
          <w:bCs/>
          <w:i/>
          <w:iCs/>
          <w:color w:val="3D3D3D"/>
          <w:lang w:val="en-US"/>
        </w:rPr>
        <w:t xml:space="preserve">request </w:t>
      </w:r>
      <w:r>
        <w:rPr>
          <w:i/>
          <w:iCs/>
          <w:color w:val="808080"/>
        </w:rPr>
        <w:t>Запрос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аутентификации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администратора</w:t>
      </w:r>
      <w:r w:rsidRPr="00E61A08">
        <w:rPr>
          <w:i/>
          <w:iCs/>
          <w:color w:val="808080"/>
          <w:lang w:val="en-US"/>
        </w:rPr>
        <w:br/>
        <w:t xml:space="preserve"> * </w:t>
      </w:r>
      <w:r w:rsidRPr="00E61A08">
        <w:rPr>
          <w:b/>
          <w:bCs/>
          <w:i/>
          <w:iCs/>
          <w:color w:val="808080"/>
          <w:lang w:val="en-US"/>
        </w:rPr>
        <w:t xml:space="preserve">@return </w:t>
      </w:r>
      <w:proofErr w:type="spellStart"/>
      <w:r w:rsidRPr="00E61A08">
        <w:rPr>
          <w:i/>
          <w:iCs/>
          <w:color w:val="808080"/>
          <w:lang w:val="en-US"/>
        </w:rPr>
        <w:t>ResponseEntity</w:t>
      </w:r>
      <w:proofErr w:type="spellEnd"/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со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статусом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ОК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и</w:t>
      </w:r>
      <w:r w:rsidRPr="00E61A08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объектом</w:t>
      </w:r>
      <w:r w:rsidRPr="00E61A08">
        <w:rPr>
          <w:i/>
          <w:iCs/>
          <w:color w:val="808080"/>
          <w:lang w:val="en-US"/>
        </w:rPr>
        <w:t xml:space="preserve"> </w:t>
      </w:r>
      <w:proofErr w:type="spellStart"/>
      <w:r w:rsidRPr="00E61A08">
        <w:rPr>
          <w:i/>
          <w:iCs/>
          <w:color w:val="808080"/>
          <w:lang w:val="en-US"/>
        </w:rPr>
        <w:t>AuthenticationResponse</w:t>
      </w:r>
      <w:proofErr w:type="spellEnd"/>
      <w:r w:rsidRPr="00E61A08">
        <w:rPr>
          <w:i/>
          <w:iCs/>
          <w:color w:val="808080"/>
          <w:lang w:val="en-US"/>
        </w:rPr>
        <w:t xml:space="preserve">, </w:t>
      </w:r>
      <w:r>
        <w:rPr>
          <w:i/>
          <w:iCs/>
          <w:color w:val="808080"/>
        </w:rPr>
        <w:t>содержащим</w:t>
      </w:r>
      <w:r w:rsidRPr="00E61A08">
        <w:rPr>
          <w:i/>
          <w:iCs/>
          <w:color w:val="808080"/>
          <w:lang w:val="en-US"/>
        </w:rPr>
        <w:t xml:space="preserve"> JWT-</w:t>
      </w:r>
      <w:r>
        <w:rPr>
          <w:i/>
          <w:iCs/>
          <w:color w:val="808080"/>
        </w:rPr>
        <w:t>токен</w:t>
      </w:r>
      <w:r w:rsidRPr="00E61A08">
        <w:rPr>
          <w:i/>
          <w:iCs/>
          <w:color w:val="808080"/>
          <w:lang w:val="en-US"/>
        </w:rPr>
        <w:br/>
        <w:t xml:space="preserve"> */</w:t>
      </w:r>
      <w:r w:rsidRPr="00E61A08">
        <w:rPr>
          <w:i/>
          <w:iCs/>
          <w:color w:val="808080"/>
          <w:lang w:val="en-US"/>
        </w:rPr>
        <w:br/>
      </w:r>
      <w:r w:rsidRPr="00E61A08">
        <w:rPr>
          <w:b/>
          <w:bCs/>
          <w:color w:val="000080"/>
          <w:lang w:val="en-US"/>
        </w:rPr>
        <w:t xml:space="preserve">public </w:t>
      </w:r>
      <w:proofErr w:type="spellStart"/>
      <w:r w:rsidRPr="00E61A08">
        <w:rPr>
          <w:color w:val="000000"/>
          <w:lang w:val="en-US"/>
        </w:rPr>
        <w:t>AuthenticationResponse</w:t>
      </w:r>
      <w:proofErr w:type="spellEnd"/>
      <w:r w:rsidRPr="00E61A08">
        <w:rPr>
          <w:color w:val="000000"/>
          <w:lang w:val="en-US"/>
        </w:rPr>
        <w:t xml:space="preserve"> </w:t>
      </w:r>
      <w:proofErr w:type="spellStart"/>
      <w:r w:rsidRPr="00E61A08">
        <w:rPr>
          <w:color w:val="000000"/>
          <w:lang w:val="en-US"/>
        </w:rPr>
        <w:t>authenticateAdmin</w:t>
      </w:r>
      <w:proofErr w:type="spellEnd"/>
      <w:r w:rsidRPr="00E61A08">
        <w:rPr>
          <w:color w:val="000000"/>
          <w:lang w:val="en-US"/>
        </w:rPr>
        <w:t>(</w:t>
      </w:r>
      <w:proofErr w:type="spellStart"/>
      <w:r w:rsidRPr="00E61A08">
        <w:rPr>
          <w:color w:val="000000"/>
          <w:lang w:val="en-US"/>
        </w:rPr>
        <w:t>AuthenticationRequest</w:t>
      </w:r>
      <w:proofErr w:type="spellEnd"/>
      <w:r w:rsidRPr="00E61A08">
        <w:rPr>
          <w:color w:val="000000"/>
          <w:lang w:val="en-US"/>
        </w:rPr>
        <w:t xml:space="preserve"> request) {</w:t>
      </w:r>
      <w:r w:rsidRPr="00E61A08">
        <w:rPr>
          <w:color w:val="000000"/>
          <w:lang w:val="en-US"/>
        </w:rPr>
        <w:br/>
        <w:t xml:space="preserve">    </w:t>
      </w:r>
      <w:proofErr w:type="spellStart"/>
      <w:r w:rsidRPr="00E61A08">
        <w:rPr>
          <w:b/>
          <w:bCs/>
          <w:color w:val="660E7A"/>
          <w:lang w:val="en-US"/>
        </w:rPr>
        <w:t>authenticationManager</w:t>
      </w:r>
      <w:r w:rsidRPr="00E61A08">
        <w:rPr>
          <w:color w:val="000000"/>
          <w:lang w:val="en-US"/>
        </w:rPr>
        <w:t>.authenticate</w:t>
      </w:r>
      <w:proofErr w:type="spellEnd"/>
      <w:r w:rsidRPr="00E61A08">
        <w:rPr>
          <w:color w:val="000000"/>
          <w:lang w:val="en-US"/>
        </w:rPr>
        <w:t>(</w:t>
      </w:r>
      <w:r w:rsidRPr="00E61A08">
        <w:rPr>
          <w:color w:val="000000"/>
          <w:lang w:val="en-US"/>
        </w:rPr>
        <w:br/>
        <w:t xml:space="preserve">            </w:t>
      </w:r>
      <w:r w:rsidRPr="00E61A08">
        <w:rPr>
          <w:b/>
          <w:bCs/>
          <w:color w:val="000080"/>
          <w:lang w:val="en-US"/>
        </w:rPr>
        <w:t xml:space="preserve">new </w:t>
      </w:r>
      <w:proofErr w:type="spellStart"/>
      <w:r w:rsidRPr="00E61A08">
        <w:rPr>
          <w:color w:val="000000"/>
          <w:lang w:val="en-US"/>
        </w:rPr>
        <w:t>UsernamePasswordAuthenticationToken</w:t>
      </w:r>
      <w:proofErr w:type="spellEnd"/>
      <w:r w:rsidRPr="00E61A08">
        <w:rPr>
          <w:color w:val="000000"/>
          <w:lang w:val="en-US"/>
        </w:rPr>
        <w:t>(</w:t>
      </w:r>
      <w:r w:rsidRPr="00E61A08">
        <w:rPr>
          <w:color w:val="000000"/>
          <w:lang w:val="en-US"/>
        </w:rPr>
        <w:br/>
        <w:t xml:space="preserve">                    </w:t>
      </w:r>
      <w:proofErr w:type="spellStart"/>
      <w:r w:rsidRPr="00E61A08">
        <w:rPr>
          <w:color w:val="000000"/>
          <w:lang w:val="en-US"/>
        </w:rPr>
        <w:t>request.getUsername</w:t>
      </w:r>
      <w:proofErr w:type="spellEnd"/>
      <w:r w:rsidRPr="00E61A08">
        <w:rPr>
          <w:color w:val="000000"/>
          <w:lang w:val="en-US"/>
        </w:rPr>
        <w:t>(),</w:t>
      </w:r>
      <w:r w:rsidRPr="00E61A08">
        <w:rPr>
          <w:color w:val="000000"/>
          <w:lang w:val="en-US"/>
        </w:rPr>
        <w:br/>
        <w:t xml:space="preserve">                    </w:t>
      </w:r>
      <w:proofErr w:type="spellStart"/>
      <w:r w:rsidRPr="00E61A08">
        <w:rPr>
          <w:color w:val="000000"/>
          <w:lang w:val="en-US"/>
        </w:rPr>
        <w:t>request.getPassword</w:t>
      </w:r>
      <w:proofErr w:type="spellEnd"/>
      <w:r w:rsidRPr="00E61A08">
        <w:rPr>
          <w:color w:val="000000"/>
          <w:lang w:val="en-US"/>
        </w:rPr>
        <w:t>()</w:t>
      </w:r>
      <w:r w:rsidRPr="00E61A08">
        <w:rPr>
          <w:color w:val="000000"/>
          <w:lang w:val="en-US"/>
        </w:rPr>
        <w:br/>
        <w:t xml:space="preserve">            )</w:t>
      </w:r>
      <w:r w:rsidRPr="00E61A08">
        <w:rPr>
          <w:color w:val="000000"/>
          <w:lang w:val="en-US"/>
        </w:rPr>
        <w:br/>
        <w:t xml:space="preserve">    );</w:t>
      </w:r>
      <w:r w:rsidRPr="00E61A08">
        <w:rPr>
          <w:color w:val="000000"/>
          <w:lang w:val="en-US"/>
        </w:rPr>
        <w:br/>
        <w:t xml:space="preserve">    </w:t>
      </w:r>
      <w:proofErr w:type="spellStart"/>
      <w:r w:rsidRPr="00E61A08">
        <w:rPr>
          <w:color w:val="000000"/>
          <w:lang w:val="en-US"/>
        </w:rPr>
        <w:t>AdminEntity</w:t>
      </w:r>
      <w:proofErr w:type="spellEnd"/>
      <w:r w:rsidRPr="00E61A08">
        <w:rPr>
          <w:color w:val="000000"/>
          <w:lang w:val="en-US"/>
        </w:rPr>
        <w:t xml:space="preserve"> admin = (</w:t>
      </w:r>
      <w:proofErr w:type="spellStart"/>
      <w:r w:rsidRPr="00E61A08">
        <w:rPr>
          <w:color w:val="000000"/>
          <w:lang w:val="en-US"/>
        </w:rPr>
        <w:t>AdminEntity</w:t>
      </w:r>
      <w:proofErr w:type="spellEnd"/>
      <w:r w:rsidRPr="00E61A08">
        <w:rPr>
          <w:color w:val="000000"/>
          <w:lang w:val="en-US"/>
        </w:rPr>
        <w:t xml:space="preserve">) </w:t>
      </w:r>
      <w:proofErr w:type="spellStart"/>
      <w:r w:rsidRPr="00E61A08">
        <w:rPr>
          <w:b/>
          <w:bCs/>
          <w:color w:val="660E7A"/>
          <w:lang w:val="en-US"/>
        </w:rPr>
        <w:t>adminRepository</w:t>
      </w:r>
      <w:r w:rsidRPr="00E61A08">
        <w:rPr>
          <w:color w:val="000000"/>
          <w:lang w:val="en-US"/>
        </w:rPr>
        <w:t>.findByUsername</w:t>
      </w:r>
      <w:proofErr w:type="spellEnd"/>
      <w:r w:rsidRPr="00E61A08">
        <w:rPr>
          <w:color w:val="000000"/>
          <w:lang w:val="en-US"/>
        </w:rPr>
        <w:t>(</w:t>
      </w:r>
      <w:proofErr w:type="spellStart"/>
      <w:r w:rsidRPr="00E61A08">
        <w:rPr>
          <w:color w:val="000000"/>
          <w:lang w:val="en-US"/>
        </w:rPr>
        <w:t>request.getUsername</w:t>
      </w:r>
      <w:proofErr w:type="spellEnd"/>
      <w:r w:rsidRPr="00E61A08">
        <w:rPr>
          <w:color w:val="000000"/>
          <w:lang w:val="en-US"/>
        </w:rPr>
        <w:t>())</w:t>
      </w:r>
      <w:r w:rsidRPr="00E61A08">
        <w:rPr>
          <w:color w:val="000000"/>
          <w:lang w:val="en-US"/>
        </w:rPr>
        <w:br/>
        <w:t xml:space="preserve">            .</w:t>
      </w:r>
      <w:proofErr w:type="spellStart"/>
      <w:r w:rsidRPr="00E61A08">
        <w:rPr>
          <w:color w:val="000000"/>
          <w:lang w:val="en-US"/>
        </w:rPr>
        <w:t>orElseThrow</w:t>
      </w:r>
      <w:proofErr w:type="spellEnd"/>
      <w:r w:rsidRPr="00E61A08">
        <w:rPr>
          <w:color w:val="000000"/>
          <w:lang w:val="en-US"/>
        </w:rPr>
        <w:t>();</w:t>
      </w:r>
      <w:r w:rsidRPr="00E61A08">
        <w:rPr>
          <w:color w:val="000000"/>
          <w:lang w:val="en-US"/>
        </w:rPr>
        <w:br/>
        <w:t xml:space="preserve">    </w:t>
      </w:r>
      <w:r w:rsidRPr="00E61A08">
        <w:rPr>
          <w:b/>
          <w:bCs/>
          <w:color w:val="000080"/>
          <w:lang w:val="en-US"/>
        </w:rPr>
        <w:t xml:space="preserve">var </w:t>
      </w:r>
      <w:proofErr w:type="spellStart"/>
      <w:r w:rsidRPr="00E61A08">
        <w:rPr>
          <w:color w:val="000000"/>
          <w:lang w:val="en-US"/>
        </w:rPr>
        <w:t>jwtToken</w:t>
      </w:r>
      <w:proofErr w:type="spellEnd"/>
      <w:r w:rsidRPr="00E61A08">
        <w:rPr>
          <w:color w:val="000000"/>
          <w:lang w:val="en-US"/>
        </w:rPr>
        <w:t xml:space="preserve"> = </w:t>
      </w:r>
      <w:proofErr w:type="spellStart"/>
      <w:r w:rsidRPr="00E61A08">
        <w:rPr>
          <w:b/>
          <w:bCs/>
          <w:color w:val="660E7A"/>
          <w:lang w:val="en-US"/>
        </w:rPr>
        <w:t>jwtService</w:t>
      </w:r>
      <w:r w:rsidRPr="00E61A08">
        <w:rPr>
          <w:color w:val="000000"/>
          <w:lang w:val="en-US"/>
        </w:rPr>
        <w:t>.generateToken</w:t>
      </w:r>
      <w:proofErr w:type="spellEnd"/>
      <w:r w:rsidRPr="00E61A08">
        <w:rPr>
          <w:color w:val="000000"/>
          <w:lang w:val="en-US"/>
        </w:rPr>
        <w:t>(admin);</w:t>
      </w:r>
      <w:r w:rsidRPr="00E61A08">
        <w:rPr>
          <w:color w:val="000000"/>
          <w:lang w:val="en-US"/>
        </w:rPr>
        <w:br/>
        <w:t xml:space="preserve">    </w:t>
      </w:r>
      <w:r w:rsidRPr="00E61A08">
        <w:rPr>
          <w:b/>
          <w:bCs/>
          <w:color w:val="000080"/>
          <w:lang w:val="en-US"/>
        </w:rPr>
        <w:t xml:space="preserve">return </w:t>
      </w:r>
      <w:proofErr w:type="spellStart"/>
      <w:r w:rsidRPr="00E61A08">
        <w:rPr>
          <w:color w:val="000000"/>
          <w:lang w:val="en-US"/>
        </w:rPr>
        <w:t>AuthenticationResponse.</w:t>
      </w:r>
      <w:r w:rsidRPr="00E61A08">
        <w:rPr>
          <w:i/>
          <w:iCs/>
          <w:color w:val="000000"/>
          <w:lang w:val="en-US"/>
        </w:rPr>
        <w:t>builder</w:t>
      </w:r>
      <w:proofErr w:type="spellEnd"/>
      <w:r w:rsidRPr="00E61A08">
        <w:rPr>
          <w:color w:val="000000"/>
          <w:lang w:val="en-US"/>
        </w:rPr>
        <w:t>()</w:t>
      </w:r>
      <w:r w:rsidRPr="00E61A08">
        <w:rPr>
          <w:color w:val="000000"/>
          <w:lang w:val="en-US"/>
        </w:rPr>
        <w:br/>
        <w:t xml:space="preserve">            .token(</w:t>
      </w:r>
      <w:proofErr w:type="spellStart"/>
      <w:r w:rsidRPr="00E61A08">
        <w:rPr>
          <w:color w:val="000000"/>
          <w:lang w:val="en-US"/>
        </w:rPr>
        <w:t>jwtToken</w:t>
      </w:r>
      <w:proofErr w:type="spellEnd"/>
      <w:r w:rsidRPr="00E61A08">
        <w:rPr>
          <w:color w:val="000000"/>
          <w:lang w:val="en-US"/>
        </w:rPr>
        <w:t>)</w:t>
      </w:r>
      <w:r w:rsidRPr="00E61A08">
        <w:rPr>
          <w:color w:val="000000"/>
          <w:lang w:val="en-US"/>
        </w:rPr>
        <w:br/>
        <w:t xml:space="preserve">            .build();</w:t>
      </w:r>
      <w:r w:rsidRPr="00E61A08">
        <w:rPr>
          <w:color w:val="000000"/>
          <w:lang w:val="en-US"/>
        </w:rPr>
        <w:br/>
        <w:t>}</w:t>
      </w:r>
    </w:p>
    <w:p w14:paraId="33C5B6EF" w14:textId="384C3EF1" w:rsidR="00E61A08" w:rsidRDefault="00E61A08" w:rsidP="00E61A08">
      <w:pPr>
        <w:rPr>
          <w:lang w:val="en-US"/>
        </w:rPr>
      </w:pPr>
      <w:r>
        <w:t>Процесс</w:t>
      </w:r>
      <w:r w:rsidRPr="00E61A08">
        <w:rPr>
          <w:lang w:val="en-US"/>
        </w:rPr>
        <w:t xml:space="preserve"> </w:t>
      </w:r>
      <w:r>
        <w:t>аутентификации</w:t>
      </w:r>
      <w:r w:rsidRPr="00E61A08">
        <w:rPr>
          <w:lang w:val="en-US"/>
        </w:rPr>
        <w:t xml:space="preserve"> </w:t>
      </w:r>
      <w:r>
        <w:t>происходит</w:t>
      </w:r>
      <w:r w:rsidRPr="00E61A08">
        <w:rPr>
          <w:lang w:val="en-US"/>
        </w:rPr>
        <w:t xml:space="preserve"> </w:t>
      </w:r>
      <w:r>
        <w:t>при</w:t>
      </w:r>
      <w:r w:rsidRPr="00E61A08">
        <w:rPr>
          <w:lang w:val="en-US"/>
        </w:rPr>
        <w:t xml:space="preserve"> </w:t>
      </w:r>
      <w:r>
        <w:t>помощи</w:t>
      </w:r>
      <w:r w:rsidRPr="00E61A08">
        <w:rPr>
          <w:lang w:val="en-US"/>
        </w:rPr>
        <w:t xml:space="preserve"> </w:t>
      </w:r>
      <w:r>
        <w:t>менеджера</w:t>
      </w:r>
      <w:r w:rsidRPr="00E61A08">
        <w:rPr>
          <w:lang w:val="en-US"/>
        </w:rPr>
        <w:t xml:space="preserve"> </w:t>
      </w:r>
      <w:proofErr w:type="spellStart"/>
      <w:r w:rsidRPr="00E61A08">
        <w:rPr>
          <w:lang w:val="en-US"/>
        </w:rPr>
        <w:t>AuthenticationManager</w:t>
      </w:r>
      <w:proofErr w:type="spellEnd"/>
      <w:r w:rsidRPr="00E61A08">
        <w:rPr>
          <w:lang w:val="en-US"/>
        </w:rPr>
        <w:t xml:space="preserve"> </w:t>
      </w:r>
      <w:r>
        <w:t>пакета</w:t>
      </w:r>
      <w:r w:rsidRPr="00E61A08">
        <w:rPr>
          <w:lang w:val="en-US"/>
        </w:rPr>
        <w:t xml:space="preserve"> </w:t>
      </w:r>
      <w:proofErr w:type="spellStart"/>
      <w:r w:rsidRPr="00E61A08">
        <w:rPr>
          <w:lang w:val="en-US"/>
        </w:rPr>
        <w:t>org.springframework.security.authentication</w:t>
      </w:r>
      <w:proofErr w:type="spellEnd"/>
      <w:r w:rsidRPr="00E61A08">
        <w:rPr>
          <w:lang w:val="en-US"/>
        </w:rPr>
        <w:t xml:space="preserve"> </w:t>
      </w:r>
      <w:r>
        <w:t>и</w:t>
      </w:r>
      <w:r w:rsidRPr="00E61A08">
        <w:rPr>
          <w:lang w:val="en-US"/>
        </w:rPr>
        <w:t xml:space="preserve"> </w:t>
      </w:r>
      <w:r>
        <w:t>сервиса</w:t>
      </w:r>
      <w:r w:rsidRPr="00E61A08">
        <w:rPr>
          <w:lang w:val="en-US"/>
        </w:rPr>
        <w:t xml:space="preserve"> </w:t>
      </w:r>
      <w:proofErr w:type="spellStart"/>
      <w:r w:rsidRPr="00E61A08">
        <w:rPr>
          <w:lang w:val="en-US"/>
        </w:rPr>
        <w:t>JwtService</w:t>
      </w:r>
      <w:proofErr w:type="spellEnd"/>
      <w:r w:rsidRPr="00E61A08">
        <w:rPr>
          <w:lang w:val="en-US"/>
        </w:rPr>
        <w:t xml:space="preserve">, </w:t>
      </w:r>
      <w:r>
        <w:t>который</w:t>
      </w:r>
      <w:r w:rsidRPr="00E61A08">
        <w:rPr>
          <w:lang w:val="en-US"/>
        </w:rPr>
        <w:t xml:space="preserve"> </w:t>
      </w:r>
      <w:r>
        <w:t>будет</w:t>
      </w:r>
      <w:r w:rsidRPr="00E61A08">
        <w:rPr>
          <w:lang w:val="en-US"/>
        </w:rPr>
        <w:t xml:space="preserve"> </w:t>
      </w:r>
      <w:r>
        <w:t>описан</w:t>
      </w:r>
      <w:r w:rsidRPr="00E61A08">
        <w:rPr>
          <w:lang w:val="en-US"/>
        </w:rPr>
        <w:t xml:space="preserve"> </w:t>
      </w:r>
      <w:r>
        <w:t>ниже</w:t>
      </w:r>
      <w:r w:rsidRPr="00E61A08">
        <w:rPr>
          <w:lang w:val="en-US"/>
        </w:rPr>
        <w:t>.</w:t>
      </w:r>
    </w:p>
    <w:p w14:paraId="76D9B851" w14:textId="33BB8523" w:rsidR="00E61A08" w:rsidRDefault="00E61A08" w:rsidP="0046676D">
      <w:pPr>
        <w:rPr>
          <w:lang w:val="en-US"/>
        </w:rPr>
      </w:pPr>
      <w:r>
        <w:t>Для</w:t>
      </w:r>
      <w:r w:rsidRPr="00E61A08">
        <w:rPr>
          <w:lang w:val="en-US"/>
        </w:rPr>
        <w:t xml:space="preserve"> </w:t>
      </w:r>
      <w:r>
        <w:t>регистрации</w:t>
      </w:r>
      <w:r w:rsidRPr="00E61A08">
        <w:rPr>
          <w:lang w:val="en-US"/>
        </w:rPr>
        <w:t xml:space="preserve"> </w:t>
      </w:r>
      <w:r>
        <w:t>в</w:t>
      </w:r>
      <w:r w:rsidRPr="00E61A08">
        <w:rPr>
          <w:lang w:val="en-US"/>
        </w:rPr>
        <w:t xml:space="preserve"> </w:t>
      </w:r>
      <w:r>
        <w:t>системе</w:t>
      </w:r>
      <w:r w:rsidRPr="00E61A08">
        <w:rPr>
          <w:lang w:val="en-US"/>
        </w:rPr>
        <w:t xml:space="preserve"> </w:t>
      </w:r>
      <w:r>
        <w:t>используется</w:t>
      </w:r>
      <w:r w:rsidRPr="00E61A08">
        <w:rPr>
          <w:lang w:val="en-US"/>
        </w:rPr>
        <w:t xml:space="preserve"> </w:t>
      </w:r>
      <w:r>
        <w:t>также</w:t>
      </w:r>
      <w:r w:rsidRPr="00E61A08">
        <w:rPr>
          <w:lang w:val="en-US"/>
        </w:rPr>
        <w:t xml:space="preserve"> </w:t>
      </w:r>
      <w:r>
        <w:t>шифровальщик</w:t>
      </w:r>
      <w:r w:rsidRPr="00E61A08">
        <w:rPr>
          <w:lang w:val="en-US"/>
        </w:rPr>
        <w:t xml:space="preserve"> </w:t>
      </w:r>
      <w:r>
        <w:t>паролей</w:t>
      </w:r>
      <w:r w:rsidRPr="00E61A08">
        <w:rPr>
          <w:lang w:val="en-US"/>
        </w:rPr>
        <w:t xml:space="preserve"> </w:t>
      </w:r>
      <w:proofErr w:type="spellStart"/>
      <w:r w:rsidRPr="00E61A08">
        <w:rPr>
          <w:lang w:val="en-US"/>
        </w:rPr>
        <w:t>PasswordEncoder</w:t>
      </w:r>
      <w:proofErr w:type="spellEnd"/>
      <w:r w:rsidRPr="00E61A08">
        <w:rPr>
          <w:lang w:val="en-US"/>
        </w:rPr>
        <w:t xml:space="preserve"> </w:t>
      </w:r>
      <w:r>
        <w:t>из</w:t>
      </w:r>
      <w:r w:rsidRPr="00E61A08">
        <w:rPr>
          <w:lang w:val="en-US"/>
        </w:rPr>
        <w:t xml:space="preserve"> </w:t>
      </w:r>
      <w:r>
        <w:t>пакета</w:t>
      </w:r>
      <w:r w:rsidRPr="00E61A08">
        <w:rPr>
          <w:lang w:val="en-US"/>
        </w:rPr>
        <w:t xml:space="preserve"> </w:t>
      </w:r>
      <w:proofErr w:type="spellStart"/>
      <w:r w:rsidRPr="00E61A08">
        <w:rPr>
          <w:lang w:val="en-US"/>
        </w:rPr>
        <w:t>org.springframework.security.crypto.password</w:t>
      </w:r>
      <w:proofErr w:type="spellEnd"/>
      <w:r w:rsidRPr="00E61A08">
        <w:rPr>
          <w:lang w:val="en-US"/>
        </w:rPr>
        <w:t>.</w:t>
      </w:r>
    </w:p>
    <w:p w14:paraId="3BEF4D88" w14:textId="38E85F39" w:rsidR="00E61A08" w:rsidRDefault="00E61A08" w:rsidP="009F5E0D">
      <w:pPr>
        <w:pStyle w:val="3"/>
      </w:pPr>
      <w:bookmarkStart w:id="14" w:name="_Toc133795883"/>
      <w:r>
        <w:t>3.3.3. Работа с токенами</w:t>
      </w:r>
      <w:bookmarkEnd w:id="14"/>
    </w:p>
    <w:p w14:paraId="4599DB1C" w14:textId="03B0AFC3" w:rsidR="00E61A08" w:rsidRDefault="00E61A08" w:rsidP="00E61A08">
      <w:r>
        <w:t xml:space="preserve">Для работы с токенами авторизации был написан сервис </w:t>
      </w:r>
      <w:proofErr w:type="spellStart"/>
      <w:r>
        <w:rPr>
          <w:lang w:val="en-US"/>
        </w:rPr>
        <w:t>JwtService</w:t>
      </w:r>
      <w:proofErr w:type="spellEnd"/>
      <w:r w:rsidR="009D77DF">
        <w:t xml:space="preserve">, использующий библиотеку </w:t>
      </w:r>
      <w:proofErr w:type="spellStart"/>
      <w:r w:rsidR="009D77DF" w:rsidRPr="009D77DF">
        <w:t>jsonwebtoken</w:t>
      </w:r>
      <w:proofErr w:type="spellEnd"/>
      <w:r>
        <w:t>.</w:t>
      </w:r>
    </w:p>
    <w:p w14:paraId="086498CB" w14:textId="76BEEAC8" w:rsidR="00E61A08" w:rsidRDefault="00E61A08" w:rsidP="00E61A08">
      <w:r>
        <w:t xml:space="preserve">Для подписи </w:t>
      </w:r>
      <w:proofErr w:type="spellStart"/>
      <w:r>
        <w:rPr>
          <w:lang w:val="en-US"/>
        </w:rPr>
        <w:t>Jwt</w:t>
      </w:r>
      <w:proofErr w:type="spellEnd"/>
      <w:r w:rsidRPr="00E61A08">
        <w:t>-</w:t>
      </w:r>
      <w:r>
        <w:t xml:space="preserve">токена используется 256-битный </w:t>
      </w:r>
      <w:r w:rsidR="009D77DF">
        <w:t>секретный ключ:</w:t>
      </w:r>
    </w:p>
    <w:p w14:paraId="159C0B16" w14:textId="2C538A8E" w:rsidR="009D77DF" w:rsidRDefault="009D77DF" w:rsidP="009D77DF">
      <w:pPr>
        <w:pStyle w:val="HTML"/>
        <w:shd w:val="clear" w:color="auto" w:fill="FFFFFF"/>
        <w:rPr>
          <w:color w:val="000000"/>
          <w:lang w:val="en-US"/>
        </w:rPr>
      </w:pPr>
      <w:r w:rsidRPr="009D77DF">
        <w:rPr>
          <w:b/>
          <w:bCs/>
          <w:color w:val="000080"/>
          <w:lang w:val="en-US"/>
        </w:rPr>
        <w:lastRenderedPageBreak/>
        <w:t xml:space="preserve">private static final </w:t>
      </w:r>
      <w:r w:rsidRPr="009D77DF">
        <w:rPr>
          <w:color w:val="000000"/>
          <w:lang w:val="en-US"/>
        </w:rPr>
        <w:t xml:space="preserve">String </w:t>
      </w:r>
      <w:r w:rsidRPr="009D77DF">
        <w:rPr>
          <w:b/>
          <w:bCs/>
          <w:i/>
          <w:iCs/>
          <w:color w:val="660E7A"/>
          <w:lang w:val="en-US"/>
        </w:rPr>
        <w:t xml:space="preserve">SECRET_KEY </w:t>
      </w:r>
      <w:r w:rsidRPr="009D77DF">
        <w:rPr>
          <w:color w:val="000000"/>
          <w:lang w:val="en-US"/>
        </w:rPr>
        <w:t xml:space="preserve">= </w:t>
      </w:r>
      <w:r w:rsidRPr="009D77DF">
        <w:rPr>
          <w:b/>
          <w:bCs/>
          <w:color w:val="008000"/>
          <w:lang w:val="en-US"/>
        </w:rPr>
        <w:t>"753778214125442A472D4B6150645367566B59703373367638792F423F452848"</w:t>
      </w:r>
      <w:r w:rsidRPr="009D77DF">
        <w:rPr>
          <w:color w:val="000000"/>
          <w:lang w:val="en-US"/>
        </w:rPr>
        <w:t>;</w:t>
      </w:r>
    </w:p>
    <w:p w14:paraId="1BF744B4" w14:textId="77777777" w:rsidR="009D77DF" w:rsidRPr="009D77DF" w:rsidRDefault="009D77DF" w:rsidP="009D77DF">
      <w:pPr>
        <w:pStyle w:val="HTML"/>
        <w:shd w:val="clear" w:color="auto" w:fill="FFFFFF"/>
        <w:rPr>
          <w:color w:val="000000"/>
          <w:lang w:val="en-US"/>
        </w:rPr>
      </w:pPr>
    </w:p>
    <w:p w14:paraId="1541FCE3" w14:textId="5586524A" w:rsidR="009D77DF" w:rsidRPr="009D77DF" w:rsidRDefault="009D77DF" w:rsidP="00E61A08">
      <w:r>
        <w:t xml:space="preserve">Сервис реализует методы для генерации токена, проверки его валидности, и извлечения данных из токена. </w:t>
      </w:r>
    </w:p>
    <w:p w14:paraId="11CF9043" w14:textId="43FF526C" w:rsidR="00E61A08" w:rsidRDefault="009D77DF" w:rsidP="009F5E0D">
      <w:pPr>
        <w:pStyle w:val="3"/>
      </w:pPr>
      <w:bookmarkStart w:id="15" w:name="_Toc133795884"/>
      <w:r>
        <w:t>3.3.4. Конфигурация</w:t>
      </w:r>
      <w:bookmarkEnd w:id="15"/>
    </w:p>
    <w:p w14:paraId="0F5A3331" w14:textId="2A67C7D5" w:rsidR="0007166B" w:rsidRDefault="009D77DF" w:rsidP="00A626D5">
      <w:pPr>
        <w:ind w:firstLine="709"/>
      </w:pPr>
      <w:r>
        <w:t>В</w:t>
      </w:r>
      <w:r w:rsidR="00A626D5">
        <w:t xml:space="preserve"> классе</w:t>
      </w:r>
      <w:r>
        <w:t xml:space="preserve"> </w:t>
      </w:r>
      <w:proofErr w:type="spellStart"/>
      <w:r w:rsidRPr="009D77DF">
        <w:t>ApplicationConfig</w:t>
      </w:r>
      <w:proofErr w:type="spellEnd"/>
      <w:r>
        <w:t xml:space="preserve"> – конфигурации всего приложения, реализовано созда</w:t>
      </w:r>
      <w:r w:rsidR="00BE5874">
        <w:t xml:space="preserve">ние </w:t>
      </w:r>
      <w:r>
        <w:t>сервис</w:t>
      </w:r>
      <w:r w:rsidR="00BE5874">
        <w:t xml:space="preserve">а </w:t>
      </w:r>
      <w:r>
        <w:t>пользовательских данных, провайдер</w:t>
      </w:r>
      <w:r w:rsidR="00BE5874">
        <w:t xml:space="preserve">а </w:t>
      </w:r>
      <w:r>
        <w:t>и менеджер</w:t>
      </w:r>
      <w:r w:rsidR="00BE5874">
        <w:t xml:space="preserve">а </w:t>
      </w:r>
      <w:r>
        <w:t>аутентификации и кодировщик</w:t>
      </w:r>
      <w:r w:rsidR="00BE5874">
        <w:t xml:space="preserve">а </w:t>
      </w:r>
      <w:r>
        <w:t>паролей.</w:t>
      </w:r>
    </w:p>
    <w:p w14:paraId="7E186DDD" w14:textId="61A0CF9F" w:rsidR="00BE5874" w:rsidRDefault="00BE5874" w:rsidP="00A626D5">
      <w:pPr>
        <w:ind w:firstLine="709"/>
      </w:pPr>
      <w:r>
        <w:t xml:space="preserve">Конфигурация защиты описана в классе </w:t>
      </w:r>
      <w:proofErr w:type="spellStart"/>
      <w:r w:rsidRPr="00BE5874">
        <w:t>SecurityConfiguration</w:t>
      </w:r>
      <w:proofErr w:type="spellEnd"/>
      <w:r>
        <w:t xml:space="preserve">. Для фильтрации запросов к серверу используется бин </w:t>
      </w:r>
      <w:proofErr w:type="spellStart"/>
      <w:r w:rsidRPr="00BE5874">
        <w:t>securityFilterChain</w:t>
      </w:r>
      <w:proofErr w:type="spellEnd"/>
      <w:r>
        <w:t xml:space="preserve">, реализующий цепочку проверок прав доступа к конечным точкам. </w:t>
      </w:r>
    </w:p>
    <w:p w14:paraId="79F46D0E" w14:textId="5A77AE46" w:rsidR="00BE5874" w:rsidRDefault="00BE5874" w:rsidP="00A21F8F">
      <w:r>
        <w:t xml:space="preserve">Код цепочки фильтров: </w:t>
      </w:r>
    </w:p>
    <w:p w14:paraId="06777D94" w14:textId="77777777" w:rsidR="00BE5874" w:rsidRPr="00BE5874" w:rsidRDefault="00BE5874" w:rsidP="00BE5874">
      <w:pPr>
        <w:pStyle w:val="HTML"/>
        <w:shd w:val="clear" w:color="auto" w:fill="FFFFFF"/>
        <w:rPr>
          <w:color w:val="000000"/>
          <w:lang w:val="en-US"/>
        </w:rPr>
      </w:pP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* Создание цепочки фильтров для обработки запросов с учетом правил доступа. В частности, включает</w:t>
      </w:r>
      <w:r>
        <w:rPr>
          <w:i/>
          <w:iCs/>
          <w:color w:val="808080"/>
        </w:rPr>
        <w:br/>
        <w:t xml:space="preserve"> * установку правил доступа на основе ролей пользователя и настройку фильтров аутентификации.</w:t>
      </w:r>
      <w:r>
        <w:rPr>
          <w:i/>
          <w:iCs/>
          <w:color w:val="808080"/>
        </w:rPr>
        <w:br/>
        <w:t xml:space="preserve"> *</w:t>
      </w:r>
      <w:r>
        <w:rPr>
          <w:i/>
          <w:iCs/>
          <w:color w:val="808080"/>
        </w:rPr>
        <w:br/>
        <w:t xml:space="preserve"> * </w:t>
      </w:r>
      <w:r>
        <w:rPr>
          <w:b/>
          <w:bCs/>
          <w:i/>
          <w:iCs/>
          <w:color w:val="808080"/>
        </w:rPr>
        <w:t xml:space="preserve">@param </w:t>
      </w:r>
      <w:proofErr w:type="spellStart"/>
      <w:r>
        <w:rPr>
          <w:b/>
          <w:bCs/>
          <w:i/>
          <w:iCs/>
          <w:color w:val="3D3D3D"/>
        </w:rPr>
        <w:t>http</w:t>
      </w:r>
      <w:proofErr w:type="spellEnd"/>
      <w:r>
        <w:rPr>
          <w:b/>
          <w:bCs/>
          <w:i/>
          <w:iCs/>
          <w:color w:val="3D3D3D"/>
        </w:rPr>
        <w:t xml:space="preserve"> </w:t>
      </w:r>
      <w:r>
        <w:rPr>
          <w:i/>
          <w:iCs/>
          <w:color w:val="808080"/>
        </w:rPr>
        <w:t>- объект, представляющий настройки безопасности HTTP-запросов.</w:t>
      </w:r>
      <w:r>
        <w:rPr>
          <w:i/>
          <w:iCs/>
          <w:color w:val="808080"/>
        </w:rPr>
        <w:br/>
        <w:t xml:space="preserve"> * </w:t>
      </w:r>
      <w:r>
        <w:rPr>
          <w:b/>
          <w:bCs/>
          <w:i/>
          <w:iCs/>
          <w:color w:val="808080"/>
        </w:rPr>
        <w:t xml:space="preserve">@return </w:t>
      </w:r>
      <w:r>
        <w:rPr>
          <w:i/>
          <w:iCs/>
          <w:color w:val="808080"/>
        </w:rPr>
        <w:t xml:space="preserve">объект типа </w:t>
      </w:r>
      <w:proofErr w:type="spellStart"/>
      <w:r>
        <w:rPr>
          <w:i/>
          <w:iCs/>
          <w:color w:val="808080"/>
        </w:rPr>
        <w:t>SecurityFilterChain</w:t>
      </w:r>
      <w:proofErr w:type="spellEnd"/>
      <w:r>
        <w:rPr>
          <w:i/>
          <w:iCs/>
          <w:color w:val="808080"/>
        </w:rPr>
        <w:t xml:space="preserve"> - цепочка фильтров, обрабатывающая запросы с учетом правил доступа.</w:t>
      </w:r>
      <w:r>
        <w:rPr>
          <w:i/>
          <w:iCs/>
          <w:color w:val="808080"/>
        </w:rPr>
        <w:br/>
        <w:t xml:space="preserve"> * </w:t>
      </w:r>
      <w:r>
        <w:rPr>
          <w:b/>
          <w:bCs/>
          <w:i/>
          <w:iCs/>
          <w:color w:val="808080"/>
        </w:rPr>
        <w:t xml:space="preserve">@throws </w:t>
      </w:r>
      <w:proofErr w:type="spellStart"/>
      <w:r>
        <w:rPr>
          <w:i/>
          <w:iCs/>
          <w:color w:val="808080"/>
        </w:rPr>
        <w:t>Exception</w:t>
      </w:r>
      <w:proofErr w:type="spellEnd"/>
      <w:r>
        <w:rPr>
          <w:i/>
          <w:iCs/>
          <w:color w:val="808080"/>
        </w:rPr>
        <w:t xml:space="preserve"> если возникает ошибка при настройке цепочки фильтров безопасности.</w:t>
      </w:r>
      <w:r>
        <w:rPr>
          <w:i/>
          <w:iCs/>
          <w:color w:val="808080"/>
        </w:rPr>
        <w:br/>
        <w:t xml:space="preserve"> </w:t>
      </w:r>
      <w:r w:rsidRPr="00BE5874">
        <w:rPr>
          <w:i/>
          <w:iCs/>
          <w:color w:val="808080"/>
          <w:lang w:val="en-US"/>
        </w:rPr>
        <w:t>*/</w:t>
      </w:r>
      <w:r w:rsidRPr="00BE5874">
        <w:rPr>
          <w:i/>
          <w:iCs/>
          <w:color w:val="808080"/>
          <w:lang w:val="en-US"/>
        </w:rPr>
        <w:br/>
      </w:r>
      <w:r w:rsidRPr="00BE5874">
        <w:rPr>
          <w:color w:val="808000"/>
          <w:lang w:val="en-US"/>
        </w:rPr>
        <w:t>@Bean</w:t>
      </w:r>
      <w:r w:rsidRPr="00BE5874">
        <w:rPr>
          <w:color w:val="808000"/>
          <w:lang w:val="en-US"/>
        </w:rPr>
        <w:br/>
      </w:r>
      <w:r w:rsidRPr="00BE5874">
        <w:rPr>
          <w:b/>
          <w:bCs/>
          <w:color w:val="000080"/>
          <w:lang w:val="en-US"/>
        </w:rPr>
        <w:t xml:space="preserve">public </w:t>
      </w:r>
      <w:proofErr w:type="spellStart"/>
      <w:r w:rsidRPr="00BE5874">
        <w:rPr>
          <w:color w:val="000000"/>
          <w:lang w:val="en-US"/>
        </w:rPr>
        <w:t>SecurityFilterChain</w:t>
      </w:r>
      <w:proofErr w:type="spellEnd"/>
      <w:r w:rsidRPr="00BE5874">
        <w:rPr>
          <w:color w:val="000000"/>
          <w:lang w:val="en-US"/>
        </w:rPr>
        <w:t xml:space="preserve"> </w:t>
      </w:r>
      <w:proofErr w:type="spellStart"/>
      <w:r w:rsidRPr="00BE5874">
        <w:rPr>
          <w:color w:val="000000"/>
          <w:lang w:val="en-US"/>
        </w:rPr>
        <w:t>securityFilterChain</w:t>
      </w:r>
      <w:proofErr w:type="spellEnd"/>
      <w:r w:rsidRPr="00BE5874">
        <w:rPr>
          <w:color w:val="000000"/>
          <w:lang w:val="en-US"/>
        </w:rPr>
        <w:t>(</w:t>
      </w:r>
      <w:proofErr w:type="spellStart"/>
      <w:r w:rsidRPr="00BE5874">
        <w:rPr>
          <w:color w:val="000000"/>
          <w:lang w:val="en-US"/>
        </w:rPr>
        <w:t>HttpSecurity</w:t>
      </w:r>
      <w:proofErr w:type="spellEnd"/>
      <w:r w:rsidRPr="00BE5874">
        <w:rPr>
          <w:color w:val="000000"/>
          <w:lang w:val="en-US"/>
        </w:rPr>
        <w:t xml:space="preserve"> http) </w:t>
      </w:r>
      <w:r w:rsidRPr="00BE5874">
        <w:rPr>
          <w:b/>
          <w:bCs/>
          <w:color w:val="000080"/>
          <w:lang w:val="en-US"/>
        </w:rPr>
        <w:t xml:space="preserve">throws </w:t>
      </w:r>
      <w:r w:rsidRPr="00BE5874">
        <w:rPr>
          <w:color w:val="000000"/>
          <w:lang w:val="en-US"/>
        </w:rPr>
        <w:t>Exception {</w:t>
      </w:r>
      <w:r w:rsidRPr="00BE5874">
        <w:rPr>
          <w:color w:val="000000"/>
          <w:lang w:val="en-US"/>
        </w:rPr>
        <w:br/>
        <w:t xml:space="preserve">    http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csrf</w:t>
      </w:r>
      <w:proofErr w:type="spellEnd"/>
      <w:r w:rsidRPr="00BE5874">
        <w:rPr>
          <w:color w:val="000000"/>
          <w:lang w:val="en-US"/>
        </w:rPr>
        <w:t>().disable()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cors</w:t>
      </w:r>
      <w:proofErr w:type="spellEnd"/>
      <w:r w:rsidRPr="00BE5874">
        <w:rPr>
          <w:color w:val="000000"/>
          <w:lang w:val="en-US"/>
        </w:rPr>
        <w:t>().and()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authorizeHttpRequests</w:t>
      </w:r>
      <w:proofErr w:type="spellEnd"/>
      <w:r w:rsidRPr="00BE5874">
        <w:rPr>
          <w:color w:val="000000"/>
          <w:lang w:val="en-US"/>
        </w:rPr>
        <w:t>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requestMatchers</w:t>
      </w:r>
      <w:proofErr w:type="spellEnd"/>
      <w:r w:rsidRPr="00BE5874">
        <w:rPr>
          <w:color w:val="000000"/>
          <w:lang w:val="en-US"/>
        </w:rPr>
        <w:t>(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/auth/**"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/doctors/</w:t>
      </w:r>
      <w:proofErr w:type="spellStart"/>
      <w:r w:rsidRPr="00BE5874">
        <w:rPr>
          <w:b/>
          <w:bCs/>
          <w:color w:val="008000"/>
          <w:lang w:val="en-US"/>
        </w:rPr>
        <w:t>getwithspecs</w:t>
      </w:r>
      <w:proofErr w:type="spellEnd"/>
      <w:r w:rsidRPr="00BE5874">
        <w:rPr>
          <w:b/>
          <w:bCs/>
          <w:color w:val="008000"/>
          <w:lang w:val="en-US"/>
        </w:rPr>
        <w:t>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/services/</w:t>
      </w:r>
      <w:proofErr w:type="spellStart"/>
      <w:r w:rsidRPr="00BE5874">
        <w:rPr>
          <w:b/>
          <w:bCs/>
          <w:color w:val="008000"/>
          <w:lang w:val="en-US"/>
        </w:rPr>
        <w:t>getwithspecs</w:t>
      </w:r>
      <w:proofErr w:type="spellEnd"/>
      <w:r w:rsidRPr="00BE5874">
        <w:rPr>
          <w:b/>
          <w:bCs/>
          <w:color w:val="008000"/>
          <w:lang w:val="en-US"/>
        </w:rPr>
        <w:t>"</w:t>
      </w:r>
      <w:r w:rsidRPr="00BE5874">
        <w:rPr>
          <w:color w:val="000000"/>
          <w:lang w:val="en-US"/>
        </w:rPr>
        <w:t>).</w:t>
      </w:r>
      <w:proofErr w:type="spellStart"/>
      <w:r w:rsidRPr="00BE5874">
        <w:rPr>
          <w:color w:val="000000"/>
          <w:lang w:val="en-US"/>
        </w:rPr>
        <w:t>permitAll</w:t>
      </w:r>
      <w:proofErr w:type="spellEnd"/>
      <w:r w:rsidRPr="00BE5874">
        <w:rPr>
          <w:color w:val="000000"/>
          <w:lang w:val="en-US"/>
        </w:rPr>
        <w:t>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requestMatchers</w:t>
      </w:r>
      <w:proofErr w:type="spellEnd"/>
      <w:r w:rsidRPr="00BE5874">
        <w:rPr>
          <w:color w:val="000000"/>
          <w:lang w:val="en-US"/>
        </w:rPr>
        <w:t>(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/patients/get/**"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/patients/update/**"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/appointments/</w:t>
      </w:r>
      <w:proofErr w:type="spellStart"/>
      <w:r w:rsidRPr="00BE5874">
        <w:rPr>
          <w:b/>
          <w:bCs/>
          <w:color w:val="008000"/>
          <w:lang w:val="en-US"/>
        </w:rPr>
        <w:t>extended_info</w:t>
      </w:r>
      <w:proofErr w:type="spellEnd"/>
      <w:r w:rsidRPr="00BE5874">
        <w:rPr>
          <w:b/>
          <w:bCs/>
          <w:color w:val="008000"/>
          <w:lang w:val="en-US"/>
        </w:rPr>
        <w:t>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/doctors/specializations"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/services/</w:t>
      </w:r>
      <w:proofErr w:type="spellStart"/>
      <w:r w:rsidRPr="00BE5874">
        <w:rPr>
          <w:b/>
          <w:bCs/>
          <w:color w:val="008000"/>
          <w:lang w:val="en-US"/>
        </w:rPr>
        <w:t>getbyspec</w:t>
      </w:r>
      <w:proofErr w:type="spellEnd"/>
      <w:r w:rsidRPr="00BE5874">
        <w:rPr>
          <w:b/>
          <w:bCs/>
          <w:color w:val="008000"/>
          <w:lang w:val="en-US"/>
        </w:rPr>
        <w:t>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/doctors/</w:t>
      </w:r>
      <w:proofErr w:type="spellStart"/>
      <w:r w:rsidRPr="00BE5874">
        <w:rPr>
          <w:b/>
          <w:bCs/>
          <w:color w:val="008000"/>
          <w:lang w:val="en-US"/>
        </w:rPr>
        <w:t>getbyspec</w:t>
      </w:r>
      <w:proofErr w:type="spellEnd"/>
      <w:r w:rsidRPr="00BE5874">
        <w:rPr>
          <w:b/>
          <w:bCs/>
          <w:color w:val="008000"/>
          <w:lang w:val="en-US"/>
        </w:rPr>
        <w:t>/**"</w:t>
      </w:r>
      <w:r w:rsidRPr="00BE5874">
        <w:rPr>
          <w:color w:val="000000"/>
          <w:lang w:val="en-US"/>
        </w:rPr>
        <w:t>,</w:t>
      </w:r>
      <w:r w:rsidRPr="00BE5874">
        <w:rPr>
          <w:color w:val="000000"/>
          <w:lang w:val="en-US"/>
        </w:rPr>
        <w:br/>
        <w:t xml:space="preserve">                    </w:t>
      </w:r>
      <w:r w:rsidRPr="00BE5874">
        <w:rPr>
          <w:b/>
          <w:bCs/>
          <w:color w:val="008000"/>
          <w:lang w:val="en-US"/>
        </w:rPr>
        <w:t>"/</w:t>
      </w:r>
      <w:proofErr w:type="spellStart"/>
      <w:r w:rsidRPr="00BE5874">
        <w:rPr>
          <w:b/>
          <w:bCs/>
          <w:color w:val="008000"/>
          <w:lang w:val="en-US"/>
        </w:rPr>
        <w:t>api</w:t>
      </w:r>
      <w:proofErr w:type="spellEnd"/>
      <w:r w:rsidRPr="00BE5874">
        <w:rPr>
          <w:b/>
          <w:bCs/>
          <w:color w:val="008000"/>
          <w:lang w:val="en-US"/>
        </w:rPr>
        <w:t>/appointments/create"</w:t>
      </w:r>
      <w:r w:rsidRPr="00BE5874">
        <w:rPr>
          <w:color w:val="000000"/>
          <w:lang w:val="en-US"/>
        </w:rPr>
        <w:t>).</w:t>
      </w:r>
      <w:proofErr w:type="spellStart"/>
      <w:r w:rsidRPr="00BE5874">
        <w:rPr>
          <w:color w:val="000000"/>
          <w:lang w:val="en-US"/>
        </w:rPr>
        <w:t>hasAnyAuthority</w:t>
      </w:r>
      <w:proofErr w:type="spellEnd"/>
      <w:r w:rsidRPr="00BE5874">
        <w:rPr>
          <w:color w:val="000000"/>
          <w:lang w:val="en-US"/>
        </w:rPr>
        <w:t>(</w:t>
      </w:r>
      <w:r w:rsidRPr="00BE5874">
        <w:rPr>
          <w:b/>
          <w:bCs/>
          <w:color w:val="008000"/>
          <w:lang w:val="en-US"/>
        </w:rPr>
        <w:t>"USER"</w:t>
      </w:r>
      <w:r w:rsidRPr="00BE5874">
        <w:rPr>
          <w:color w:val="000000"/>
          <w:lang w:val="en-US"/>
        </w:rPr>
        <w:t xml:space="preserve">, </w:t>
      </w:r>
      <w:r w:rsidRPr="00BE5874">
        <w:rPr>
          <w:b/>
          <w:bCs/>
          <w:color w:val="008000"/>
          <w:lang w:val="en-US"/>
        </w:rPr>
        <w:t>"ADMIN"</w:t>
      </w:r>
      <w:r w:rsidRPr="00BE5874">
        <w:rPr>
          <w:color w:val="000000"/>
          <w:lang w:val="en-US"/>
        </w:rPr>
        <w:t>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anyRequest</w:t>
      </w:r>
      <w:proofErr w:type="spellEnd"/>
      <w:r w:rsidRPr="00BE5874">
        <w:rPr>
          <w:color w:val="000000"/>
          <w:lang w:val="en-US"/>
        </w:rPr>
        <w:t>().</w:t>
      </w:r>
      <w:proofErr w:type="spellStart"/>
      <w:r w:rsidRPr="00BE5874">
        <w:rPr>
          <w:color w:val="000000"/>
          <w:lang w:val="en-US"/>
        </w:rPr>
        <w:t>hasAuthority</w:t>
      </w:r>
      <w:proofErr w:type="spellEnd"/>
      <w:r w:rsidRPr="00BE5874">
        <w:rPr>
          <w:color w:val="000000"/>
          <w:lang w:val="en-US"/>
        </w:rPr>
        <w:t>(</w:t>
      </w:r>
      <w:r w:rsidRPr="00BE5874">
        <w:rPr>
          <w:b/>
          <w:bCs/>
          <w:color w:val="008000"/>
          <w:lang w:val="en-US"/>
        </w:rPr>
        <w:t>"ADMIN"</w:t>
      </w:r>
      <w:r w:rsidRPr="00BE5874">
        <w:rPr>
          <w:color w:val="000000"/>
          <w:lang w:val="en-US"/>
        </w:rPr>
        <w:t>)</w:t>
      </w:r>
      <w:r w:rsidRPr="00BE5874">
        <w:rPr>
          <w:color w:val="000000"/>
          <w:lang w:val="en-US"/>
        </w:rPr>
        <w:br/>
        <w:t xml:space="preserve">            .and()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sessionManagement</w:t>
      </w:r>
      <w:proofErr w:type="spellEnd"/>
      <w:r w:rsidRPr="00BE5874">
        <w:rPr>
          <w:color w:val="000000"/>
          <w:lang w:val="en-US"/>
        </w:rPr>
        <w:t>()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sessionCreationPolicy</w:t>
      </w:r>
      <w:proofErr w:type="spellEnd"/>
      <w:r w:rsidRPr="00BE5874">
        <w:rPr>
          <w:color w:val="000000"/>
          <w:lang w:val="en-US"/>
        </w:rPr>
        <w:t>(</w:t>
      </w:r>
      <w:proofErr w:type="spellStart"/>
      <w:r w:rsidRPr="00BE5874">
        <w:rPr>
          <w:color w:val="000000"/>
          <w:lang w:val="en-US"/>
        </w:rPr>
        <w:t>SessionCreationPolicy.</w:t>
      </w:r>
      <w:r w:rsidRPr="00BE5874">
        <w:rPr>
          <w:b/>
          <w:bCs/>
          <w:i/>
          <w:iCs/>
          <w:color w:val="660E7A"/>
          <w:lang w:val="en-US"/>
        </w:rPr>
        <w:t>STATELESS</w:t>
      </w:r>
      <w:proofErr w:type="spellEnd"/>
      <w:r w:rsidRPr="00BE5874">
        <w:rPr>
          <w:color w:val="000000"/>
          <w:lang w:val="en-US"/>
        </w:rPr>
        <w:t>)</w:t>
      </w:r>
      <w:r w:rsidRPr="00BE5874">
        <w:rPr>
          <w:color w:val="000000"/>
          <w:lang w:val="en-US"/>
        </w:rPr>
        <w:br/>
        <w:t xml:space="preserve">            .and()</w:t>
      </w:r>
      <w:r w:rsidRPr="00BE5874">
        <w:rPr>
          <w:color w:val="000000"/>
          <w:lang w:val="en-US"/>
        </w:rPr>
        <w:br/>
      </w:r>
      <w:r w:rsidRPr="00BE5874">
        <w:rPr>
          <w:color w:val="000000"/>
          <w:lang w:val="en-US"/>
        </w:rPr>
        <w:lastRenderedPageBreak/>
        <w:t xml:space="preserve">            .</w:t>
      </w:r>
      <w:proofErr w:type="spellStart"/>
      <w:r w:rsidRPr="00BE5874">
        <w:rPr>
          <w:color w:val="000000"/>
          <w:lang w:val="en-US"/>
        </w:rPr>
        <w:t>authenticationProvider</w:t>
      </w:r>
      <w:proofErr w:type="spellEnd"/>
      <w:r w:rsidRPr="00BE5874">
        <w:rPr>
          <w:color w:val="000000"/>
          <w:lang w:val="en-US"/>
        </w:rPr>
        <w:t>(</w:t>
      </w:r>
      <w:proofErr w:type="spellStart"/>
      <w:r w:rsidRPr="00BE5874">
        <w:rPr>
          <w:b/>
          <w:bCs/>
          <w:color w:val="660E7A"/>
          <w:lang w:val="en-US"/>
        </w:rPr>
        <w:t>authenticationProvider</w:t>
      </w:r>
      <w:proofErr w:type="spellEnd"/>
      <w:r w:rsidRPr="00BE5874">
        <w:rPr>
          <w:color w:val="000000"/>
          <w:lang w:val="en-US"/>
        </w:rPr>
        <w:t>)</w:t>
      </w:r>
      <w:r w:rsidRPr="00BE5874">
        <w:rPr>
          <w:color w:val="000000"/>
          <w:lang w:val="en-US"/>
        </w:rPr>
        <w:br/>
        <w:t xml:space="preserve">            .</w:t>
      </w:r>
      <w:proofErr w:type="spellStart"/>
      <w:r w:rsidRPr="00BE5874">
        <w:rPr>
          <w:color w:val="000000"/>
          <w:lang w:val="en-US"/>
        </w:rPr>
        <w:t>addFilterBefore</w:t>
      </w:r>
      <w:proofErr w:type="spellEnd"/>
      <w:r w:rsidRPr="00BE5874">
        <w:rPr>
          <w:color w:val="000000"/>
          <w:lang w:val="en-US"/>
        </w:rPr>
        <w:t>(</w:t>
      </w:r>
      <w:proofErr w:type="spellStart"/>
      <w:r w:rsidRPr="00BE5874">
        <w:rPr>
          <w:b/>
          <w:bCs/>
          <w:color w:val="660E7A"/>
          <w:lang w:val="en-US"/>
        </w:rPr>
        <w:t>jwtAuthFilter</w:t>
      </w:r>
      <w:proofErr w:type="spellEnd"/>
      <w:r w:rsidRPr="00BE5874">
        <w:rPr>
          <w:color w:val="000000"/>
          <w:lang w:val="en-US"/>
        </w:rPr>
        <w:t xml:space="preserve">, </w:t>
      </w:r>
      <w:proofErr w:type="spellStart"/>
      <w:r w:rsidRPr="00BE5874">
        <w:rPr>
          <w:color w:val="000000"/>
          <w:lang w:val="en-US"/>
        </w:rPr>
        <w:t>UsernamePasswordAuthenticationFilter.</w:t>
      </w:r>
      <w:r w:rsidRPr="00BE5874">
        <w:rPr>
          <w:b/>
          <w:bCs/>
          <w:color w:val="000080"/>
          <w:lang w:val="en-US"/>
        </w:rPr>
        <w:t>class</w:t>
      </w:r>
      <w:proofErr w:type="spellEnd"/>
      <w:r w:rsidRPr="00BE5874">
        <w:rPr>
          <w:color w:val="000000"/>
          <w:lang w:val="en-US"/>
        </w:rPr>
        <w:t>);</w:t>
      </w:r>
      <w:r w:rsidRPr="00BE5874">
        <w:rPr>
          <w:color w:val="000000"/>
          <w:lang w:val="en-US"/>
        </w:rPr>
        <w:br/>
      </w:r>
      <w:r w:rsidRPr="00BE5874">
        <w:rPr>
          <w:color w:val="000000"/>
          <w:lang w:val="en-US"/>
        </w:rPr>
        <w:br/>
        <w:t xml:space="preserve">    </w:t>
      </w:r>
      <w:r w:rsidRPr="00BE5874">
        <w:rPr>
          <w:b/>
          <w:bCs/>
          <w:color w:val="000080"/>
          <w:lang w:val="en-US"/>
        </w:rPr>
        <w:t xml:space="preserve">return </w:t>
      </w:r>
      <w:proofErr w:type="spellStart"/>
      <w:r w:rsidRPr="00BE5874">
        <w:rPr>
          <w:color w:val="000000"/>
          <w:lang w:val="en-US"/>
        </w:rPr>
        <w:t>http.build</w:t>
      </w:r>
      <w:proofErr w:type="spellEnd"/>
      <w:r w:rsidRPr="00BE5874">
        <w:rPr>
          <w:color w:val="000000"/>
          <w:lang w:val="en-US"/>
        </w:rPr>
        <w:t>();</w:t>
      </w:r>
      <w:r w:rsidRPr="00BE5874">
        <w:rPr>
          <w:color w:val="000000"/>
          <w:lang w:val="en-US"/>
        </w:rPr>
        <w:br/>
        <w:t>}</w:t>
      </w:r>
    </w:p>
    <w:p w14:paraId="2419F235" w14:textId="714A00F8" w:rsidR="009D77DF" w:rsidRDefault="00BE5874" w:rsidP="00A626D5">
      <w:pPr>
        <w:ind w:firstLine="709"/>
      </w:pPr>
      <w:r>
        <w:t xml:space="preserve">Здесь определены адреса, доступные для всех, в том числе анонимных пользователей. Адрес </w:t>
      </w:r>
      <w:r w:rsidRPr="00BE5874">
        <w:t>“/</w:t>
      </w:r>
      <w:proofErr w:type="spellStart"/>
      <w:r>
        <w:rPr>
          <w:lang w:val="en-US"/>
        </w:rPr>
        <w:t>api</w:t>
      </w:r>
      <w:proofErr w:type="spellEnd"/>
      <w:r w:rsidRPr="00BE5874">
        <w:t>/</w:t>
      </w:r>
      <w:r>
        <w:rPr>
          <w:lang w:val="en-US"/>
        </w:rPr>
        <w:t>auth</w:t>
      </w:r>
      <w:r w:rsidRPr="00BE5874">
        <w:t>/**”</w:t>
      </w:r>
      <w:r>
        <w:t xml:space="preserve"> ведет к контроллерам авторизации и регистрации. Другие два адреса используются при на клиентской стороне для отображения информации, доступной всем. </w:t>
      </w:r>
    </w:p>
    <w:p w14:paraId="63516DB2" w14:textId="742E9588" w:rsidR="00BE5874" w:rsidRDefault="00BE5874" w:rsidP="009D77DF">
      <w:pPr>
        <w:ind w:firstLine="0"/>
      </w:pPr>
      <w:r>
        <w:tab/>
        <w:t xml:space="preserve">Роли </w:t>
      </w:r>
      <w:r>
        <w:rPr>
          <w:lang w:val="en-US"/>
        </w:rPr>
        <w:t>USER</w:t>
      </w:r>
      <w:r w:rsidRPr="00BE5874">
        <w:t xml:space="preserve"> </w:t>
      </w:r>
      <w:r>
        <w:t xml:space="preserve">доступны лишь некоторые методы, связанные с просмотром и изменением </w:t>
      </w:r>
      <w:r w:rsidR="00C07F80">
        <w:t xml:space="preserve">своих </w:t>
      </w:r>
      <w:r>
        <w:t>персональных данных.</w:t>
      </w:r>
    </w:p>
    <w:p w14:paraId="0A5B960B" w14:textId="77777777" w:rsidR="00A626D5" w:rsidRDefault="00BE5874" w:rsidP="00A626D5">
      <w:r>
        <w:t>Все остальные конечные точки доступны только администраторам.</w:t>
      </w:r>
    </w:p>
    <w:p w14:paraId="6DBE8506" w14:textId="7754C6CD" w:rsidR="00BE5874" w:rsidRDefault="00C07F80" w:rsidP="00A626D5">
      <w:r>
        <w:t xml:space="preserve">Дополнительно был написан класс конфигурации </w:t>
      </w:r>
      <w:r>
        <w:rPr>
          <w:lang w:val="en-US"/>
        </w:rPr>
        <w:t>CORS</w:t>
      </w:r>
      <w:r w:rsidRPr="00C07F80">
        <w:t xml:space="preserve"> (Cross-</w:t>
      </w:r>
      <w:proofErr w:type="spellStart"/>
      <w:r w:rsidRPr="00C07F80">
        <w:t>origin</w:t>
      </w:r>
      <w:proofErr w:type="spellEnd"/>
      <w:r w:rsidRPr="00C07F80">
        <w:t xml:space="preserve"> </w:t>
      </w:r>
      <w:proofErr w:type="spellStart"/>
      <w:r w:rsidRPr="00C07F80">
        <w:t>resource</w:t>
      </w:r>
      <w:proofErr w:type="spellEnd"/>
      <w:r w:rsidRPr="00C07F80">
        <w:t xml:space="preserve"> </w:t>
      </w:r>
      <w:proofErr w:type="spellStart"/>
      <w:r w:rsidRPr="00C07F80">
        <w:t>sharing</w:t>
      </w:r>
      <w:proofErr w:type="spellEnd"/>
      <w:r w:rsidRPr="00C07F80">
        <w:t>)</w:t>
      </w:r>
      <w:r>
        <w:t xml:space="preserve">, реализующий интерфейс </w:t>
      </w:r>
      <w:proofErr w:type="spellStart"/>
      <w:r>
        <w:t>WebMvcConfigurer</w:t>
      </w:r>
      <w:proofErr w:type="spellEnd"/>
      <w:r w:rsidRPr="00C07F80">
        <w:t xml:space="preserve">. </w:t>
      </w:r>
    </w:p>
    <w:p w14:paraId="0EE19B89" w14:textId="7697E94D" w:rsidR="00C07F80" w:rsidRDefault="00C07F80" w:rsidP="00A626D5">
      <w:r>
        <w:t>Для тестирования в нем установлена конфигурация, разрешающая доступ из любого источника, но при развертывании приложения на постоянном сервере следовало бы установить только адрес сервера, на котором находится представление веб-приложения.</w:t>
      </w:r>
    </w:p>
    <w:p w14:paraId="3DB9C0C5" w14:textId="2E00BBC0" w:rsidR="00C07F80" w:rsidRPr="00A626D5" w:rsidRDefault="00C07F80" w:rsidP="00A626D5">
      <w:pPr>
        <w:pStyle w:val="HTML"/>
        <w:shd w:val="clear" w:color="auto" w:fill="FFFFFF"/>
        <w:rPr>
          <w:color w:val="000000"/>
          <w:lang w:val="en-US"/>
        </w:rPr>
      </w:pPr>
      <w:r w:rsidRPr="00C07F80">
        <w:rPr>
          <w:i/>
          <w:iCs/>
          <w:color w:val="808080"/>
          <w:lang w:val="en-US"/>
        </w:rPr>
        <w:t>/**</w:t>
      </w:r>
      <w:r w:rsidRPr="00C07F80">
        <w:rPr>
          <w:i/>
          <w:iCs/>
          <w:color w:val="808080"/>
          <w:lang w:val="en-US"/>
        </w:rPr>
        <w:br/>
        <w:t xml:space="preserve"> * </w:t>
      </w:r>
      <w:r>
        <w:rPr>
          <w:i/>
          <w:iCs/>
          <w:color w:val="808080"/>
        </w:rPr>
        <w:t>Класс</w:t>
      </w:r>
      <w:r w:rsidRPr="00C07F80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конфигурации</w:t>
      </w:r>
      <w:r w:rsidRPr="00C07F80">
        <w:rPr>
          <w:i/>
          <w:iCs/>
          <w:color w:val="808080"/>
          <w:lang w:val="en-US"/>
        </w:rPr>
        <w:t xml:space="preserve"> </w:t>
      </w:r>
      <w:r>
        <w:rPr>
          <w:i/>
          <w:iCs/>
          <w:color w:val="808080"/>
        </w:rPr>
        <w:t>для</w:t>
      </w:r>
      <w:r w:rsidRPr="00C07F80">
        <w:rPr>
          <w:i/>
          <w:iCs/>
          <w:color w:val="808080"/>
          <w:lang w:val="en-US"/>
        </w:rPr>
        <w:t xml:space="preserve"> Cross-Origin Resource Sharing (CORS).</w:t>
      </w:r>
      <w:r w:rsidRPr="00C07F80">
        <w:rPr>
          <w:i/>
          <w:iCs/>
          <w:color w:val="808080"/>
          <w:lang w:val="en-US"/>
        </w:rPr>
        <w:br/>
        <w:t xml:space="preserve"> </w:t>
      </w:r>
      <w:r>
        <w:rPr>
          <w:i/>
          <w:iCs/>
          <w:color w:val="808080"/>
        </w:rPr>
        <w:t>* Позволяет настроить доступ к ресурсам с других источников.</w:t>
      </w:r>
      <w:r>
        <w:rPr>
          <w:i/>
          <w:iCs/>
          <w:color w:val="808080"/>
        </w:rPr>
        <w:br/>
        <w:t xml:space="preserve"> */</w:t>
      </w:r>
      <w:r>
        <w:rPr>
          <w:i/>
          <w:iCs/>
          <w:color w:val="808080"/>
        </w:rPr>
        <w:br/>
      </w:r>
      <w:r>
        <w:rPr>
          <w:color w:val="808000"/>
        </w:rPr>
        <w:t>@Configuration</w:t>
      </w:r>
      <w:r>
        <w:rPr>
          <w:color w:val="808000"/>
        </w:rPr>
        <w:br/>
      </w:r>
      <w:proofErr w:type="spellStart"/>
      <w:r>
        <w:rPr>
          <w:b/>
          <w:bCs/>
          <w:color w:val="000080"/>
        </w:rPr>
        <w:t>public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CorsConfig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bCs/>
          <w:color w:val="000080"/>
        </w:rPr>
        <w:t>implements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WebMvcConfigurer</w:t>
      </w:r>
      <w:proofErr w:type="spellEnd"/>
      <w:r>
        <w:rPr>
          <w:color w:val="000000"/>
        </w:rPr>
        <w:t xml:space="preserve">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/**</w:t>
      </w:r>
      <w:r>
        <w:rPr>
          <w:i/>
          <w:iCs/>
          <w:color w:val="808080"/>
        </w:rPr>
        <w:br/>
        <w:t xml:space="preserve">     * Регистрирует отображения CORS-запросов.</w:t>
      </w:r>
      <w:r>
        <w:rPr>
          <w:i/>
          <w:iCs/>
          <w:color w:val="808080"/>
        </w:rPr>
        <w:br/>
        <w:t xml:space="preserve">     * Разрешены любые источники.</w:t>
      </w:r>
      <w:r>
        <w:rPr>
          <w:i/>
          <w:iCs/>
          <w:color w:val="808080"/>
        </w:rPr>
        <w:br/>
        <w:t xml:space="preserve">     * Разрешены методы "GET", "POST", "PUT", "DELETE".</w:t>
      </w:r>
      <w:r>
        <w:rPr>
          <w:i/>
          <w:iCs/>
          <w:color w:val="808080"/>
        </w:rPr>
        <w:br/>
        <w:t xml:space="preserve">     * Разрешены любые заголовки.</w:t>
      </w:r>
      <w:r>
        <w:rPr>
          <w:i/>
          <w:iCs/>
          <w:color w:val="808080"/>
        </w:rPr>
        <w:br/>
        <w:t xml:space="preserve">     </w:t>
      </w:r>
      <w:r w:rsidRPr="00C07F80">
        <w:rPr>
          <w:i/>
          <w:iCs/>
          <w:color w:val="808080"/>
          <w:lang w:val="en-US"/>
        </w:rPr>
        <w:t>*</w:t>
      </w:r>
      <w:r w:rsidRPr="00C07F80">
        <w:rPr>
          <w:i/>
          <w:iCs/>
          <w:color w:val="808080"/>
          <w:lang w:val="en-US"/>
        </w:rPr>
        <w:br/>
        <w:t xml:space="preserve">     * </w:t>
      </w:r>
      <w:r w:rsidRPr="00C07F80">
        <w:rPr>
          <w:b/>
          <w:bCs/>
          <w:i/>
          <w:iCs/>
          <w:color w:val="808080"/>
          <w:lang w:val="en-US"/>
        </w:rPr>
        <w:t xml:space="preserve">@param </w:t>
      </w:r>
      <w:r w:rsidRPr="00C07F80">
        <w:rPr>
          <w:b/>
          <w:bCs/>
          <w:i/>
          <w:iCs/>
          <w:color w:val="3D3D3D"/>
          <w:lang w:val="en-US"/>
        </w:rPr>
        <w:t xml:space="preserve">registry </w:t>
      </w:r>
      <w:r>
        <w:rPr>
          <w:i/>
          <w:iCs/>
          <w:color w:val="808080"/>
        </w:rPr>
        <w:t>Реестр</w:t>
      </w:r>
      <w:r w:rsidRPr="00C07F80">
        <w:rPr>
          <w:i/>
          <w:iCs/>
          <w:color w:val="808080"/>
          <w:lang w:val="en-US"/>
        </w:rPr>
        <w:t xml:space="preserve"> CORS-</w:t>
      </w:r>
      <w:r>
        <w:rPr>
          <w:i/>
          <w:iCs/>
          <w:color w:val="808080"/>
        </w:rPr>
        <w:t>отображений</w:t>
      </w:r>
      <w:r w:rsidRPr="00C07F80">
        <w:rPr>
          <w:i/>
          <w:iCs/>
          <w:color w:val="808080"/>
          <w:lang w:val="en-US"/>
        </w:rPr>
        <w:t>.</w:t>
      </w:r>
      <w:r w:rsidRPr="00C07F80">
        <w:rPr>
          <w:i/>
          <w:iCs/>
          <w:color w:val="808080"/>
          <w:lang w:val="en-US"/>
        </w:rPr>
        <w:br/>
        <w:t xml:space="preserve">     */</w:t>
      </w:r>
      <w:r w:rsidRPr="00C07F80">
        <w:rPr>
          <w:i/>
          <w:iCs/>
          <w:color w:val="808080"/>
          <w:lang w:val="en-US"/>
        </w:rPr>
        <w:br/>
        <w:t xml:space="preserve">    </w:t>
      </w:r>
      <w:r w:rsidRPr="00C07F80">
        <w:rPr>
          <w:color w:val="808000"/>
          <w:lang w:val="en-US"/>
        </w:rPr>
        <w:t>@Override</w:t>
      </w:r>
      <w:r w:rsidRPr="00C07F80">
        <w:rPr>
          <w:color w:val="808000"/>
          <w:lang w:val="en-US"/>
        </w:rPr>
        <w:br/>
        <w:t xml:space="preserve">    </w:t>
      </w:r>
      <w:r w:rsidRPr="00C07F80">
        <w:rPr>
          <w:b/>
          <w:bCs/>
          <w:color w:val="000080"/>
          <w:lang w:val="en-US"/>
        </w:rPr>
        <w:t xml:space="preserve">public void </w:t>
      </w:r>
      <w:proofErr w:type="spellStart"/>
      <w:r w:rsidRPr="00C07F80">
        <w:rPr>
          <w:color w:val="000000"/>
          <w:lang w:val="en-US"/>
        </w:rPr>
        <w:t>addCorsMappings</w:t>
      </w:r>
      <w:proofErr w:type="spellEnd"/>
      <w:r w:rsidRPr="00C07F80">
        <w:rPr>
          <w:color w:val="000000"/>
          <w:lang w:val="en-US"/>
        </w:rPr>
        <w:t>(</w:t>
      </w:r>
      <w:proofErr w:type="spellStart"/>
      <w:r w:rsidRPr="00C07F80">
        <w:rPr>
          <w:color w:val="000000"/>
          <w:lang w:val="en-US"/>
        </w:rPr>
        <w:t>CorsRegistry</w:t>
      </w:r>
      <w:proofErr w:type="spellEnd"/>
      <w:r w:rsidRPr="00C07F80">
        <w:rPr>
          <w:color w:val="000000"/>
          <w:lang w:val="en-US"/>
        </w:rPr>
        <w:t xml:space="preserve"> registry) {</w:t>
      </w:r>
      <w:r w:rsidRPr="00C07F80">
        <w:rPr>
          <w:color w:val="000000"/>
          <w:lang w:val="en-US"/>
        </w:rPr>
        <w:br/>
        <w:t xml:space="preserve">        </w:t>
      </w:r>
      <w:proofErr w:type="spellStart"/>
      <w:r w:rsidRPr="00C07F80">
        <w:rPr>
          <w:color w:val="000000"/>
          <w:lang w:val="en-US"/>
        </w:rPr>
        <w:t>registry.addMapping</w:t>
      </w:r>
      <w:proofErr w:type="spellEnd"/>
      <w:r w:rsidRPr="00C07F80">
        <w:rPr>
          <w:color w:val="000000"/>
          <w:lang w:val="en-US"/>
        </w:rPr>
        <w:t>(</w:t>
      </w:r>
      <w:r w:rsidRPr="00C07F80">
        <w:rPr>
          <w:b/>
          <w:bCs/>
          <w:color w:val="008000"/>
          <w:lang w:val="en-US"/>
        </w:rPr>
        <w:t>"/**"</w:t>
      </w:r>
      <w:r w:rsidRPr="00C07F80">
        <w:rPr>
          <w:color w:val="000000"/>
          <w:lang w:val="en-US"/>
        </w:rPr>
        <w:t>)</w:t>
      </w:r>
      <w:r w:rsidRPr="00C07F80">
        <w:rPr>
          <w:color w:val="000000"/>
          <w:lang w:val="en-US"/>
        </w:rPr>
        <w:br/>
        <w:t xml:space="preserve">                .</w:t>
      </w:r>
      <w:proofErr w:type="spellStart"/>
      <w:r w:rsidRPr="00C07F80">
        <w:rPr>
          <w:color w:val="000000"/>
          <w:lang w:val="en-US"/>
        </w:rPr>
        <w:t>allowedOrigins</w:t>
      </w:r>
      <w:proofErr w:type="spellEnd"/>
      <w:r w:rsidRPr="00C07F80">
        <w:rPr>
          <w:color w:val="000000"/>
          <w:lang w:val="en-US"/>
        </w:rPr>
        <w:t>(</w:t>
      </w:r>
      <w:r w:rsidRPr="00C07F80">
        <w:rPr>
          <w:b/>
          <w:bCs/>
          <w:color w:val="008000"/>
          <w:lang w:val="en-US"/>
        </w:rPr>
        <w:t>"*"</w:t>
      </w:r>
      <w:r w:rsidRPr="00C07F80">
        <w:rPr>
          <w:color w:val="000000"/>
          <w:lang w:val="en-US"/>
        </w:rPr>
        <w:t>)</w:t>
      </w:r>
      <w:r w:rsidRPr="00C07F80">
        <w:rPr>
          <w:color w:val="000000"/>
          <w:lang w:val="en-US"/>
        </w:rPr>
        <w:br/>
        <w:t xml:space="preserve">                .</w:t>
      </w:r>
      <w:proofErr w:type="spellStart"/>
      <w:r w:rsidRPr="00C07F80">
        <w:rPr>
          <w:color w:val="000000"/>
          <w:lang w:val="en-US"/>
        </w:rPr>
        <w:t>allowedMethods</w:t>
      </w:r>
      <w:proofErr w:type="spellEnd"/>
      <w:r w:rsidRPr="00C07F80">
        <w:rPr>
          <w:color w:val="000000"/>
          <w:lang w:val="en-US"/>
        </w:rPr>
        <w:t>(</w:t>
      </w:r>
      <w:r w:rsidRPr="00C07F80">
        <w:rPr>
          <w:b/>
          <w:bCs/>
          <w:color w:val="008000"/>
          <w:lang w:val="en-US"/>
        </w:rPr>
        <w:t>"GET"</w:t>
      </w:r>
      <w:r w:rsidRPr="00C07F80">
        <w:rPr>
          <w:color w:val="000000"/>
          <w:lang w:val="en-US"/>
        </w:rPr>
        <w:t xml:space="preserve">, </w:t>
      </w:r>
      <w:r w:rsidRPr="00C07F80">
        <w:rPr>
          <w:b/>
          <w:bCs/>
          <w:color w:val="008000"/>
          <w:lang w:val="en-US"/>
        </w:rPr>
        <w:t>"POST"</w:t>
      </w:r>
      <w:r w:rsidRPr="00C07F80">
        <w:rPr>
          <w:color w:val="000000"/>
          <w:lang w:val="en-US"/>
        </w:rPr>
        <w:t xml:space="preserve">, </w:t>
      </w:r>
      <w:r w:rsidRPr="00C07F80">
        <w:rPr>
          <w:b/>
          <w:bCs/>
          <w:color w:val="008000"/>
          <w:lang w:val="en-US"/>
        </w:rPr>
        <w:t>"PUT"</w:t>
      </w:r>
      <w:r w:rsidRPr="00C07F80">
        <w:rPr>
          <w:color w:val="000000"/>
          <w:lang w:val="en-US"/>
        </w:rPr>
        <w:t xml:space="preserve">, </w:t>
      </w:r>
      <w:r w:rsidRPr="00C07F80">
        <w:rPr>
          <w:b/>
          <w:bCs/>
          <w:color w:val="008000"/>
          <w:lang w:val="en-US"/>
        </w:rPr>
        <w:t>"DELETE"</w:t>
      </w:r>
      <w:r w:rsidRPr="00C07F80">
        <w:rPr>
          <w:color w:val="000000"/>
          <w:lang w:val="en-US"/>
        </w:rPr>
        <w:t>)</w:t>
      </w:r>
      <w:r w:rsidRPr="00C07F80">
        <w:rPr>
          <w:color w:val="000000"/>
          <w:lang w:val="en-US"/>
        </w:rPr>
        <w:br/>
        <w:t xml:space="preserve">                .</w:t>
      </w:r>
      <w:proofErr w:type="spellStart"/>
      <w:r w:rsidRPr="00C07F80">
        <w:rPr>
          <w:color w:val="000000"/>
          <w:lang w:val="en-US"/>
        </w:rPr>
        <w:t>allowedHeaders</w:t>
      </w:r>
      <w:proofErr w:type="spellEnd"/>
      <w:r w:rsidRPr="00C07F80">
        <w:rPr>
          <w:color w:val="000000"/>
          <w:lang w:val="en-US"/>
        </w:rPr>
        <w:t>(</w:t>
      </w:r>
      <w:r w:rsidRPr="00C07F80">
        <w:rPr>
          <w:b/>
          <w:bCs/>
          <w:color w:val="008000"/>
          <w:lang w:val="en-US"/>
        </w:rPr>
        <w:t>"*"</w:t>
      </w:r>
      <w:r w:rsidRPr="00C07F80">
        <w:rPr>
          <w:color w:val="000000"/>
          <w:lang w:val="en-US"/>
        </w:rPr>
        <w:t>)</w:t>
      </w:r>
      <w:r w:rsidRPr="00C07F80">
        <w:rPr>
          <w:color w:val="000000"/>
          <w:lang w:val="en-US"/>
        </w:rPr>
        <w:br/>
        <w:t xml:space="preserve">                .</w:t>
      </w:r>
      <w:proofErr w:type="spellStart"/>
      <w:r w:rsidRPr="00C07F80">
        <w:rPr>
          <w:color w:val="000000"/>
          <w:lang w:val="en-US"/>
        </w:rPr>
        <w:t>maxAge</w:t>
      </w:r>
      <w:proofErr w:type="spellEnd"/>
      <w:r w:rsidRPr="00C07F80">
        <w:rPr>
          <w:color w:val="000000"/>
          <w:lang w:val="en-US"/>
        </w:rPr>
        <w:t>(</w:t>
      </w:r>
      <w:r w:rsidRPr="00C07F80">
        <w:rPr>
          <w:color w:val="0000FF"/>
          <w:lang w:val="en-US"/>
        </w:rPr>
        <w:t>3600</w:t>
      </w:r>
      <w:r w:rsidRPr="00C07F80">
        <w:rPr>
          <w:color w:val="000000"/>
          <w:lang w:val="en-US"/>
        </w:rPr>
        <w:t>);</w:t>
      </w:r>
      <w:r w:rsidRPr="00C07F80">
        <w:rPr>
          <w:color w:val="000000"/>
          <w:lang w:val="en-US"/>
        </w:rPr>
        <w:br/>
        <w:t xml:space="preserve">    }</w:t>
      </w:r>
      <w:r w:rsidRPr="00C07F80">
        <w:rPr>
          <w:color w:val="000000"/>
          <w:lang w:val="en-US"/>
        </w:rPr>
        <w:br/>
        <w:t>}</w:t>
      </w:r>
    </w:p>
    <w:p w14:paraId="7E2FB14C" w14:textId="0349B4BD" w:rsidR="00EC72D5" w:rsidRDefault="0007166B" w:rsidP="0007166B">
      <w:r>
        <w:lastRenderedPageBreak/>
        <w:t>Таким образом, использование механизмов защиты, авторизации и аутентификации в приложении "Платная поликлиника" позволяет обеспечить безопасность пользовательских данных и защитить приложение от несанкционированного доступа.</w:t>
      </w:r>
    </w:p>
    <w:p w14:paraId="3DA7760D" w14:textId="39D7DB19" w:rsidR="00C07F80" w:rsidRDefault="00C07F80" w:rsidP="009F5E0D">
      <w:pPr>
        <w:pStyle w:val="2"/>
        <w:ind w:firstLine="0"/>
      </w:pPr>
      <w:bookmarkStart w:id="16" w:name="_Toc133795885"/>
      <w:r>
        <w:t>3.4. Резюме</w:t>
      </w:r>
      <w:bookmarkEnd w:id="16"/>
    </w:p>
    <w:p w14:paraId="28FD15F1" w14:textId="48210C50" w:rsidR="00C07F80" w:rsidRDefault="00A626D5" w:rsidP="00C07F80">
      <w:r>
        <w:t>Разработка серверной части веб-приложения включает в себя реализацию</w:t>
      </w:r>
      <w:r w:rsidR="00C07F80" w:rsidRPr="00C07F80">
        <w:t xml:space="preserve"> взаимодействи</w:t>
      </w:r>
      <w:r>
        <w:t>я</w:t>
      </w:r>
      <w:r w:rsidR="00C07F80" w:rsidRPr="00C07F80">
        <w:t xml:space="preserve"> с базой данных,</w:t>
      </w:r>
      <w:r>
        <w:t xml:space="preserve"> которое </w:t>
      </w:r>
      <w:r w:rsidR="00C07F80" w:rsidRPr="00C07F80">
        <w:t>осуществляется при помощи Java фреймворка Spring и JPA</w:t>
      </w:r>
      <w:r w:rsidR="006D5C4D" w:rsidRPr="006D5C4D">
        <w:t xml:space="preserve"> +</w:t>
      </w:r>
      <w:r w:rsidR="00C07F80" w:rsidRPr="00C07F80">
        <w:t xml:space="preserve"> </w:t>
      </w:r>
      <w:proofErr w:type="spellStart"/>
      <w:r w:rsidR="00C07F80" w:rsidRPr="00C07F80">
        <w:t>Hibernate</w:t>
      </w:r>
      <w:proofErr w:type="spellEnd"/>
      <w:r>
        <w:t xml:space="preserve">, настройку </w:t>
      </w:r>
      <w:r w:rsidR="00C07F80" w:rsidRPr="00C07F80">
        <w:t>взаимодействи</w:t>
      </w:r>
      <w:r>
        <w:t>я</w:t>
      </w:r>
      <w:r w:rsidR="00C07F80" w:rsidRPr="00C07F80">
        <w:t xml:space="preserve"> сервера с клиентской частью, при помощи </w:t>
      </w:r>
      <w:proofErr w:type="spellStart"/>
      <w:r w:rsidR="00C07F80" w:rsidRPr="00C07F80">
        <w:t>RestController</w:t>
      </w:r>
      <w:proofErr w:type="spellEnd"/>
      <w:r w:rsidR="00C07F80" w:rsidRPr="00C07F80">
        <w:t xml:space="preserve">. Для защиты от несанкционированного доступа используется Spring Security, </w:t>
      </w:r>
      <w:r>
        <w:t xml:space="preserve">предоставляющий возможность использовать различных </w:t>
      </w:r>
      <w:r w:rsidR="00C07F80" w:rsidRPr="00C07F80">
        <w:t>пользователей</w:t>
      </w:r>
      <w:r>
        <w:t xml:space="preserve"> с ролями</w:t>
      </w:r>
      <w:r w:rsidR="00C07F80" w:rsidRPr="00C07F80">
        <w:t>, аутентификацию, работу с токенами и</w:t>
      </w:r>
      <w:r>
        <w:t xml:space="preserve"> фильтрацию доступа</w:t>
      </w:r>
      <w:r w:rsidR="00C07F80" w:rsidRPr="00C07F80">
        <w:t>.</w:t>
      </w:r>
      <w:r w:rsidR="00C07F80">
        <w:t xml:space="preserve"> </w:t>
      </w:r>
    </w:p>
    <w:p w14:paraId="0245E835" w14:textId="6A513C70" w:rsidR="00F05F96" w:rsidRDefault="00F05F96" w:rsidP="00C07F80">
      <w:r>
        <w:t xml:space="preserve">Конечная структура кода сервера выглядит так: </w:t>
      </w:r>
    </w:p>
    <w:p w14:paraId="1823AEF0" w14:textId="77777777" w:rsidR="000C7982" w:rsidRDefault="00B3653B" w:rsidP="000C7982">
      <w:pPr>
        <w:keepNext/>
      </w:pPr>
      <w:r>
        <w:rPr>
          <w:noProof/>
        </w:rPr>
        <w:pict w14:anchorId="030461E3">
          <v:shape id="_x0000_i1037" type="#_x0000_t75" style="width:3in;height:4in;visibility:visible;mso-wrap-style:square">
            <v:imagedata r:id="rId25" o:title="" cropbottom="33605f"/>
          </v:shape>
        </w:pict>
      </w:r>
      <w:r w:rsidR="00F05F96" w:rsidRPr="00F05F96">
        <w:rPr>
          <w:noProof/>
        </w:rPr>
        <w:t xml:space="preserve"> </w:t>
      </w:r>
      <w:r>
        <w:rPr>
          <w:noProof/>
        </w:rPr>
        <w:pict w14:anchorId="69446B08">
          <v:shape id="_x0000_i1038" type="#_x0000_t75" style="width:3in;height:306pt;visibility:visible;mso-wrap-style:square">
            <v:imagedata r:id="rId25" o:title="" croptop="31797f"/>
          </v:shape>
        </w:pict>
      </w:r>
    </w:p>
    <w:p w14:paraId="4988877A" w14:textId="2BD0DA20" w:rsidR="00F05F96" w:rsidRDefault="000C7982" w:rsidP="000C7982">
      <w:pPr>
        <w:pStyle w:val="af6"/>
        <w:rPr>
          <w:noProof/>
        </w:rPr>
      </w:pPr>
      <w:r>
        <w:t xml:space="preserve">Рисунок </w:t>
      </w:r>
      <w:fldSimple w:instr=" SEQ Рисунок \* ARABIC ">
        <w:r w:rsidR="00320ED7">
          <w:rPr>
            <w:noProof/>
          </w:rPr>
          <w:t>11</w:t>
        </w:r>
      </w:fldSimple>
    </w:p>
    <w:p w14:paraId="11550A82" w14:textId="5B0A1890" w:rsidR="00F05F96" w:rsidRDefault="00F05F96" w:rsidP="00F05F96">
      <w:pPr>
        <w:ind w:firstLine="0"/>
      </w:pPr>
      <w:r>
        <w:lastRenderedPageBreak/>
        <w:tab/>
        <w:t xml:space="preserve">Подключенные в файле </w:t>
      </w:r>
      <w:r>
        <w:rPr>
          <w:lang w:val="en-US"/>
        </w:rPr>
        <w:t>pom</w:t>
      </w:r>
      <w:r w:rsidRPr="00F05F96">
        <w:t>.</w:t>
      </w:r>
      <w:r>
        <w:rPr>
          <w:lang w:val="en-US"/>
        </w:rPr>
        <w:t>xml</w:t>
      </w:r>
      <w:r w:rsidRPr="00F05F96">
        <w:t xml:space="preserve"> </w:t>
      </w:r>
      <w:r>
        <w:t>зависимости:</w:t>
      </w:r>
    </w:p>
    <w:p w14:paraId="26AB600B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spring-boot-starter-data-jpa</w:t>
      </w:r>
      <w:proofErr w:type="spellEnd"/>
    </w:p>
    <w:p w14:paraId="5609C476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spring-boot-starter-security</w:t>
      </w:r>
      <w:proofErr w:type="spellEnd"/>
    </w:p>
    <w:p w14:paraId="44CD94A5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spring-security-test</w:t>
      </w:r>
      <w:proofErr w:type="spellEnd"/>
    </w:p>
    <w:p w14:paraId="4B6E1895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spring-boot-starter-freemarker</w:t>
      </w:r>
      <w:proofErr w:type="spellEnd"/>
    </w:p>
    <w:p w14:paraId="039FF868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spring-boot-devtools</w:t>
      </w:r>
      <w:proofErr w:type="spellEnd"/>
    </w:p>
    <w:p w14:paraId="7C163374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postgresql</w:t>
      </w:r>
      <w:proofErr w:type="spellEnd"/>
    </w:p>
    <w:p w14:paraId="7E8C358E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jjwt-api</w:t>
      </w:r>
      <w:proofErr w:type="spellEnd"/>
    </w:p>
    <w:p w14:paraId="463726D3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jjwt-impl</w:t>
      </w:r>
      <w:proofErr w:type="spellEnd"/>
    </w:p>
    <w:p w14:paraId="5003A421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jjwt-jackson</w:t>
      </w:r>
      <w:proofErr w:type="spellEnd"/>
    </w:p>
    <w:p w14:paraId="515A8944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javax.servlet-api</w:t>
      </w:r>
      <w:proofErr w:type="spellEnd"/>
    </w:p>
    <w:p w14:paraId="579155B6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jjwt</w:t>
      </w:r>
      <w:proofErr w:type="spellEnd"/>
    </w:p>
    <w:p w14:paraId="613E0DF6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jakarta.xml.bind-api</w:t>
      </w:r>
      <w:proofErr w:type="spellEnd"/>
    </w:p>
    <w:p w14:paraId="286A1D34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jakarta.servlet-api</w:t>
      </w:r>
      <w:proofErr w:type="spellEnd"/>
    </w:p>
    <w:p w14:paraId="3C82248C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lombok</w:t>
      </w:r>
      <w:proofErr w:type="spellEnd"/>
    </w:p>
    <w:p w14:paraId="577CCFAE" w14:textId="77777777" w:rsidR="003F6AAD" w:rsidRDefault="003F6AAD" w:rsidP="003F6AAD">
      <w:pPr>
        <w:pStyle w:val="HTML"/>
        <w:numPr>
          <w:ilvl w:val="0"/>
          <w:numId w:val="7"/>
        </w:numPr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commons-beanutils</w:t>
      </w:r>
      <w:proofErr w:type="spellEnd"/>
    </w:p>
    <w:p w14:paraId="6EF0C233" w14:textId="3557CFD4" w:rsidR="003F6AAD" w:rsidRPr="009F5E0D" w:rsidRDefault="00FA1AFA" w:rsidP="00FA1AFA">
      <w:pPr>
        <w:pStyle w:val="1"/>
      </w:pPr>
      <w:r>
        <w:br w:type="page"/>
      </w:r>
      <w:bookmarkStart w:id="17" w:name="_Toc133795886"/>
      <w:r w:rsidR="003F6AAD" w:rsidRPr="009F5E0D">
        <w:lastRenderedPageBreak/>
        <w:t>Глава 4. Клиентская часть</w:t>
      </w:r>
      <w:bookmarkEnd w:id="17"/>
    </w:p>
    <w:p w14:paraId="359B0926" w14:textId="3AD239D0" w:rsidR="003F6AAD" w:rsidRDefault="003F6AAD" w:rsidP="000C7982">
      <w:r>
        <w:t xml:space="preserve">Клиентская часть приложения "Платная поликлиника" является важным компонентом, предоставляющим интерфейс для взаимодействия с серверной частью. Для разработки клиентской части был выбран </w:t>
      </w:r>
      <w:proofErr w:type="spellStart"/>
      <w:r>
        <w:t>React</w:t>
      </w:r>
      <w:proofErr w:type="spellEnd"/>
      <w:r>
        <w:t xml:space="preserve"> - популярный JavaScript-фреймворк для разработки пользовательских интерфейсов. Он предоставляет широкие возможности по созданию многокомпонентных приложений и упрощает разработку.</w:t>
      </w:r>
    </w:p>
    <w:p w14:paraId="7419E4AA" w14:textId="34B159AC" w:rsidR="003F6AAD" w:rsidRDefault="003F6AAD" w:rsidP="003F6AAD">
      <w:r>
        <w:t>Архитектура клиентской части приложения включает в себя</w:t>
      </w:r>
      <w:r w:rsidRPr="003F6AAD">
        <w:t xml:space="preserve"> </w:t>
      </w:r>
      <w:r>
        <w:t xml:space="preserve">множество компонентов, отвечающих за отображение страниц и интерфейса пользователя. </w:t>
      </w:r>
    </w:p>
    <w:p w14:paraId="38F30472" w14:textId="64F0DCF8" w:rsidR="003F6AAD" w:rsidRDefault="003F6AAD" w:rsidP="003F6AAD">
      <w:r>
        <w:t>Особенности реализации клиентской части заключаются в том, что она была разработана с учетом принципов дизайна, обеспечивающих удобство и простоту использования для конечного пользователя.</w:t>
      </w:r>
    </w:p>
    <w:p w14:paraId="7583CD99" w14:textId="1A2E8EFC" w:rsidR="003C2B85" w:rsidRDefault="004E5ECC" w:rsidP="009F5E0D">
      <w:pPr>
        <w:pStyle w:val="2"/>
        <w:ind w:firstLine="0"/>
      </w:pPr>
      <w:bookmarkStart w:id="18" w:name="_Toc133795887"/>
      <w:r>
        <w:t>4.1.</w:t>
      </w:r>
      <w:r w:rsidR="003C2B85">
        <w:t xml:space="preserve"> Структура</w:t>
      </w:r>
      <w:bookmarkEnd w:id="18"/>
    </w:p>
    <w:p w14:paraId="4779DA16" w14:textId="0C1C8544" w:rsidR="00530822" w:rsidRPr="00655365" w:rsidRDefault="003C2B85" w:rsidP="003C2B85">
      <w:r>
        <w:t>Структура</w:t>
      </w:r>
      <w:r w:rsidR="00320ED7">
        <w:t xml:space="preserve"> директории </w:t>
      </w:r>
      <w:proofErr w:type="spellStart"/>
      <w:r w:rsidR="00320ED7">
        <w:rPr>
          <w:lang w:val="en-US"/>
        </w:rPr>
        <w:t>src</w:t>
      </w:r>
      <w:proofErr w:type="spellEnd"/>
      <w:r>
        <w:t xml:space="preserve"> приложения</w:t>
      </w:r>
      <w:r w:rsidR="00530822" w:rsidRPr="00655365">
        <w:t>:</w:t>
      </w:r>
    </w:p>
    <w:p w14:paraId="21BED7A0" w14:textId="77777777" w:rsidR="00320ED7" w:rsidRDefault="00320ED7" w:rsidP="00320ED7">
      <w:pPr>
        <w:numPr>
          <w:ilvl w:val="0"/>
          <w:numId w:val="8"/>
        </w:numPr>
      </w:pPr>
      <w:r>
        <w:rPr>
          <w:lang w:val="en-US"/>
        </w:rPr>
        <w:t>components</w:t>
      </w:r>
      <w:r w:rsidRPr="00530822">
        <w:t xml:space="preserve"> – </w:t>
      </w:r>
      <w:r>
        <w:t xml:space="preserve">директория, содержащая </w:t>
      </w:r>
      <w:r>
        <w:rPr>
          <w:lang w:val="en-US"/>
        </w:rPr>
        <w:t>React</w:t>
      </w:r>
      <w:r w:rsidRPr="00530822">
        <w:t>-</w:t>
      </w:r>
      <w:r>
        <w:t>компоненты</w:t>
      </w:r>
    </w:p>
    <w:p w14:paraId="3162DCAF" w14:textId="77777777" w:rsidR="00320ED7" w:rsidRDefault="00320ED7" w:rsidP="00320ED7">
      <w:pPr>
        <w:numPr>
          <w:ilvl w:val="0"/>
          <w:numId w:val="8"/>
        </w:numPr>
      </w:pPr>
      <w:r>
        <w:rPr>
          <w:lang w:val="en-US"/>
        </w:rPr>
        <w:t>hoc –</w:t>
      </w:r>
      <w:r>
        <w:t xml:space="preserve"> компоненты высшего порядка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Higher-Order Component</w:t>
      </w:r>
      <w:r>
        <w:t>)</w:t>
      </w:r>
    </w:p>
    <w:p w14:paraId="38B8EAF5" w14:textId="70D3652D" w:rsidR="00320ED7" w:rsidRPr="00320ED7" w:rsidRDefault="00320ED7" w:rsidP="00320ED7">
      <w:pPr>
        <w:numPr>
          <w:ilvl w:val="0"/>
          <w:numId w:val="8"/>
        </w:numPr>
      </w:pPr>
      <w:r>
        <w:rPr>
          <w:lang w:val="en-US"/>
        </w:rPr>
        <w:t>hook</w:t>
      </w:r>
      <w:r w:rsidRPr="00530822">
        <w:t xml:space="preserve"> – </w:t>
      </w:r>
      <w:r>
        <w:t xml:space="preserve">пользовательские хуки, упрощающие взаимодействие с </w:t>
      </w:r>
      <w:r>
        <w:rPr>
          <w:lang w:val="en-US"/>
        </w:rPr>
        <w:t>hoc</w:t>
      </w:r>
    </w:p>
    <w:p w14:paraId="78DD71DF" w14:textId="46F8B9C5" w:rsidR="00320ED7" w:rsidRDefault="00320ED7" w:rsidP="00320ED7">
      <w:pPr>
        <w:numPr>
          <w:ilvl w:val="0"/>
          <w:numId w:val="8"/>
        </w:numPr>
      </w:pPr>
      <w:r>
        <w:rPr>
          <w:lang w:val="en-US"/>
        </w:rPr>
        <w:t xml:space="preserve">images – </w:t>
      </w:r>
      <w:r>
        <w:t xml:space="preserve">изображения </w:t>
      </w:r>
    </w:p>
    <w:p w14:paraId="4EFBA291" w14:textId="2FEF3044" w:rsidR="00320ED7" w:rsidRDefault="00320ED7" w:rsidP="00320ED7">
      <w:r>
        <w:t xml:space="preserve">Структура директории </w:t>
      </w:r>
      <w:r>
        <w:rPr>
          <w:lang w:val="en-US"/>
        </w:rPr>
        <w:t>public</w:t>
      </w:r>
      <w:r>
        <w:t>:</w:t>
      </w:r>
    </w:p>
    <w:p w14:paraId="061B6CAF" w14:textId="332535DA" w:rsidR="00320ED7" w:rsidRDefault="00320ED7" w:rsidP="00320ED7">
      <w:pPr>
        <w:numPr>
          <w:ilvl w:val="0"/>
          <w:numId w:val="13"/>
        </w:numPr>
      </w:pPr>
      <w:r>
        <w:rPr>
          <w:lang w:val="en-US"/>
        </w:rPr>
        <w:t xml:space="preserve">images – </w:t>
      </w:r>
      <w:r>
        <w:t>публичные изображения</w:t>
      </w:r>
    </w:p>
    <w:p w14:paraId="358FCAD5" w14:textId="6D4F27DA" w:rsidR="00320ED7" w:rsidRDefault="00320ED7" w:rsidP="00320ED7">
      <w:pPr>
        <w:numPr>
          <w:ilvl w:val="0"/>
          <w:numId w:val="13"/>
        </w:numPr>
      </w:pPr>
      <w:r>
        <w:rPr>
          <w:lang w:val="en-US"/>
        </w:rPr>
        <w:t>favicon</w:t>
      </w:r>
      <w:r w:rsidRPr="00320ED7">
        <w:t>.</w:t>
      </w:r>
      <w:proofErr w:type="spellStart"/>
      <w:r>
        <w:rPr>
          <w:lang w:val="en-US"/>
        </w:rPr>
        <w:t>ico</w:t>
      </w:r>
      <w:proofErr w:type="spellEnd"/>
      <w:r w:rsidRPr="00320ED7">
        <w:t xml:space="preserve"> – </w:t>
      </w:r>
      <w:r>
        <w:t>иконка сайта, отображаю</w:t>
      </w:r>
      <w:r w:rsidR="00717DA3">
        <w:t>щаяся на панели вкладок и в поисковой системе</w:t>
      </w:r>
    </w:p>
    <w:p w14:paraId="10B8CD56" w14:textId="4885DD1F" w:rsidR="00717DA3" w:rsidRPr="00320ED7" w:rsidRDefault="00717DA3" w:rsidP="00320ED7">
      <w:pPr>
        <w:numPr>
          <w:ilvl w:val="0"/>
          <w:numId w:val="13"/>
        </w:numPr>
      </w:pPr>
      <w:r>
        <w:rPr>
          <w:lang w:val="en-US"/>
        </w:rPr>
        <w:t>index</w:t>
      </w:r>
      <w:r w:rsidRPr="00717DA3">
        <w:t>.</w:t>
      </w:r>
      <w:r>
        <w:rPr>
          <w:lang w:val="en-US"/>
        </w:rPr>
        <w:t>html</w:t>
      </w:r>
      <w:r w:rsidRPr="00717DA3">
        <w:t xml:space="preserve"> – </w:t>
      </w:r>
      <w:r>
        <w:t xml:space="preserve">документ, представляющий собой каркас для </w:t>
      </w:r>
      <w:r>
        <w:rPr>
          <w:lang w:val="en-US"/>
        </w:rPr>
        <w:t>React</w:t>
      </w:r>
      <w:r w:rsidRPr="00717DA3">
        <w:t xml:space="preserve"> - </w:t>
      </w:r>
      <w:r>
        <w:t>приложения</w:t>
      </w:r>
    </w:p>
    <w:p w14:paraId="21D6C725" w14:textId="77777777" w:rsidR="00320ED7" w:rsidRDefault="00B3653B" w:rsidP="00320ED7">
      <w:pPr>
        <w:keepNext/>
      </w:pPr>
      <w:r>
        <w:rPr>
          <w:noProof/>
        </w:rPr>
        <w:lastRenderedPageBreak/>
        <w:pict w14:anchorId="1DE9921D">
          <v:shape id="_x0000_i1039" type="#_x0000_t75" style="width:150pt;height:6in;visibility:visible;mso-wrap-style:square">
            <v:imagedata r:id="rId26" o:title=""/>
          </v:shape>
        </w:pict>
      </w:r>
      <w:r w:rsidR="00320ED7" w:rsidRPr="00320ED7">
        <w:rPr>
          <w:noProof/>
        </w:rPr>
        <w:t xml:space="preserve"> </w:t>
      </w:r>
      <w:r>
        <w:rPr>
          <w:noProof/>
        </w:rPr>
        <w:pict w14:anchorId="5103E1F1">
          <v:shape id="_x0000_i1040" type="#_x0000_t75" style="width:138pt;height:132pt;visibility:visible;mso-wrap-style:square">
            <v:imagedata r:id="rId27" o:title=""/>
          </v:shape>
        </w:pict>
      </w:r>
    </w:p>
    <w:p w14:paraId="01E050E9" w14:textId="745A25F0" w:rsidR="000C7982" w:rsidRDefault="00320ED7" w:rsidP="00320ED7">
      <w:pPr>
        <w:pStyle w:val="af6"/>
        <w:ind w:left="851"/>
        <w:rPr>
          <w:noProof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>
        <w:tab/>
      </w:r>
      <w:r>
        <w:tab/>
      </w:r>
      <w:r>
        <w:tab/>
        <w:t xml:space="preserve">Рисунок </w:t>
      </w:r>
      <w:r w:rsidR="00016E1B">
        <w:fldChar w:fldCharType="begin"/>
      </w:r>
      <w:r w:rsidR="00016E1B">
        <w:instrText xml:space="preserve"> SEQ Рисунок \* ARABIC </w:instrText>
      </w:r>
      <w:r w:rsidR="00016E1B">
        <w:fldChar w:fldCharType="separate"/>
      </w:r>
      <w:r>
        <w:rPr>
          <w:noProof/>
        </w:rPr>
        <w:t>13</w:t>
      </w:r>
      <w:r w:rsidR="00016E1B">
        <w:rPr>
          <w:noProof/>
        </w:rPr>
        <w:fldChar w:fldCharType="end"/>
      </w:r>
    </w:p>
    <w:p w14:paraId="75599AFF" w14:textId="06A6EF23" w:rsidR="00530822" w:rsidRDefault="00530822" w:rsidP="006D5C4D">
      <w:pPr>
        <w:pStyle w:val="2"/>
        <w:ind w:firstLine="0"/>
      </w:pPr>
      <w:bookmarkStart w:id="19" w:name="_Toc133795888"/>
      <w:r>
        <w:t>4.</w:t>
      </w:r>
      <w:r w:rsidR="006D5C4D" w:rsidRPr="00655365">
        <w:t>2</w:t>
      </w:r>
      <w:r>
        <w:t xml:space="preserve">. </w:t>
      </w:r>
      <w:r w:rsidR="00134B43">
        <w:t>К</w:t>
      </w:r>
      <w:r>
        <w:t>омпоненты</w:t>
      </w:r>
      <w:bookmarkEnd w:id="19"/>
    </w:p>
    <w:p w14:paraId="2899B63B" w14:textId="3ACC855B" w:rsidR="00530822" w:rsidRDefault="00755D1F" w:rsidP="00530822">
      <w:r>
        <w:t>Для написания компонентов использова</w:t>
      </w:r>
      <w:r w:rsidR="00134B43">
        <w:t xml:space="preserve">лось расширение языка </w:t>
      </w:r>
      <w:r w:rsidR="00134B43">
        <w:rPr>
          <w:lang w:val="en-US"/>
        </w:rPr>
        <w:t>JavaScript</w:t>
      </w:r>
      <w:r w:rsidR="00134B43" w:rsidRPr="00134B43">
        <w:t xml:space="preserve"> </w:t>
      </w:r>
      <w:r w:rsidR="00134B43">
        <w:t>–</w:t>
      </w:r>
      <w:r w:rsidR="00134B43" w:rsidRPr="00134B43">
        <w:t xml:space="preserve"> </w:t>
      </w:r>
      <w:r>
        <w:rPr>
          <w:lang w:val="en-US"/>
        </w:rPr>
        <w:t>JSX</w:t>
      </w:r>
      <w:r w:rsidR="00134B43">
        <w:t xml:space="preserve">, которое позволяет удобно описывать пользовательский интерфейс, </w:t>
      </w:r>
      <w:r>
        <w:t>использ</w:t>
      </w:r>
      <w:r w:rsidR="00134B43">
        <w:t xml:space="preserve">уя </w:t>
      </w:r>
      <w:r>
        <w:rPr>
          <w:lang w:val="en-US"/>
        </w:rPr>
        <w:t>HTML</w:t>
      </w:r>
      <w:r w:rsidRPr="00755D1F">
        <w:t>-</w:t>
      </w:r>
      <w:r>
        <w:t>разметку</w:t>
      </w:r>
      <w:r w:rsidR="00134B43">
        <w:t xml:space="preserve"> прямо в </w:t>
      </w:r>
      <w:r w:rsidR="00134B43">
        <w:rPr>
          <w:lang w:val="en-US"/>
        </w:rPr>
        <w:t>JS</w:t>
      </w:r>
      <w:r w:rsidR="00134B43">
        <w:t xml:space="preserve"> коде</w:t>
      </w:r>
      <w:r w:rsidR="00134B43" w:rsidRPr="00134B43">
        <w:t xml:space="preserve">. </w:t>
      </w:r>
      <w:r w:rsidR="00134B43">
        <w:t xml:space="preserve">При этом разметка автоматически </w:t>
      </w:r>
      <w:r>
        <w:t xml:space="preserve">транслируется в обычный </w:t>
      </w:r>
      <w:r>
        <w:rPr>
          <w:lang w:val="en-US"/>
        </w:rPr>
        <w:t>JS</w:t>
      </w:r>
      <w:r>
        <w:t xml:space="preserve"> код. </w:t>
      </w:r>
      <w:r w:rsidR="00134B43">
        <w:t xml:space="preserve">В основном использовались </w:t>
      </w:r>
      <w:r w:rsidR="00530822">
        <w:t>функциональны</w:t>
      </w:r>
      <w:r w:rsidR="00134B43">
        <w:t xml:space="preserve">е </w:t>
      </w:r>
      <w:r w:rsidR="00530822">
        <w:t>объект</w:t>
      </w:r>
      <w:r w:rsidR="00134B43">
        <w:t xml:space="preserve">ы </w:t>
      </w:r>
      <w:r w:rsidR="00530822">
        <w:rPr>
          <w:lang w:val="en-US"/>
        </w:rPr>
        <w:t>Rea</w:t>
      </w:r>
      <w:r>
        <w:rPr>
          <w:lang w:val="en-US"/>
        </w:rPr>
        <w:t>c</w:t>
      </w:r>
      <w:r w:rsidR="00530822">
        <w:rPr>
          <w:lang w:val="en-US"/>
        </w:rPr>
        <w:t>t</w:t>
      </w:r>
      <w:r w:rsidR="00134B43">
        <w:t xml:space="preserve">, так как они значительно удобнее классов и отлично поддерживаются в последних версиях </w:t>
      </w:r>
      <w:r w:rsidR="00134B43">
        <w:rPr>
          <w:lang w:val="en-US"/>
        </w:rPr>
        <w:t>React</w:t>
      </w:r>
      <w:r w:rsidR="00134B43" w:rsidRPr="00134B43">
        <w:t xml:space="preserve">. </w:t>
      </w:r>
      <w:r w:rsidR="00134B43">
        <w:t>Для стилизации компонентов использовался код</w:t>
      </w:r>
      <w:r w:rsidR="00530822">
        <w:t xml:space="preserve"> </w:t>
      </w:r>
      <w:r>
        <w:rPr>
          <w:lang w:val="en-US"/>
        </w:rPr>
        <w:t>SCSS</w:t>
      </w:r>
      <w:r w:rsidR="00134B43">
        <w:t xml:space="preserve"> и, в качестве эксперимента, </w:t>
      </w:r>
      <w:r w:rsidR="00134B43">
        <w:rPr>
          <w:lang w:val="en-US"/>
        </w:rPr>
        <w:t>module</w:t>
      </w:r>
      <w:r w:rsidR="00134B43" w:rsidRPr="00134B43">
        <w:t>.</w:t>
      </w:r>
      <w:proofErr w:type="spellStart"/>
      <w:r w:rsidR="00134B43">
        <w:rPr>
          <w:lang w:val="en-US"/>
        </w:rPr>
        <w:t>css</w:t>
      </w:r>
      <w:proofErr w:type="spellEnd"/>
      <w:r w:rsidR="00134B43" w:rsidRPr="00134B43">
        <w:t xml:space="preserve"> (</w:t>
      </w:r>
      <w:r w:rsidR="00134B43">
        <w:t xml:space="preserve">для компонента </w:t>
      </w:r>
      <w:r w:rsidR="00134B43">
        <w:rPr>
          <w:lang w:val="en-US"/>
        </w:rPr>
        <w:t>Header</w:t>
      </w:r>
      <w:r w:rsidR="00134B43" w:rsidRPr="00134B43">
        <w:t xml:space="preserve">), </w:t>
      </w:r>
      <w:r w:rsidR="00134B43">
        <w:t xml:space="preserve">но такой формат мне показался </w:t>
      </w:r>
      <w:r w:rsidR="00134B43">
        <w:lastRenderedPageBreak/>
        <w:t xml:space="preserve">значительно менее удобным, чем </w:t>
      </w:r>
      <w:r w:rsidR="00134B43">
        <w:rPr>
          <w:lang w:val="en-US"/>
        </w:rPr>
        <w:t>SCSS</w:t>
      </w:r>
      <w:r>
        <w:t>.</w:t>
      </w:r>
      <w:r w:rsidR="00134B43" w:rsidRPr="00134B43">
        <w:t xml:space="preserve"> </w:t>
      </w:r>
      <w:r w:rsidR="00134B43">
        <w:t>Файлы стилей хранятся в одних директориях с компонентами, к которым они относятся.</w:t>
      </w:r>
      <w:r>
        <w:t xml:space="preserve"> </w:t>
      </w:r>
      <w:r w:rsidR="00134B43">
        <w:t xml:space="preserve">Для реализации логики приложения по возможности </w:t>
      </w:r>
      <w:r>
        <w:t xml:space="preserve">использовались последние нововведения </w:t>
      </w:r>
      <w:r>
        <w:rPr>
          <w:lang w:val="en-US"/>
        </w:rPr>
        <w:t>React</w:t>
      </w:r>
      <w:r w:rsidRPr="00755D1F">
        <w:t xml:space="preserve">, </w:t>
      </w:r>
      <w:r w:rsidR="00134B43">
        <w:t xml:space="preserve">и различные </w:t>
      </w:r>
      <w:r>
        <w:t xml:space="preserve">хуки </w:t>
      </w:r>
      <w:r w:rsidR="00134B43">
        <w:t xml:space="preserve">вроде </w:t>
      </w:r>
      <w:proofErr w:type="spellStart"/>
      <w:r>
        <w:rPr>
          <w:lang w:val="en-US"/>
        </w:rPr>
        <w:t>useState</w:t>
      </w:r>
      <w:proofErr w:type="spellEnd"/>
      <w:r w:rsidRPr="00755D1F">
        <w:t xml:space="preserve">, </w:t>
      </w:r>
      <w:proofErr w:type="spellStart"/>
      <w:r>
        <w:rPr>
          <w:lang w:val="en-US"/>
        </w:rPr>
        <w:t>useEffect</w:t>
      </w:r>
      <w:proofErr w:type="spellEnd"/>
      <w:r w:rsidRPr="00755D1F">
        <w:t xml:space="preserve">, </w:t>
      </w:r>
      <w:proofErr w:type="spellStart"/>
      <w:r>
        <w:rPr>
          <w:lang w:val="en-US"/>
        </w:rPr>
        <w:t>useRef</w:t>
      </w:r>
      <w:proofErr w:type="spellEnd"/>
      <w:r w:rsidRPr="00755D1F">
        <w:t xml:space="preserve">, </w:t>
      </w:r>
      <w:proofErr w:type="spellStart"/>
      <w:r>
        <w:rPr>
          <w:lang w:val="en-US"/>
        </w:rPr>
        <w:t>useContext</w:t>
      </w:r>
      <w:proofErr w:type="spellEnd"/>
      <w:r w:rsidRPr="00755D1F">
        <w:t xml:space="preserve"> </w:t>
      </w:r>
      <w:r>
        <w:t>и т. п. Вот пример кода одного из компонентов:</w:t>
      </w:r>
    </w:p>
    <w:p w14:paraId="76E535B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axios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axios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524B8075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React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{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useContext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useState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'react'</w:t>
      </w:r>
    </w:p>
    <w:p w14:paraId="358BD87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useForm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"react-hook-form"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50FBACB6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useLocation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useNavigate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'react-router-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dom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</w:p>
    <w:p w14:paraId="621DA266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useAuth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gram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'..</w:t>
      </w:r>
      <w:proofErr w:type="gram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/../hook/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useAuth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25EC0C8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6BAA73D5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RootContext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gram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'..</w:t>
      </w:r>
      <w:proofErr w:type="gram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/..'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052AA0D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4F688E9A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export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AdminAuth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()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79337C83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register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proofErr w:type="spellStart"/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handleSubmit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useForm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473CB43C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[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error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proofErr w:type="spellStart"/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setError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]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useState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false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</w:p>
    <w:p w14:paraId="7EDB4B5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navigate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useNavigate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3DE752BB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location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useLocation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6E5D93E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signAdminIn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useAuth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16FF885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server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useContext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RootContext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641F3F69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1DD08101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fromPage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location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proofErr w:type="gram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state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?.</w:t>
      </w:r>
      <w:proofErr w:type="gramEnd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from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?.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pathname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||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"/admin/"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62F1BF61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6F47D908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onSubmit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)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325DFE38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axios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post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`${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server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api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/auth/admin/login`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</w:p>
    <w:p w14:paraId="5AEE7CF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then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response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0A3DDD2A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admin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response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token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025A5347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signAdminIn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admin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()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navigate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fromPage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{ </w:t>
      </w:r>
      <w:proofErr w:type="gram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replace:</w:t>
      </w:r>
      <w:proofErr w:type="gram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true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}));</w:t>
      </w:r>
    </w:p>
    <w:p w14:paraId="5E39750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})</w:t>
      </w:r>
    </w:p>
    <w:p w14:paraId="5D4C5EA5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catch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error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55D7D880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console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error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error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54998A4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setError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true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215BAA1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setTimeout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(()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setError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false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), </w:t>
      </w:r>
      <w:r w:rsidRPr="00755D1F">
        <w:rPr>
          <w:rFonts w:ascii="Consolas" w:hAnsi="Consolas"/>
          <w:bCs w:val="0"/>
          <w:color w:val="096D48"/>
          <w:sz w:val="21"/>
          <w:szCs w:val="21"/>
          <w:shd w:val="clear" w:color="auto" w:fill="auto"/>
          <w:lang w:val="en-US"/>
        </w:rPr>
        <w:t>300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</w:p>
    <w:p w14:paraId="54988FA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});</w:t>
      </w:r>
    </w:p>
    <w:p w14:paraId="7BCB6044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}</w:t>
      </w:r>
    </w:p>
    <w:p w14:paraId="4438FAC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58FA6C1A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755D1F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return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</w:t>
      </w:r>
    </w:p>
    <w:p w14:paraId="1A121549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&lt;div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className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"container"&gt;</w:t>
      </w:r>
    </w:p>
    <w:p w14:paraId="42C76451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&lt;div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className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big_title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'&gt;{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fromPage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!==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"/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admin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auth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"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</w:rPr>
        <w:t>?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"Необходимо авторизоваться"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</w:rPr>
        <w:t>: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"Авторизация"}&lt;/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div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&gt;</w:t>
      </w:r>
    </w:p>
    <w:p w14:paraId="7660463F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&lt;form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className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auth_form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admin_form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onSubmit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proofErr w:type="spellStart"/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handleSubmit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proofErr w:type="spellStart"/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onSubmit</w:t>
      </w:r>
      <w:proofErr w:type="spellEnd"/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}&gt;</w:t>
      </w:r>
    </w:p>
    <w:p w14:paraId="6673E262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&lt;div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className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'title'&gt;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Вход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&lt;/div&gt;</w:t>
      </w:r>
    </w:p>
    <w:p w14:paraId="06C0C16A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&lt;input</w:t>
      </w:r>
    </w:p>
    <w:p w14:paraId="2BC8C3F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title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'Username'</w:t>
      </w:r>
    </w:p>
    <w:p w14:paraId="5013C1DC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lastRenderedPageBreak/>
        <w:t xml:space="preserve">                   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minLength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r w:rsidRPr="00755D1F">
        <w:rPr>
          <w:rFonts w:ascii="Consolas" w:hAnsi="Consolas"/>
          <w:bCs w:val="0"/>
          <w:color w:val="096D48"/>
          <w:sz w:val="21"/>
          <w:szCs w:val="21"/>
          <w:shd w:val="clear" w:color="auto" w:fill="auto"/>
          <w:lang w:val="en-US"/>
        </w:rPr>
        <w:t>1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</w:t>
      </w:r>
    </w:p>
    <w:p w14:paraId="210105EA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maxLength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r w:rsidRPr="00755D1F">
        <w:rPr>
          <w:rFonts w:ascii="Consolas" w:hAnsi="Consolas"/>
          <w:bCs w:val="0"/>
          <w:color w:val="096D48"/>
          <w:sz w:val="21"/>
          <w:szCs w:val="21"/>
          <w:shd w:val="clear" w:color="auto" w:fill="auto"/>
          <w:lang w:val="en-US"/>
        </w:rPr>
        <w:t>20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</w:t>
      </w:r>
    </w:p>
    <w:p w14:paraId="3F4CB88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type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'text'</w:t>
      </w:r>
    </w:p>
    <w:p w14:paraId="7D50CB31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placeholder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'Username'</w:t>
      </w:r>
    </w:p>
    <w:p w14:paraId="1F900C11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required</w:t>
      </w:r>
    </w:p>
    <w:p w14:paraId="742BA5F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autoComplete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'username'</w:t>
      </w:r>
    </w:p>
    <w:p w14:paraId="498BD57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...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register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'username'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/&gt;</w:t>
      </w:r>
    </w:p>
    <w:p w14:paraId="148A22E9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&lt;input</w:t>
      </w:r>
    </w:p>
    <w:p w14:paraId="1269F9D9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title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'Password'</w:t>
      </w:r>
    </w:p>
    <w:p w14:paraId="06A2ABF6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pattern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'.{1,100}'</w:t>
      </w:r>
    </w:p>
    <w:p w14:paraId="29ABC3B3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type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'password'</w:t>
      </w:r>
    </w:p>
    <w:p w14:paraId="3D7F80DF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placeholder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'Password'</w:t>
      </w:r>
    </w:p>
    <w:p w14:paraId="5F7FB27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required</w:t>
      </w:r>
    </w:p>
    <w:p w14:paraId="40EF708D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autoComplete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"current-password"</w:t>
      </w:r>
    </w:p>
    <w:p w14:paraId="3CBDB6D3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...</w:t>
      </w:r>
      <w:r w:rsidRPr="00755D1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register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'password'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/&gt;</w:t>
      </w:r>
    </w:p>
    <w:p w14:paraId="551BA22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&lt;button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className</w:t>
      </w:r>
      <w:proofErr w:type="spellEnd"/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{`button ${</w:t>
      </w:r>
      <w:r w:rsidRPr="00755D1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error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?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"error"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: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""}`}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755D1F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type</w:t>
      </w:r>
      <w:r w:rsidRPr="00755D1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'submit'&gt;</w:t>
      </w: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Войти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&lt;/button&gt;</w:t>
      </w:r>
    </w:p>
    <w:p w14:paraId="20299D46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&lt;/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form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&gt;</w:t>
      </w:r>
    </w:p>
    <w:p w14:paraId="778342BE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        </w:t>
      </w:r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&lt;/</w:t>
      </w:r>
      <w:proofErr w:type="spellStart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div</w:t>
      </w:r>
      <w:proofErr w:type="spellEnd"/>
      <w:r w:rsidRPr="00755D1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&gt;</w:t>
      </w:r>
    </w:p>
    <w:p w14:paraId="01A47BB2" w14:textId="77777777" w:rsidR="00755D1F" w:rsidRPr="00755D1F" w:rsidRDefault="00755D1F" w:rsidP="00755D1F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    )</w:t>
      </w:r>
    </w:p>
    <w:p w14:paraId="4702B048" w14:textId="0013FB57" w:rsidR="00755D1F" w:rsidRPr="00A626D5" w:rsidRDefault="00755D1F" w:rsidP="00A626D5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755D1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}</w:t>
      </w:r>
    </w:p>
    <w:p w14:paraId="44737E7C" w14:textId="058B5905" w:rsidR="00987B0D" w:rsidRDefault="00755D1F" w:rsidP="00A21F8F">
      <w:r>
        <w:t xml:space="preserve">Использование </w:t>
      </w:r>
      <w:r>
        <w:rPr>
          <w:lang w:val="en-US"/>
        </w:rPr>
        <w:t>React</w:t>
      </w:r>
      <w:r w:rsidRPr="00755D1F">
        <w:t xml:space="preserve"> </w:t>
      </w:r>
      <w:r>
        <w:t>позволяет удобно</w:t>
      </w:r>
      <w:r w:rsidR="000C7982">
        <w:t xml:space="preserve"> и быстро</w:t>
      </w:r>
      <w:r>
        <w:t xml:space="preserve"> реализовывать логику приложения, в отличие от нативного </w:t>
      </w:r>
      <w:r>
        <w:rPr>
          <w:lang w:val="en-US"/>
        </w:rPr>
        <w:t>HTML</w:t>
      </w:r>
      <w:r w:rsidRPr="00755D1F">
        <w:t xml:space="preserve"> + </w:t>
      </w:r>
      <w:r>
        <w:rPr>
          <w:lang w:val="en-US"/>
        </w:rPr>
        <w:t>JS</w:t>
      </w:r>
      <w:r w:rsidR="000C7982">
        <w:t xml:space="preserve">, а богатая документация, отличное сообщество и множество библиотек, написанных специально для </w:t>
      </w:r>
      <w:r w:rsidR="000C7982">
        <w:rPr>
          <w:lang w:val="en-US"/>
        </w:rPr>
        <w:t>React</w:t>
      </w:r>
      <w:r w:rsidR="000C7982" w:rsidRPr="000C7982">
        <w:t xml:space="preserve">, </w:t>
      </w:r>
      <w:r w:rsidR="000C7982">
        <w:t>позволяют без особых затруднений решить почти любую задачу.</w:t>
      </w:r>
    </w:p>
    <w:p w14:paraId="4DE2D82D" w14:textId="3EC4A687" w:rsidR="009370D2" w:rsidRDefault="009370D2" w:rsidP="00A21F8F">
      <w:r>
        <w:t xml:space="preserve">Так как для админ-панели предстояла задача реализовать манипулирование большими объемами данных, таблицы, отображающее информацию из базы данных, используют пагинацию. Данный прием позволяет загружать данные из базы данных постранично, что улучшает общую производительность. </w:t>
      </w:r>
    </w:p>
    <w:p w14:paraId="19355A6B" w14:textId="6D285A7C" w:rsidR="009370D2" w:rsidRPr="00755D1F" w:rsidRDefault="009370D2" w:rsidP="00A21F8F">
      <w:r>
        <w:t>Для удобной работы с данными таблицы так же оснащены фильтрами и возможностью сортировки, так что найти интересующую запись в базе данных не составит труда.</w:t>
      </w:r>
    </w:p>
    <w:p w14:paraId="6E8ED642" w14:textId="2F8C027E" w:rsidR="00530822" w:rsidRDefault="00134B43" w:rsidP="006D5C4D">
      <w:pPr>
        <w:pStyle w:val="2"/>
        <w:ind w:firstLine="0"/>
      </w:pPr>
      <w:bookmarkStart w:id="20" w:name="_Toc133795889"/>
      <w:r>
        <w:t>4.</w:t>
      </w:r>
      <w:r w:rsidR="006D5C4D" w:rsidRPr="00655365">
        <w:t>3</w:t>
      </w:r>
      <w:r>
        <w:t>. Аутентификация</w:t>
      </w:r>
      <w:r w:rsidR="008A0E18">
        <w:t xml:space="preserve"> и взаимодействие с сервером</w:t>
      </w:r>
      <w:bookmarkEnd w:id="20"/>
    </w:p>
    <w:p w14:paraId="420FE01F" w14:textId="5094ACC7" w:rsidR="000C7982" w:rsidRDefault="00016E1B" w:rsidP="000C7982">
      <w:r>
        <w:rPr>
          <w:noProof/>
        </w:rPr>
        <w:pict w14:anchorId="4EAAFCB9">
          <v:shape id="Рисунок 1" o:spid="_x0000_s1041" type="#_x0000_t75" style="position:absolute;left:0;text-align:left;margin-left:427.55pt;margin-top:25.05pt;width:82.3pt;height:84.85pt;z-index:1;visibility:visible;mso-wrap-style:square;mso-position-horizontal-relative:text;mso-position-vertical-relative:text;mso-width-relative:page;mso-height-relative:page">
            <v:imagedata r:id="rId28" o:title=""/>
            <w10:wrap type="square"/>
          </v:shape>
        </w:pict>
      </w:r>
      <w:r w:rsidR="00134B43">
        <w:t xml:space="preserve">Для предоставления пользователям возможности войти в систему или зарегистрироваться </w:t>
      </w:r>
      <w:r w:rsidR="000C7982">
        <w:t xml:space="preserve">были написаны компоненты </w:t>
      </w:r>
      <w:r w:rsidR="000C7982">
        <w:rPr>
          <w:lang w:val="en-US"/>
        </w:rPr>
        <w:t>Auth</w:t>
      </w:r>
      <w:r w:rsidR="000C7982" w:rsidRPr="000C7982">
        <w:t xml:space="preserve"> (</w:t>
      </w:r>
      <w:r w:rsidR="000C7982">
        <w:t xml:space="preserve">для простых </w:t>
      </w:r>
      <w:r w:rsidR="000C7982">
        <w:lastRenderedPageBreak/>
        <w:t xml:space="preserve">клиентов), </w:t>
      </w:r>
      <w:proofErr w:type="spellStart"/>
      <w:r w:rsidR="000C7982">
        <w:rPr>
          <w:lang w:val="en-US"/>
        </w:rPr>
        <w:t>AdminAuth</w:t>
      </w:r>
      <w:proofErr w:type="spellEnd"/>
      <w:r w:rsidR="000C7982" w:rsidRPr="000C7982">
        <w:t xml:space="preserve"> (</w:t>
      </w:r>
      <w:r w:rsidR="000C7982">
        <w:t>для администраторов)</w:t>
      </w:r>
      <w:r w:rsidR="000C7982" w:rsidRPr="000C7982">
        <w:t xml:space="preserve"> </w:t>
      </w:r>
      <w:r w:rsidR="000C7982">
        <w:t xml:space="preserve">и </w:t>
      </w:r>
      <w:r w:rsidR="000C7982">
        <w:rPr>
          <w:lang w:val="en-US"/>
        </w:rPr>
        <w:t>hoc</w:t>
      </w:r>
      <w:r w:rsidR="000C7982" w:rsidRPr="000C7982">
        <w:t xml:space="preserve"> </w:t>
      </w:r>
      <w:proofErr w:type="spellStart"/>
      <w:r w:rsidR="000C7982">
        <w:rPr>
          <w:lang w:val="en-US"/>
        </w:rPr>
        <w:t>AuthProvider</w:t>
      </w:r>
      <w:proofErr w:type="spellEnd"/>
      <w:r w:rsidR="000C7982">
        <w:t>, сохраняющий текущее состояние аутентификации и предоставляющий контекст для всех остальных компонентов.</w:t>
      </w:r>
    </w:p>
    <w:p w14:paraId="593D4AAF" w14:textId="522E21F5" w:rsidR="000C7982" w:rsidRDefault="000C7982" w:rsidP="006D5C4D">
      <w:pPr>
        <w:pStyle w:val="af6"/>
        <w:ind w:right="282"/>
        <w:jc w:val="right"/>
      </w:pPr>
      <w:r>
        <w:t xml:space="preserve">Рисунок </w:t>
      </w:r>
      <w:fldSimple w:instr=" SEQ Рисунок \* ARABIC ">
        <w:r w:rsidR="00320ED7">
          <w:rPr>
            <w:noProof/>
          </w:rPr>
          <w:t>14</w:t>
        </w:r>
      </w:fldSimple>
    </w:p>
    <w:p w14:paraId="51C6B931" w14:textId="77777777" w:rsidR="000C7982" w:rsidRDefault="000C7982" w:rsidP="000C7982">
      <w:pPr>
        <w:ind w:firstLine="0"/>
      </w:pPr>
      <w:r>
        <w:tab/>
        <w:t>Алгоритм входа в свой аккаунт.</w:t>
      </w:r>
    </w:p>
    <w:p w14:paraId="0E5CCB8B" w14:textId="1E01D95B" w:rsidR="000C7982" w:rsidRDefault="000C7982" w:rsidP="000C7982">
      <w:pPr>
        <w:numPr>
          <w:ilvl w:val="0"/>
          <w:numId w:val="9"/>
        </w:numPr>
      </w:pPr>
      <w:r>
        <w:t>Пользователь вводит свои данные в форму и нажимает кнопку «Войти».</w:t>
      </w:r>
    </w:p>
    <w:p w14:paraId="4AD67ED2" w14:textId="77777777" w:rsidR="000C7982" w:rsidRDefault="00B3653B" w:rsidP="000C7982">
      <w:pPr>
        <w:keepNext/>
        <w:ind w:firstLine="0"/>
      </w:pPr>
      <w:r>
        <w:rPr>
          <w:noProof/>
        </w:rPr>
        <w:pict w14:anchorId="0F4A4715">
          <v:shape id="_x0000_i1041" type="#_x0000_t75" style="width:510pt;height:276pt;visibility:visible;mso-wrap-style:square">
            <v:imagedata r:id="rId29" o:title=""/>
          </v:shape>
        </w:pict>
      </w:r>
    </w:p>
    <w:p w14:paraId="3055E9A3" w14:textId="7D292212" w:rsidR="000C7982" w:rsidRDefault="000C7982" w:rsidP="000C7982">
      <w:pPr>
        <w:pStyle w:val="af6"/>
      </w:pPr>
      <w:r>
        <w:t xml:space="preserve">Рисунок </w:t>
      </w:r>
      <w:fldSimple w:instr=" SEQ Рисунок \* ARABIC ">
        <w:r w:rsidR="00320ED7">
          <w:rPr>
            <w:noProof/>
          </w:rPr>
          <w:t>15</w:t>
        </w:r>
      </w:fldSimple>
    </w:p>
    <w:p w14:paraId="5989F702" w14:textId="0B934083" w:rsidR="008A0E18" w:rsidRDefault="008A0E18" w:rsidP="008A0E18">
      <w:pPr>
        <w:numPr>
          <w:ilvl w:val="0"/>
          <w:numId w:val="9"/>
        </w:numPr>
      </w:pPr>
      <w:r>
        <w:t xml:space="preserve">Значения </w:t>
      </w:r>
      <w:r w:rsidR="000C7982">
        <w:t xml:space="preserve">из форм собираются при помощи функций, предоставляемых библиотекой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react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-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hook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-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form</w:t>
      </w:r>
      <w:r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.</w:t>
      </w:r>
    </w:p>
    <w:p w14:paraId="416DE388" w14:textId="190ED5BB" w:rsidR="008A0E18" w:rsidRDefault="008A0E18" w:rsidP="008A0E18">
      <w:pPr>
        <w:numPr>
          <w:ilvl w:val="0"/>
          <w:numId w:val="9"/>
        </w:numPr>
      </w:pPr>
      <w:r>
        <w:t xml:space="preserve">Полученные данные отправляются на сервер при помощи </w:t>
      </w:r>
      <w:r w:rsidR="00987B0D">
        <w:rPr>
          <w:lang w:val="en-US"/>
        </w:rPr>
        <w:t>HTTP</w:t>
      </w:r>
      <w:r w:rsidR="00987B0D" w:rsidRPr="00987B0D">
        <w:t xml:space="preserve"> </w:t>
      </w:r>
      <w:r>
        <w:t xml:space="preserve">библиотеки </w:t>
      </w:r>
      <w:proofErr w:type="spellStart"/>
      <w:r>
        <w:rPr>
          <w:lang w:val="en-US"/>
        </w:rPr>
        <w:t>axios</w:t>
      </w:r>
      <w:proofErr w:type="spellEnd"/>
      <w:r w:rsidRPr="008A0E18">
        <w:t xml:space="preserve">, </w:t>
      </w:r>
      <w:r w:rsidR="00987B0D">
        <w:t xml:space="preserve">позволяющей отправлять </w:t>
      </w:r>
      <w:r>
        <w:t>запрос</w:t>
      </w:r>
      <w:r w:rsidR="00987B0D">
        <w:t>ы к заданным конечным точкам</w:t>
      </w:r>
      <w:r>
        <w:t>:</w:t>
      </w:r>
    </w:p>
    <w:p w14:paraId="1AF1ECA6" w14:textId="77777777" w:rsidR="008A0E18" w:rsidRPr="00A21F8F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    </w:t>
      </w:r>
      <w:r w:rsidRPr="00A21F8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A21F8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onSubmit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A21F8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</w:t>
      </w:r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) </w:t>
      </w:r>
      <w:r w:rsidRPr="00A21F8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4E106596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axios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post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`${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server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}/</w:t>
      </w:r>
      <w:proofErr w:type="spellStart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api</w:t>
      </w:r>
      <w:proofErr w:type="spellEnd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/auth/patient/login`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</w:p>
    <w:p w14:paraId="6615F7B1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.</w:t>
      </w:r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then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response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73CC3716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let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patient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response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7C6A3582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signPatientIn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patient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()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});</w:t>
      </w:r>
    </w:p>
    <w:p w14:paraId="1193B96F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lastRenderedPageBreak/>
        <w:t xml:space="preserve">        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handleSuccess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6B3D9EE1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navigate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"/</w:t>
      </w:r>
      <w:proofErr w:type="spellStart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lk</w:t>
      </w:r>
      <w:proofErr w:type="spellEnd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"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{ </w:t>
      </w:r>
      <w:proofErr w:type="gram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replace:</w:t>
      </w:r>
      <w:proofErr w:type="gram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true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});</w:t>
      </w:r>
    </w:p>
    <w:p w14:paraId="3605097C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})</w:t>
      </w:r>
    </w:p>
    <w:p w14:paraId="7A49BBAD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.</w:t>
      </w:r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catch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error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79B1CFAF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console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error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error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357965E2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setError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true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0D466BF1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setTimeout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(()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setError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false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), </w:t>
      </w:r>
      <w:r w:rsidRPr="008A0E18">
        <w:rPr>
          <w:rFonts w:ascii="Consolas" w:hAnsi="Consolas"/>
          <w:bCs w:val="0"/>
          <w:color w:val="096D48"/>
          <w:sz w:val="21"/>
          <w:szCs w:val="21"/>
          <w:shd w:val="clear" w:color="auto" w:fill="auto"/>
          <w:lang w:val="en-US"/>
        </w:rPr>
        <w:t>300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</w:t>
      </w:r>
    </w:p>
    <w:p w14:paraId="61A7B20C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});</w:t>
      </w:r>
    </w:p>
    <w:p w14:paraId="79666AB8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};</w:t>
      </w:r>
    </w:p>
    <w:p w14:paraId="0CB3A77A" w14:textId="0B7767EA" w:rsidR="000C7982" w:rsidRDefault="008A0E18" w:rsidP="008A0E18">
      <w:pPr>
        <w:numPr>
          <w:ilvl w:val="0"/>
          <w:numId w:val="9"/>
        </w:numPr>
      </w:pPr>
      <w:r>
        <w:t xml:space="preserve">При успешной проверке учетных данных сервер возвращает токен авторизации, а </w:t>
      </w:r>
      <w:r>
        <w:rPr>
          <w:lang w:val="en-US"/>
        </w:rPr>
        <w:t>React</w:t>
      </w:r>
      <w:r w:rsidRPr="008A0E18">
        <w:t xml:space="preserve"> </w:t>
      </w:r>
      <w:r>
        <w:t xml:space="preserve">вызывает функцию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signPatientIn</w:t>
      </w:r>
      <w:proofErr w:type="spellEnd"/>
      <w:r>
        <w:rPr>
          <w:rFonts w:ascii="Consolas" w:hAnsi="Consolas"/>
          <w:bCs w:val="0"/>
          <w:color w:val="5E2CBC"/>
          <w:sz w:val="21"/>
          <w:szCs w:val="21"/>
          <w:shd w:val="clear" w:color="auto" w:fill="auto"/>
        </w:rPr>
        <w:t>()</w:t>
      </w:r>
      <w:r w:rsidRPr="008A0E18">
        <w:t xml:space="preserve">, </w:t>
      </w:r>
      <w:r>
        <w:t xml:space="preserve">прописанную в хуке </w:t>
      </w:r>
      <w:proofErr w:type="spellStart"/>
      <w:r>
        <w:rPr>
          <w:lang w:val="en-US"/>
        </w:rPr>
        <w:t>AuthProvider</w:t>
      </w:r>
      <w:proofErr w:type="spellEnd"/>
      <w:r w:rsidRPr="008A0E18">
        <w:t>:</w:t>
      </w:r>
    </w:p>
    <w:p w14:paraId="6F38A024" w14:textId="77777777" w:rsidR="008A0E18" w:rsidRPr="00A21F8F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    </w:t>
      </w:r>
      <w:r w:rsidRPr="00A21F8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A21F8F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signPatientIn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A21F8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</w:t>
      </w:r>
      <w:proofErr w:type="spellStart"/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newPatient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, </w:t>
      </w:r>
      <w:proofErr w:type="spellStart"/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cb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) </w:t>
      </w:r>
      <w:r w:rsidRPr="00A21F8F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2CD5B2DA" w14:textId="77777777" w:rsidR="008A0E18" w:rsidRPr="00A21F8F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proofErr w:type="spellStart"/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localStorage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patientToken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A21F8F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newPatient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A21F8F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token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1D3B334F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</w:rPr>
        <w:t>setPatient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(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</w:rPr>
        <w:t>newPatient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)</w:t>
      </w:r>
    </w:p>
    <w:p w14:paraId="032C1693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       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</w:rPr>
        <w:t>cb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();</w:t>
      </w:r>
    </w:p>
    <w:p w14:paraId="4D6AB3B5" w14:textId="77777777" w:rsidR="008A0E18" w:rsidRPr="008A0E18" w:rsidRDefault="008A0E18" w:rsidP="008A0E18">
      <w:pPr>
        <w:shd w:val="clear" w:color="auto" w:fill="FFFFFF"/>
        <w:spacing w:after="0" w:line="285" w:lineRule="atLeast"/>
        <w:ind w:left="708"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    }</w:t>
      </w:r>
    </w:p>
    <w:p w14:paraId="50DECC9D" w14:textId="27206D9D" w:rsidR="008A0E18" w:rsidRDefault="008A0E18" w:rsidP="008A0E18">
      <w:pPr>
        <w:numPr>
          <w:ilvl w:val="0"/>
          <w:numId w:val="9"/>
        </w:numPr>
      </w:pPr>
      <w:r>
        <w:t xml:space="preserve">Для хранения токена авторизации было решено использовать </w:t>
      </w:r>
      <w:proofErr w:type="spellStart"/>
      <w:r>
        <w:rPr>
          <w:lang w:val="en-US"/>
        </w:rPr>
        <w:t>localStorage</w:t>
      </w:r>
      <w:proofErr w:type="spellEnd"/>
      <w:r w:rsidRPr="008A0E18">
        <w:t xml:space="preserve">, </w:t>
      </w:r>
      <w:r>
        <w:t>так как это проще, чем реализовывать хранение данных в куки (</w:t>
      </w:r>
      <w:r>
        <w:rPr>
          <w:lang w:val="en-US"/>
        </w:rPr>
        <w:t>cookie</w:t>
      </w:r>
      <w:r w:rsidRPr="008A0E18">
        <w:t>).</w:t>
      </w:r>
    </w:p>
    <w:p w14:paraId="5377A2AD" w14:textId="67626D04" w:rsidR="008A0E18" w:rsidRDefault="008A0E18" w:rsidP="00422F00">
      <w:pPr>
        <w:ind w:firstLine="709"/>
      </w:pPr>
      <w:r>
        <w:t xml:space="preserve">До получения токена авторизации пациенту недоступны страницы личного кабинета и записи на прием к врачу. Ограничение доступа реализовано при помощи другого </w:t>
      </w:r>
      <w:r>
        <w:rPr>
          <w:lang w:val="en-US"/>
        </w:rPr>
        <w:t>hoc</w:t>
      </w:r>
      <w:r w:rsidRPr="008A0E18">
        <w:t xml:space="preserve"> – </w:t>
      </w:r>
      <w:proofErr w:type="spellStart"/>
      <w:r>
        <w:rPr>
          <w:lang w:val="en-US"/>
        </w:rPr>
        <w:t>RequirePatient</w:t>
      </w:r>
      <w:proofErr w:type="spellEnd"/>
      <w:r>
        <w:t>, который перенаправляет любые запросы к защищенным страницам обратно на главную:</w:t>
      </w:r>
    </w:p>
    <w:p w14:paraId="21C6D049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Navigate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'react-router-</w:t>
      </w:r>
      <w:proofErr w:type="spellStart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dom</w:t>
      </w:r>
      <w:proofErr w:type="spellEnd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</w:p>
    <w:p w14:paraId="6331400F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import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useAuth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from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gramStart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'..</w:t>
      </w:r>
      <w:proofErr w:type="gramEnd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/hook/</w:t>
      </w:r>
      <w:proofErr w:type="spellStart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useAuth</w:t>
      </w:r>
      <w:proofErr w:type="spellEnd"/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73735A7C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2B633B7D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export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RequirePatient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({ 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children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})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18EDE861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 </w:t>
      </w:r>
      <w:r w:rsidRPr="008A0E18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patient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 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8A0E18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useAuth</w:t>
      </w:r>
      <w:proofErr w:type="spellEnd"/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();</w:t>
      </w:r>
    </w:p>
    <w:p w14:paraId="79F88D07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</w:p>
    <w:p w14:paraId="4F4743CC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if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(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!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patient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 {</w:t>
      </w:r>
    </w:p>
    <w:p w14:paraId="7C00C57E" w14:textId="77777777" w:rsidR="008A0E18" w:rsidRPr="008A0E18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</w:t>
      </w: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return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&lt;</w:t>
      </w:r>
      <w:r w:rsidRPr="008A0E18">
        <w:rPr>
          <w:rFonts w:ascii="Consolas" w:hAnsi="Consolas"/>
          <w:bCs w:val="0"/>
          <w:color w:val="185E73"/>
          <w:sz w:val="21"/>
          <w:szCs w:val="21"/>
          <w:shd w:val="clear" w:color="auto" w:fill="auto"/>
          <w:lang w:val="en-US"/>
        </w:rPr>
        <w:t>Navigate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to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'/'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264F78"/>
          <w:sz w:val="21"/>
          <w:szCs w:val="21"/>
          <w:shd w:val="clear" w:color="auto" w:fill="auto"/>
          <w:lang w:val="en-US"/>
        </w:rPr>
        <w:t>state</w:t>
      </w:r>
      <w:r w:rsidRPr="008A0E18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{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{ </w:t>
      </w:r>
      <w:proofErr w:type="spellStart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showAuthForm</w:t>
      </w:r>
      <w:proofErr w:type="spellEnd"/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: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true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}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8A0E18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/&gt;</w:t>
      </w:r>
    </w:p>
    <w:p w14:paraId="44A5718D" w14:textId="77777777" w:rsidR="008A0E18" w:rsidRPr="00A21F8F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}</w:t>
      </w:r>
    </w:p>
    <w:p w14:paraId="1A0214F4" w14:textId="77777777" w:rsidR="008A0E18" w:rsidRPr="00A21F8F" w:rsidRDefault="008A0E18" w:rsidP="008A0E18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8A0E18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8A0E18">
        <w:rPr>
          <w:rFonts w:ascii="Consolas" w:hAnsi="Consolas"/>
          <w:bCs w:val="0"/>
          <w:color w:val="B5200D"/>
          <w:sz w:val="21"/>
          <w:szCs w:val="21"/>
          <w:shd w:val="clear" w:color="auto" w:fill="auto"/>
          <w:lang w:val="en-US"/>
        </w:rPr>
        <w:t>return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8A0E18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children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;</w:t>
      </w:r>
    </w:p>
    <w:p w14:paraId="45FD23AB" w14:textId="49BC2FE2" w:rsidR="008A0E18" w:rsidRPr="00A21F8F" w:rsidRDefault="008A0E18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}</w:t>
      </w:r>
    </w:p>
    <w:p w14:paraId="5385BA61" w14:textId="77777777" w:rsidR="00987B0D" w:rsidRPr="00A21F8F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</w:p>
    <w:p w14:paraId="1EBE1FBA" w14:textId="6986A505" w:rsidR="008A0E18" w:rsidRDefault="00987B0D" w:rsidP="00422F00">
      <w:pPr>
        <w:ind w:firstLine="709"/>
      </w:pPr>
      <w:r>
        <w:t>При</w:t>
      </w:r>
      <w:r w:rsidRPr="00987B0D">
        <w:t xml:space="preserve"> </w:t>
      </w:r>
      <w:r>
        <w:t>наличии</w:t>
      </w:r>
      <w:r w:rsidRPr="00987B0D">
        <w:t xml:space="preserve"> </w:t>
      </w:r>
      <w:r>
        <w:t xml:space="preserve">токена пользователь получает доступ к личному кабинету, и все запросы на получение / отправку защищенных данных снабжаются заголовком </w:t>
      </w:r>
      <w:r>
        <w:rPr>
          <w:lang w:val="en-US"/>
        </w:rPr>
        <w:lastRenderedPageBreak/>
        <w:t>Authorization</w:t>
      </w:r>
      <w:r w:rsidRPr="00987B0D">
        <w:t xml:space="preserve">, </w:t>
      </w:r>
      <w:r>
        <w:t>содержащим токен. Пример функции, позволяющей клиенту получить информацию о себе:</w:t>
      </w:r>
    </w:p>
    <w:p w14:paraId="5E74B8B6" w14:textId="77777777" w:rsidR="00987B0D" w:rsidRPr="00A21F8F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proofErr w:type="spellStart"/>
      <w:r w:rsidRPr="00987B0D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getPatient</w:t>
      </w:r>
      <w:proofErr w:type="spellEnd"/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A21F8F">
        <w:rPr>
          <w:rFonts w:ascii="Consolas" w:hAnsi="Consolas"/>
          <w:bCs w:val="0"/>
          <w:sz w:val="21"/>
          <w:szCs w:val="21"/>
          <w:shd w:val="clear" w:color="auto" w:fill="auto"/>
        </w:rPr>
        <w:t>=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async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() </w:t>
      </w:r>
      <w:r w:rsidRPr="00A21F8F">
        <w:rPr>
          <w:rFonts w:ascii="Consolas" w:hAnsi="Consolas"/>
          <w:bCs w:val="0"/>
          <w:color w:val="0F4A85"/>
          <w:sz w:val="21"/>
          <w:szCs w:val="21"/>
          <w:shd w:val="clear" w:color="auto" w:fill="auto"/>
        </w:rPr>
        <w:t>=&gt;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{</w:t>
      </w:r>
    </w:p>
    <w:p w14:paraId="3EDF00CC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</w:t>
      </w:r>
      <w:r w:rsidRPr="00A21F8F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 xml:space="preserve"> </w:t>
      </w:r>
      <w:proofErr w:type="spellStart"/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axios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987B0D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get</w:t>
      </w:r>
      <w:proofErr w:type="spellEnd"/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proofErr w:type="spellStart"/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url</w:t>
      </w:r>
      <w:proofErr w:type="spellEnd"/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+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`/get`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, {</w:t>
      </w:r>
    </w:p>
    <w:p w14:paraId="0C2E746B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headers: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6D34EC55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Authorization: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`Bearer ${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token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}`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,</w:t>
      </w:r>
    </w:p>
    <w:p w14:paraId="225B7350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}</w:t>
      </w:r>
    </w:p>
    <w:p w14:paraId="29639669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})</w:t>
      </w:r>
    </w:p>
    <w:p w14:paraId="6C8E0585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            .</w:t>
      </w:r>
      <w:r w:rsidRPr="00987B0D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then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=&gt;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{</w:t>
      </w:r>
    </w:p>
    <w:p w14:paraId="1F76B52E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r w:rsidRPr="00987B0D">
        <w:rPr>
          <w:rFonts w:ascii="Consolas" w:hAnsi="Consolas"/>
          <w:bCs w:val="0"/>
          <w:color w:val="0F4A85"/>
          <w:sz w:val="21"/>
          <w:szCs w:val="21"/>
          <w:shd w:val="clear" w:color="auto" w:fill="auto"/>
          <w:lang w:val="en-US"/>
        </w:rPr>
        <w:t>const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color w:val="02715D"/>
          <w:sz w:val="21"/>
          <w:szCs w:val="21"/>
          <w:shd w:val="clear" w:color="auto" w:fill="auto"/>
          <w:lang w:val="en-US"/>
        </w:rPr>
        <w:t>patient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r w:rsidRPr="00987B0D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res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.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data</w:t>
      </w:r>
      <w:proofErr w:type="spellEnd"/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;</w:t>
      </w:r>
    </w:p>
    <w:p w14:paraId="281174E9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    </w:t>
      </w:r>
      <w:proofErr w:type="spellStart"/>
      <w:r w:rsidRPr="00987B0D">
        <w:rPr>
          <w:rFonts w:ascii="Consolas" w:hAnsi="Consolas"/>
          <w:bCs w:val="0"/>
          <w:color w:val="5E2CBC"/>
          <w:sz w:val="21"/>
          <w:szCs w:val="21"/>
          <w:shd w:val="clear" w:color="auto" w:fill="auto"/>
          <w:lang w:val="en-US"/>
        </w:rPr>
        <w:t>setPatient</w:t>
      </w:r>
      <w:proofErr w:type="spellEnd"/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(</w:t>
      </w:r>
      <w:r w:rsidRPr="00987B0D">
        <w:rPr>
          <w:rFonts w:ascii="Consolas" w:hAnsi="Consolas"/>
          <w:bCs w:val="0"/>
          <w:color w:val="001080"/>
          <w:sz w:val="21"/>
          <w:szCs w:val="21"/>
          <w:shd w:val="clear" w:color="auto" w:fill="auto"/>
          <w:lang w:val="en-US"/>
        </w:rPr>
        <w:t>patient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>);</w:t>
      </w:r>
    </w:p>
    <w:p w14:paraId="40BEE842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  <w:lang w:val="en-US"/>
        </w:rPr>
        <w:t xml:space="preserve">            </w:t>
      </w: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})</w:t>
      </w:r>
    </w:p>
    <w:p w14:paraId="76E10F1B" w14:textId="77777777" w:rsidR="00987B0D" w:rsidRPr="00987B0D" w:rsidRDefault="00987B0D" w:rsidP="00987B0D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</w:pPr>
      <w:r w:rsidRPr="00987B0D">
        <w:rPr>
          <w:rFonts w:ascii="Consolas" w:hAnsi="Consolas"/>
          <w:bCs w:val="0"/>
          <w:color w:val="292929"/>
          <w:sz w:val="21"/>
          <w:szCs w:val="21"/>
          <w:shd w:val="clear" w:color="auto" w:fill="auto"/>
        </w:rPr>
        <w:t>    }</w:t>
      </w:r>
    </w:p>
    <w:p w14:paraId="6D75A57A" w14:textId="5AF9647B" w:rsidR="00987B0D" w:rsidRDefault="00987B0D" w:rsidP="00422F00">
      <w:pPr>
        <w:ind w:firstLine="0"/>
      </w:pPr>
    </w:p>
    <w:p w14:paraId="79C8A001" w14:textId="0679B327" w:rsidR="00A21F8F" w:rsidRDefault="00A21F8F" w:rsidP="00A21F8F">
      <w:r>
        <w:t xml:space="preserve">Аутентификация администратора происходит схожим образом, аналогично, доступ к страницам администратора ограничен при помощи </w:t>
      </w:r>
      <w:r>
        <w:rPr>
          <w:lang w:val="en-US"/>
        </w:rPr>
        <w:t>hoc</w:t>
      </w:r>
      <w:r w:rsidRPr="00A21F8F">
        <w:t xml:space="preserve"> </w:t>
      </w:r>
      <w:proofErr w:type="spellStart"/>
      <w:r>
        <w:rPr>
          <w:lang w:val="en-US"/>
        </w:rPr>
        <w:t>RequireAmin</w:t>
      </w:r>
      <w:proofErr w:type="spellEnd"/>
      <w:r>
        <w:t xml:space="preserve">, а все </w:t>
      </w:r>
      <w:r>
        <w:rPr>
          <w:lang w:val="en-US"/>
        </w:rPr>
        <w:t>HTML</w:t>
      </w:r>
      <w:r w:rsidRPr="00A21F8F">
        <w:t>-</w:t>
      </w:r>
      <w:r>
        <w:t>запросы сопровождаются уже токеном администратора.</w:t>
      </w:r>
    </w:p>
    <w:p w14:paraId="05DA9D4A" w14:textId="6DECB7F9" w:rsidR="00A21F8F" w:rsidRDefault="00A21F8F" w:rsidP="006D5C4D">
      <w:pPr>
        <w:pStyle w:val="2"/>
        <w:ind w:firstLine="0"/>
      </w:pPr>
      <w:bookmarkStart w:id="21" w:name="_Toc133795890"/>
      <w:r>
        <w:t>4.</w:t>
      </w:r>
      <w:r w:rsidR="006D5C4D" w:rsidRPr="00655365">
        <w:t>4</w:t>
      </w:r>
      <w:r>
        <w:t xml:space="preserve">. </w:t>
      </w:r>
      <w:r w:rsidR="004B3B8E">
        <w:t>Маршрутизация</w:t>
      </w:r>
      <w:bookmarkEnd w:id="21"/>
    </w:p>
    <w:p w14:paraId="1F814B10" w14:textId="7A7C4D5B" w:rsidR="00A21F8F" w:rsidRDefault="00A21F8F" w:rsidP="00A21F8F">
      <w:r>
        <w:t xml:space="preserve">Для навигации по сайту использовалась библиотека </w:t>
      </w:r>
      <w:proofErr w:type="spellStart"/>
      <w:r w:rsidRPr="00A21F8F">
        <w:t>react-router-dom</w:t>
      </w:r>
      <w:proofErr w:type="spellEnd"/>
      <w:r w:rsidRPr="00A21F8F">
        <w:t xml:space="preserve">, </w:t>
      </w:r>
      <w:r>
        <w:t>которая предоставляет объекты</w:t>
      </w:r>
      <w:r w:rsidR="004B3B8E">
        <w:t xml:space="preserve"> </w:t>
      </w:r>
      <w:proofErr w:type="spellStart"/>
      <w:r w:rsidR="004B3B8E" w:rsidRPr="004B3B8E">
        <w:t>BrowserRouter</w:t>
      </w:r>
      <w:proofErr w:type="spellEnd"/>
      <w:r w:rsidR="004B3B8E" w:rsidRPr="004B3B8E">
        <w:t xml:space="preserve">, </w:t>
      </w:r>
      <w:r w:rsidR="004B3B8E">
        <w:rPr>
          <w:lang w:val="en-US"/>
        </w:rPr>
        <w:t>Routes</w:t>
      </w:r>
      <w:r w:rsidR="004B3B8E" w:rsidRPr="004B3B8E">
        <w:t xml:space="preserve">, </w:t>
      </w:r>
      <w:r w:rsidR="004B3B8E">
        <w:rPr>
          <w:lang w:val="en-US"/>
        </w:rPr>
        <w:t>Route</w:t>
      </w:r>
      <w:r w:rsidR="004B3B8E" w:rsidRPr="004B3B8E">
        <w:t xml:space="preserve"> </w:t>
      </w:r>
      <w:r w:rsidR="004B3B8E">
        <w:t>– для маршрутизации страниц сайта</w:t>
      </w:r>
      <w:r w:rsidR="004B3B8E" w:rsidRPr="004B3B8E">
        <w:t xml:space="preserve">; </w:t>
      </w:r>
      <w:r w:rsidR="004B3B8E">
        <w:rPr>
          <w:lang w:val="en-US"/>
        </w:rPr>
        <w:t>Link</w:t>
      </w:r>
      <w:r w:rsidR="004B3B8E" w:rsidRPr="004B3B8E">
        <w:t xml:space="preserve">, </w:t>
      </w:r>
      <w:proofErr w:type="spellStart"/>
      <w:r w:rsidR="004B3B8E">
        <w:rPr>
          <w:lang w:val="en-US"/>
        </w:rPr>
        <w:t>NavLink</w:t>
      </w:r>
      <w:proofErr w:type="spellEnd"/>
      <w:r w:rsidR="004B3B8E" w:rsidRPr="004B3B8E">
        <w:t xml:space="preserve"> </w:t>
      </w:r>
      <w:r w:rsidR="004B3B8E">
        <w:t>–</w:t>
      </w:r>
      <w:r w:rsidR="004B3B8E" w:rsidRPr="004B3B8E">
        <w:t xml:space="preserve"> </w:t>
      </w:r>
      <w:r w:rsidR="004B3B8E">
        <w:t xml:space="preserve">ссылки на маршрут, на замену </w:t>
      </w:r>
      <w:r w:rsidR="004B3B8E" w:rsidRPr="004B3B8E">
        <w:t>&lt;</w:t>
      </w:r>
      <w:r w:rsidR="004B3B8E">
        <w:rPr>
          <w:lang w:val="en-US"/>
        </w:rPr>
        <w:t>a</w:t>
      </w:r>
      <w:r w:rsidR="004B3B8E" w:rsidRPr="004B3B8E">
        <w:t>&gt;&lt;/</w:t>
      </w:r>
      <w:r w:rsidR="004B3B8E">
        <w:rPr>
          <w:lang w:val="en-US"/>
        </w:rPr>
        <w:t>a</w:t>
      </w:r>
      <w:r w:rsidR="004B3B8E" w:rsidRPr="004B3B8E">
        <w:t>&gt;</w:t>
      </w:r>
      <w:r w:rsidR="004B3B8E">
        <w:t xml:space="preserve"> и функцию </w:t>
      </w:r>
      <w:r w:rsidR="004B3B8E">
        <w:rPr>
          <w:lang w:val="en-US"/>
        </w:rPr>
        <w:t>navigate</w:t>
      </w:r>
      <w:r w:rsidR="004B3B8E" w:rsidRPr="004B3B8E">
        <w:t xml:space="preserve">(), </w:t>
      </w:r>
      <w:r w:rsidR="004B3B8E">
        <w:t xml:space="preserve">которая позволяет перенаправить пользователя на другую страницу без использования ссылки. </w:t>
      </w:r>
    </w:p>
    <w:p w14:paraId="0DB09DB0" w14:textId="3D401F49" w:rsidR="004B3B8E" w:rsidRPr="009554C5" w:rsidRDefault="004B3B8E" w:rsidP="00A21F8F">
      <w:pPr>
        <w:rPr>
          <w:lang w:val="en-US"/>
        </w:rPr>
      </w:pPr>
      <w:r>
        <w:t>Список</w:t>
      </w:r>
      <w:r w:rsidRPr="009554C5">
        <w:rPr>
          <w:lang w:val="en-US"/>
        </w:rPr>
        <w:t xml:space="preserve"> </w:t>
      </w:r>
      <w:r>
        <w:t>маршрутов</w:t>
      </w:r>
      <w:r w:rsidRPr="009554C5">
        <w:rPr>
          <w:lang w:val="en-US"/>
        </w:rPr>
        <w:t xml:space="preserve"> </w:t>
      </w:r>
      <w:r>
        <w:t>сайта</w:t>
      </w:r>
      <w:r w:rsidRPr="009554C5">
        <w:rPr>
          <w:lang w:val="en-US"/>
        </w:rPr>
        <w:t>:</w:t>
      </w:r>
    </w:p>
    <w:p w14:paraId="54F2382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class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App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extends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Component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{</w:t>
      </w:r>
    </w:p>
    <w:p w14:paraId="6B61490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</w:p>
    <w:p w14:paraId="0E3B33A4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</w:t>
      </w:r>
      <w:r w:rsidRPr="004B3B8E">
        <w:rPr>
          <w:rFonts w:ascii="Consolas" w:hAnsi="Consolas"/>
          <w:bCs w:val="0"/>
          <w:color w:val="795E26"/>
          <w:sz w:val="21"/>
          <w:szCs w:val="21"/>
          <w:shd w:val="clear" w:color="auto" w:fill="auto"/>
          <w:lang w:val="en-US"/>
        </w:rPr>
        <w:t>render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>() {</w:t>
      </w:r>
    </w:p>
    <w:p w14:paraId="1038C092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</w:t>
      </w:r>
      <w:r w:rsidRPr="004B3B8E">
        <w:rPr>
          <w:rFonts w:ascii="Consolas" w:hAnsi="Consolas"/>
          <w:bCs w:val="0"/>
          <w:color w:val="AF00DB"/>
          <w:sz w:val="21"/>
          <w:szCs w:val="21"/>
          <w:shd w:val="clear" w:color="auto" w:fill="auto"/>
          <w:lang w:val="en-US"/>
        </w:rPr>
        <w:t>return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(</w:t>
      </w:r>
    </w:p>
    <w:p w14:paraId="6C405809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ErrorMessageProvider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B7E378B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AuthProvider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3425CD74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BrowserRouter</w:t>
      </w:r>
      <w:proofErr w:type="spellEnd"/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basename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'/'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29479BA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Routes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3B2B3E9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'/'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PageWrapper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050C25E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index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Main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3E16F7F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proofErr w:type="spellStart"/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lk</w:t>
      </w:r>
      <w:proofErr w:type="spellEnd"/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1233B1E6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RequirePatient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43C7EFF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lastRenderedPageBreak/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PersonalAccount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7FE0F08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RequirePatient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3792AF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0A72F6C4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proofErr w:type="spellStart"/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make_appointment</w:t>
      </w:r>
      <w:proofErr w:type="spellEnd"/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7771825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RequirePatient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58A2F65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MakeAppointment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7ED219D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RequirePatient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5D360E97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7DDAADC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'services'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Services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49491C2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'doctors'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Doctors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14CA105D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'contacts'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Contacts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26E26D7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'about'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About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578F4CF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'agreement'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TermsAndConditions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2F88A9E6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'*'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Error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error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'404'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proofErr w:type="spellStart"/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errorInfo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Запрашиваемая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страница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не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найдена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28EAB44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4F1395F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'/admin'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AdminPage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3D6DBE3D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'auth'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AdminAuth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3627EDE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index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34DE4BD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4F0FAB2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AdminGreetings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2724E3C9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4D4364D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2D808F9B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'patients'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3811FEA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25643D18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AdminPatients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11887A1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3BBFA86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42AD5E06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'doctors'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0FFCF2C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5F9C980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AdminDoctors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0AB42937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3C9DE43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104A0062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'services'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01FD6BA0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216793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AdminServices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6334431D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6FF991B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76A19E6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'appointments'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3146264A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B37B52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AdminAppointments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532CA16F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239EF4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339D2300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'statistics'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2E54976F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7E424E6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AdminStatistics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50C6670F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66C99B7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6F51F791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lastRenderedPageBreak/>
        <w:t xml:space="preserve">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path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  <w:lang w:val="en-US"/>
        </w:rPr>
        <w:t>'*'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  <w:lang w:val="en-US"/>
        </w:rPr>
        <w:t>element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>=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{</w:t>
      </w:r>
    </w:p>
    <w:p w14:paraId="369359B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&gt;</w:t>
      </w:r>
    </w:p>
    <w:p w14:paraId="4DE53B1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 xml:space="preserve">  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&lt;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</w:rPr>
        <w:t>Error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 xml:space="preserve"> </w:t>
      </w:r>
      <w:proofErr w:type="spellStart"/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</w:rPr>
        <w:t>error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'404'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 xml:space="preserve"> </w:t>
      </w:r>
      <w:proofErr w:type="spellStart"/>
      <w:r w:rsidRPr="004B3B8E">
        <w:rPr>
          <w:rFonts w:ascii="Consolas" w:hAnsi="Consolas"/>
          <w:bCs w:val="0"/>
          <w:color w:val="E50000"/>
          <w:sz w:val="21"/>
          <w:szCs w:val="21"/>
          <w:shd w:val="clear" w:color="auto" w:fill="auto"/>
        </w:rPr>
        <w:t>errorInfo</w:t>
      </w:r>
      <w:proofErr w:type="spellEnd"/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>=</w:t>
      </w:r>
      <w:r w:rsidRPr="004B3B8E">
        <w:rPr>
          <w:rFonts w:ascii="Consolas" w:hAnsi="Consolas"/>
          <w:bCs w:val="0"/>
          <w:color w:val="A31515"/>
          <w:sz w:val="21"/>
          <w:szCs w:val="21"/>
          <w:shd w:val="clear" w:color="auto" w:fill="auto"/>
        </w:rPr>
        <w:t>'Запрашиваемая страница не найдена'</w:t>
      </w:r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/&gt;</w:t>
      </w:r>
    </w:p>
    <w:p w14:paraId="6E19908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</w:rPr>
        <w:t xml:space="preserve">    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RequireAdmin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5C9EEA5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sz w:val="21"/>
          <w:szCs w:val="21"/>
          <w:shd w:val="clear" w:color="auto" w:fill="auto"/>
          <w:lang w:val="en-US"/>
        </w:rPr>
        <w:t xml:space="preserve">                </w:t>
      </w:r>
      <w:r w:rsidRPr="004B3B8E">
        <w:rPr>
          <w:rFonts w:ascii="Consolas" w:hAnsi="Consolas"/>
          <w:bCs w:val="0"/>
          <w:color w:val="0000FF"/>
          <w:sz w:val="21"/>
          <w:szCs w:val="21"/>
          <w:shd w:val="clear" w:color="auto" w:fill="auto"/>
          <w:lang w:val="en-US"/>
        </w:rPr>
        <w:t>}</w:t>
      </w: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/&gt;</w:t>
      </w:r>
    </w:p>
    <w:p w14:paraId="0ED50FE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1ED0C4BA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Routes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4A17CDF0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BrowserRouter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0E445D23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  <w:lang w:val="en-US"/>
        </w:rPr>
        <w:t>AuthProvider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  <w:lang w:val="en-US"/>
        </w:rPr>
        <w:t>&gt;</w:t>
      </w:r>
    </w:p>
    <w:p w14:paraId="6FB5BF3C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  <w:lang w:val="en-US"/>
        </w:rPr>
        <w:t xml:space="preserve">      </w:t>
      </w:r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&lt;/</w:t>
      </w:r>
      <w:proofErr w:type="spellStart"/>
      <w:r w:rsidRPr="004B3B8E">
        <w:rPr>
          <w:rFonts w:ascii="Consolas" w:hAnsi="Consolas"/>
          <w:bCs w:val="0"/>
          <w:color w:val="267F99"/>
          <w:sz w:val="21"/>
          <w:szCs w:val="21"/>
          <w:shd w:val="clear" w:color="auto" w:fill="auto"/>
        </w:rPr>
        <w:t>ErrorMessageProvider</w:t>
      </w:r>
      <w:proofErr w:type="spellEnd"/>
      <w:r w:rsidRPr="004B3B8E">
        <w:rPr>
          <w:rFonts w:ascii="Consolas" w:hAnsi="Consolas"/>
          <w:bCs w:val="0"/>
          <w:color w:val="800000"/>
          <w:sz w:val="21"/>
          <w:szCs w:val="21"/>
          <w:shd w:val="clear" w:color="auto" w:fill="auto"/>
        </w:rPr>
        <w:t>&gt;</w:t>
      </w:r>
    </w:p>
    <w:p w14:paraId="2A76517E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  <w:t>    );</w:t>
      </w:r>
    </w:p>
    <w:p w14:paraId="18210972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  <w:t>  }</w:t>
      </w:r>
    </w:p>
    <w:p w14:paraId="46741682" w14:textId="77777777" w:rsidR="004B3B8E" w:rsidRPr="004B3B8E" w:rsidRDefault="004B3B8E" w:rsidP="004B3B8E">
      <w:pPr>
        <w:shd w:val="clear" w:color="auto" w:fill="FFFFFF"/>
        <w:spacing w:after="0" w:line="285" w:lineRule="atLeast"/>
        <w:ind w:firstLine="0"/>
        <w:jc w:val="left"/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</w:pPr>
      <w:r w:rsidRPr="004B3B8E">
        <w:rPr>
          <w:rFonts w:ascii="Consolas" w:hAnsi="Consolas"/>
          <w:bCs w:val="0"/>
          <w:color w:val="3B3B3B"/>
          <w:sz w:val="21"/>
          <w:szCs w:val="21"/>
          <w:shd w:val="clear" w:color="auto" w:fill="auto"/>
        </w:rPr>
        <w:t>}</w:t>
      </w:r>
    </w:p>
    <w:p w14:paraId="5FFCFD79" w14:textId="7F7FA85E" w:rsidR="004B3B8E" w:rsidRDefault="004B3B8E" w:rsidP="00A21F8F"/>
    <w:p w14:paraId="424BA016" w14:textId="040A4885" w:rsidR="009F5E0D" w:rsidRDefault="004B3B8E" w:rsidP="009F5E0D">
      <w:r>
        <w:t>В этом коде как раз можно заметить два глобальных  контекста, используемые на всех страницах</w:t>
      </w:r>
      <w:r w:rsidRPr="004B3B8E">
        <w:t>:</w:t>
      </w:r>
      <w:r>
        <w:t xml:space="preserve"> </w:t>
      </w:r>
      <w:proofErr w:type="spellStart"/>
      <w:r>
        <w:rPr>
          <w:lang w:val="en-US"/>
        </w:rPr>
        <w:t>ErrorMessageProvider</w:t>
      </w:r>
      <w:proofErr w:type="spellEnd"/>
      <w:r w:rsidRPr="004B3B8E">
        <w:t xml:space="preserve"> – </w:t>
      </w:r>
      <w:r>
        <w:t xml:space="preserve">позволяет вывести на экран сообщение об успехе или ошибке и </w:t>
      </w:r>
      <w:proofErr w:type="spellStart"/>
      <w:r>
        <w:rPr>
          <w:lang w:val="en-US"/>
        </w:rPr>
        <w:t>AuthProvider</w:t>
      </w:r>
      <w:proofErr w:type="spellEnd"/>
      <w:r w:rsidRPr="004B3B8E">
        <w:t xml:space="preserve"> </w:t>
      </w:r>
      <w:r>
        <w:t>–</w:t>
      </w:r>
      <w:r w:rsidRPr="004B3B8E">
        <w:t xml:space="preserve"> </w:t>
      </w:r>
      <w:r>
        <w:t xml:space="preserve">провайдер аутентификации. Далее описаны все пути маршрутизации. Некоторые страницы обернуты в теги </w:t>
      </w:r>
      <w:proofErr w:type="spellStart"/>
      <w:r>
        <w:rPr>
          <w:lang w:val="en-US"/>
        </w:rPr>
        <w:t>RequirePatient</w:t>
      </w:r>
      <w:proofErr w:type="spellEnd"/>
      <w:r w:rsidRPr="004B3B8E">
        <w:t xml:space="preserve"> </w:t>
      </w:r>
      <w:r>
        <w:t xml:space="preserve">или </w:t>
      </w:r>
      <w:proofErr w:type="spellStart"/>
      <w:r>
        <w:rPr>
          <w:lang w:val="en-US"/>
        </w:rPr>
        <w:t>RequireAdmin</w:t>
      </w:r>
      <w:proofErr w:type="spellEnd"/>
      <w:r w:rsidRPr="004B3B8E">
        <w:t xml:space="preserve"> </w:t>
      </w:r>
      <w:r>
        <w:t>–</w:t>
      </w:r>
      <w:r w:rsidRPr="004B3B8E">
        <w:t xml:space="preserve"> </w:t>
      </w:r>
      <w:r>
        <w:t xml:space="preserve">ограничители доступа к странице незарегистрированным пользователям. </w:t>
      </w:r>
    </w:p>
    <w:p w14:paraId="198CBD95" w14:textId="3AEACFFA" w:rsidR="009F5E0D" w:rsidRDefault="00FA1AFA" w:rsidP="009F5E0D">
      <w:pPr>
        <w:pStyle w:val="1"/>
      </w:pPr>
      <w:r>
        <w:br w:type="page"/>
      </w:r>
      <w:bookmarkStart w:id="22" w:name="_Toc133795891"/>
      <w:r w:rsidR="009F5E0D">
        <w:lastRenderedPageBreak/>
        <w:t>Глава 5. Возможности приложения</w:t>
      </w:r>
      <w:bookmarkEnd w:id="22"/>
    </w:p>
    <w:p w14:paraId="495F110D" w14:textId="3FBC7C08" w:rsidR="009F5E0D" w:rsidRDefault="004E5ECC" w:rsidP="004E5ECC">
      <w:pPr>
        <w:pStyle w:val="2"/>
        <w:ind w:firstLine="0"/>
      </w:pPr>
      <w:bookmarkStart w:id="23" w:name="_Toc133795892"/>
      <w:r w:rsidRPr="004E5ECC">
        <w:t>5</w:t>
      </w:r>
      <w:r w:rsidRPr="004E5ECC">
        <w:rPr>
          <w:b w:val="0"/>
          <w:bCs/>
        </w:rPr>
        <w:t>.</w:t>
      </w:r>
      <w:r>
        <w:t xml:space="preserve">1. </w:t>
      </w:r>
      <w:r w:rsidR="009F5E0D">
        <w:t>Анонимный пользователь</w:t>
      </w:r>
      <w:bookmarkEnd w:id="23"/>
    </w:p>
    <w:p w14:paraId="05A723F4" w14:textId="1FBCBE0C" w:rsidR="004E5ECC" w:rsidRDefault="004E5ECC" w:rsidP="009F5E0D">
      <w:r>
        <w:t>Возможности</w:t>
      </w:r>
      <w:r w:rsidR="009F5E0D">
        <w:t>, доступные неавторизированным пользователям</w:t>
      </w:r>
      <w:r>
        <w:t>:</w:t>
      </w:r>
    </w:p>
    <w:p w14:paraId="2087DD74" w14:textId="77777777" w:rsidR="004E5ECC" w:rsidRDefault="004E5ECC" w:rsidP="004E5ECC">
      <w:pPr>
        <w:numPr>
          <w:ilvl w:val="0"/>
          <w:numId w:val="10"/>
        </w:numPr>
      </w:pPr>
      <w:r>
        <w:t>П</w:t>
      </w:r>
      <w:r w:rsidR="009F5E0D">
        <w:t>росматривать главную страницу сайта, содержащую рекламную информацию о клинике</w:t>
      </w:r>
    </w:p>
    <w:p w14:paraId="0482253E" w14:textId="5278D651" w:rsidR="009F5E0D" w:rsidRDefault="004E5ECC" w:rsidP="004E5ECC">
      <w:pPr>
        <w:numPr>
          <w:ilvl w:val="0"/>
          <w:numId w:val="10"/>
        </w:numPr>
      </w:pPr>
      <w:r>
        <w:t>Просматривать страницу</w:t>
      </w:r>
      <w:r w:rsidR="009F5E0D">
        <w:t>, описывающую врачей и их специализации</w:t>
      </w:r>
    </w:p>
    <w:p w14:paraId="00C2C9A8" w14:textId="75B50FE7" w:rsidR="004E5ECC" w:rsidRDefault="004E5ECC" w:rsidP="004E5ECC">
      <w:pPr>
        <w:numPr>
          <w:ilvl w:val="0"/>
          <w:numId w:val="10"/>
        </w:numPr>
      </w:pPr>
      <w:r>
        <w:t>Просматривать страницу со всеми услугами</w:t>
      </w:r>
    </w:p>
    <w:p w14:paraId="3E300548" w14:textId="3E5E78E2" w:rsidR="004E5ECC" w:rsidRDefault="004E5ECC" w:rsidP="004E5ECC">
      <w:pPr>
        <w:numPr>
          <w:ilvl w:val="0"/>
          <w:numId w:val="10"/>
        </w:numPr>
      </w:pPr>
      <w:r>
        <w:t>Просматривать страницу с контактами (на этой странице расположены номера телефонов-заглушки и адрес Финансового Университета с интегрированной Яндекс-картой</w:t>
      </w:r>
    </w:p>
    <w:p w14:paraId="60FA0285" w14:textId="6A46EF7D" w:rsidR="004E5ECC" w:rsidRDefault="004E5ECC" w:rsidP="004E5ECC">
      <w:pPr>
        <w:numPr>
          <w:ilvl w:val="0"/>
          <w:numId w:val="10"/>
        </w:numPr>
      </w:pPr>
      <w:r>
        <w:t>Просматривать страницу «Об авторе», содержащую информацию обо мне</w:t>
      </w:r>
    </w:p>
    <w:p w14:paraId="46924D87" w14:textId="49505436" w:rsidR="004E5ECC" w:rsidRDefault="004E5ECC" w:rsidP="004E5ECC">
      <w:pPr>
        <w:numPr>
          <w:ilvl w:val="0"/>
          <w:numId w:val="10"/>
        </w:numPr>
      </w:pPr>
      <w:r>
        <w:t>Входить в систему в качестве пациента или администратора, регистрироваться</w:t>
      </w:r>
    </w:p>
    <w:p w14:paraId="29BB7ADA" w14:textId="7A701CC3" w:rsidR="004E5ECC" w:rsidRDefault="004E5ECC" w:rsidP="004E5ECC">
      <w:pPr>
        <w:pStyle w:val="2"/>
        <w:ind w:firstLine="0"/>
      </w:pPr>
      <w:bookmarkStart w:id="24" w:name="_Toc133795893"/>
      <w:r>
        <w:t>5.2. Пациент</w:t>
      </w:r>
      <w:bookmarkEnd w:id="24"/>
    </w:p>
    <w:p w14:paraId="3A0C6964" w14:textId="1E2FBF5D" w:rsidR="004E5ECC" w:rsidRDefault="004E5ECC" w:rsidP="004E5ECC">
      <w:r>
        <w:t>Возможности пациента:</w:t>
      </w:r>
    </w:p>
    <w:p w14:paraId="28CD21FC" w14:textId="1C9DBC68" w:rsidR="004E5ECC" w:rsidRDefault="004E5ECC" w:rsidP="004E5ECC">
      <w:pPr>
        <w:numPr>
          <w:ilvl w:val="0"/>
          <w:numId w:val="11"/>
        </w:numPr>
      </w:pPr>
      <w:r>
        <w:t>Все возможности анонимного пользователя</w:t>
      </w:r>
    </w:p>
    <w:p w14:paraId="6A51B1BA" w14:textId="58F03040" w:rsidR="004E5ECC" w:rsidRDefault="004E5ECC" w:rsidP="004E5ECC">
      <w:pPr>
        <w:numPr>
          <w:ilvl w:val="0"/>
          <w:numId w:val="11"/>
        </w:numPr>
      </w:pPr>
      <w:r>
        <w:t>Просматривать и редактировать информацию о себе</w:t>
      </w:r>
    </w:p>
    <w:p w14:paraId="1177E0B8" w14:textId="359EBBDB" w:rsidR="004E5ECC" w:rsidRDefault="004E5ECC" w:rsidP="004E5ECC">
      <w:pPr>
        <w:numPr>
          <w:ilvl w:val="0"/>
          <w:numId w:val="11"/>
        </w:numPr>
      </w:pPr>
      <w:r>
        <w:t>Просматривать свою историю приемов у врача</w:t>
      </w:r>
    </w:p>
    <w:p w14:paraId="25999036" w14:textId="6E8F886C" w:rsidR="004E5ECC" w:rsidRDefault="004E5ECC" w:rsidP="004E5ECC">
      <w:pPr>
        <w:numPr>
          <w:ilvl w:val="0"/>
          <w:numId w:val="11"/>
        </w:numPr>
      </w:pPr>
      <w:r>
        <w:t>Записываться на новый прием у врача</w:t>
      </w:r>
    </w:p>
    <w:p w14:paraId="137184DC" w14:textId="45583BAB" w:rsidR="004E5ECC" w:rsidRDefault="004E5ECC" w:rsidP="004E5ECC">
      <w:pPr>
        <w:pStyle w:val="2"/>
        <w:ind w:firstLine="0"/>
      </w:pPr>
      <w:bookmarkStart w:id="25" w:name="_Toc133795894"/>
      <w:r>
        <w:t>5.3. Администратор</w:t>
      </w:r>
      <w:bookmarkEnd w:id="25"/>
    </w:p>
    <w:p w14:paraId="64F5F027" w14:textId="1112849C" w:rsidR="004E5ECC" w:rsidRDefault="004E5ECC" w:rsidP="004E5ECC">
      <w:r>
        <w:t>Возможности администратора:</w:t>
      </w:r>
    </w:p>
    <w:p w14:paraId="280C93A2" w14:textId="1A4EBA6E" w:rsidR="004E5ECC" w:rsidRDefault="004E5ECC" w:rsidP="004E5ECC">
      <w:pPr>
        <w:numPr>
          <w:ilvl w:val="0"/>
          <w:numId w:val="12"/>
        </w:numPr>
      </w:pPr>
      <w:r>
        <w:t>Все возможности анонимного пользователя</w:t>
      </w:r>
    </w:p>
    <w:p w14:paraId="0E7602D5" w14:textId="3586247F" w:rsidR="004E5ECC" w:rsidRDefault="004E5ECC" w:rsidP="004E5ECC">
      <w:pPr>
        <w:numPr>
          <w:ilvl w:val="0"/>
          <w:numId w:val="12"/>
        </w:numPr>
      </w:pPr>
      <w:r>
        <w:lastRenderedPageBreak/>
        <w:t>Просматривать, изменять, создавать, удалять записи базы данных с врачами, пациентами, услугами и приемами</w:t>
      </w:r>
    </w:p>
    <w:p w14:paraId="7EE37D69" w14:textId="5C56DF99" w:rsidR="004E5ECC" w:rsidRPr="004E5ECC" w:rsidRDefault="004E5ECC" w:rsidP="00320ED7">
      <w:pPr>
        <w:numPr>
          <w:ilvl w:val="0"/>
          <w:numId w:val="12"/>
        </w:numPr>
      </w:pPr>
      <w:r>
        <w:t>Просматривать статистику приемов – количество и общую стоимость за каждый день заданного месяца в виде графиков</w:t>
      </w:r>
    </w:p>
    <w:p w14:paraId="34401410" w14:textId="2A020D7E" w:rsidR="00E803C0" w:rsidRPr="006D5C4D" w:rsidRDefault="009F5E0D" w:rsidP="009F5E0D">
      <w:pPr>
        <w:pStyle w:val="1"/>
        <w:rPr>
          <w:spacing w:val="20"/>
        </w:rPr>
      </w:pPr>
      <w:r>
        <w:br w:type="page"/>
      </w:r>
      <w:bookmarkStart w:id="26" w:name="_Toc133795895"/>
      <w:r w:rsidR="00F248B7" w:rsidRPr="006D5C4D">
        <w:rPr>
          <w:spacing w:val="20"/>
        </w:rPr>
        <w:lastRenderedPageBreak/>
        <w:t>ЗАКЛЮЧЕНИЕ</w:t>
      </w:r>
      <w:bookmarkEnd w:id="26"/>
    </w:p>
    <w:p w14:paraId="218AF1CE" w14:textId="2CE0F0BE" w:rsidR="007564EB" w:rsidRPr="007564EB" w:rsidRDefault="00E803C0" w:rsidP="007564EB">
      <w:r w:rsidRPr="00530822">
        <w:tab/>
      </w:r>
      <w:r w:rsidR="003A752C" w:rsidRPr="00530822">
        <w:t xml:space="preserve"> </w:t>
      </w:r>
      <w:r w:rsidR="007564EB">
        <w:t xml:space="preserve">В ходе выполнения курсовой работы было разработано приложение "Платная поликлиника", предоставляющее пользователям возможность записаться на прием к врачу и просмотреть свою историю приемов. Также приложение включает в себя админ-панель, позволяющую работать с базой данных, производить операции </w:t>
      </w:r>
      <w:r w:rsidR="007564EB">
        <w:rPr>
          <w:lang w:val="en-US"/>
        </w:rPr>
        <w:t>CRUD</w:t>
      </w:r>
      <w:r w:rsidR="007564EB">
        <w:t xml:space="preserve"> и просматривать необходимую статистику.</w:t>
      </w:r>
    </w:p>
    <w:p w14:paraId="2B3E0A7E" w14:textId="22AF05D1" w:rsidR="007564EB" w:rsidRDefault="007564EB" w:rsidP="007564EB">
      <w:r>
        <w:t xml:space="preserve">Основными достижениями проекта являются успешная реализация клиент-серверной архитектуры приложения с использованием популярных технологий, таких как Java Spring, </w:t>
      </w:r>
      <w:proofErr w:type="spellStart"/>
      <w:r>
        <w:t>React</w:t>
      </w:r>
      <w:proofErr w:type="spellEnd"/>
      <w:r>
        <w:t xml:space="preserve"> и </w:t>
      </w:r>
      <w:proofErr w:type="spellStart"/>
      <w:r>
        <w:t>PostgreSQL</w:t>
      </w:r>
      <w:proofErr w:type="spellEnd"/>
      <w:r>
        <w:t>. При этом приложение создавалось защищенным от несанкционированного доступа при помощи Spring Security.</w:t>
      </w:r>
    </w:p>
    <w:p w14:paraId="326C62A4" w14:textId="3BA1D039" w:rsidR="007564EB" w:rsidRDefault="007564EB" w:rsidP="007564EB">
      <w:r>
        <w:t>Кроме того, были разработаны удобный интерфейс и функциональность приложения, позволяющие пользователям удобно пользоваться услугами клиники.</w:t>
      </w:r>
    </w:p>
    <w:p w14:paraId="5B51846D" w14:textId="77777777" w:rsidR="00103A11" w:rsidRDefault="00103A11" w:rsidP="007564EB">
      <w:r>
        <w:t xml:space="preserve">Основной трудностью была </w:t>
      </w:r>
      <w:r w:rsidR="007564EB">
        <w:t>необходимост</w:t>
      </w:r>
      <w:r>
        <w:t>ь</w:t>
      </w:r>
      <w:r w:rsidR="007564EB">
        <w:t xml:space="preserve"> обеспечения безопасности и защиты данных пользователей, что потребовало значительных усилий для реализации.</w:t>
      </w:r>
      <w:r>
        <w:t xml:space="preserve"> Задача усложнялась недостаточным количеством информации о новейших версиях </w:t>
      </w:r>
      <w:r>
        <w:rPr>
          <w:lang w:val="en-US"/>
        </w:rPr>
        <w:t>Spring</w:t>
      </w:r>
      <w:r w:rsidRPr="00103A11">
        <w:t xml:space="preserve"> </w:t>
      </w:r>
      <w:r>
        <w:rPr>
          <w:lang w:val="en-US"/>
        </w:rPr>
        <w:t>Security</w:t>
      </w:r>
      <w:r w:rsidRPr="00103A11">
        <w:t xml:space="preserve"> </w:t>
      </w:r>
      <w:r>
        <w:t xml:space="preserve">в Интернете. Фреймворк постоянно обновляется и </w:t>
      </w:r>
      <w:proofErr w:type="gramStart"/>
      <w:r>
        <w:t>некоторые классы</w:t>
      </w:r>
      <w:proofErr w:type="gramEnd"/>
      <w:r>
        <w:t xml:space="preserve"> и методы либо помечаются устаревшими (</w:t>
      </w:r>
      <w:r>
        <w:rPr>
          <w:lang w:val="en-US"/>
        </w:rPr>
        <w:t>deprecated</w:t>
      </w:r>
      <w:r w:rsidRPr="00103A11">
        <w:t>)</w:t>
      </w:r>
      <w:r>
        <w:t xml:space="preserve">, либо вообще удаляются. К тому же сопутствующие библиотеки тоже постоянно обновляются и заменяются. Например, старые версии </w:t>
      </w:r>
      <w:r>
        <w:rPr>
          <w:lang w:val="en-US"/>
        </w:rPr>
        <w:t>Spring</w:t>
      </w:r>
      <w:r w:rsidRPr="00103A11">
        <w:t xml:space="preserve"> </w:t>
      </w:r>
      <w:r>
        <w:rPr>
          <w:lang w:val="en-US"/>
        </w:rPr>
        <w:t>Security</w:t>
      </w:r>
      <w:r w:rsidRPr="00103A11">
        <w:t xml:space="preserve"> </w:t>
      </w:r>
      <w:r>
        <w:t xml:space="preserve">использовали пакет </w:t>
      </w:r>
      <w:proofErr w:type="spellStart"/>
      <w:r>
        <w:rPr>
          <w:lang w:val="en-US"/>
        </w:rPr>
        <w:t>Javax</w:t>
      </w:r>
      <w:proofErr w:type="spellEnd"/>
      <w:r w:rsidRPr="00103A11">
        <w:t xml:space="preserve">, </w:t>
      </w:r>
      <w:r>
        <w:t xml:space="preserve">но новые уже перешли на </w:t>
      </w:r>
      <w:proofErr w:type="spellStart"/>
      <w:r>
        <w:rPr>
          <w:lang w:val="en-US"/>
        </w:rPr>
        <w:t>Jacarta</w:t>
      </w:r>
      <w:proofErr w:type="spellEnd"/>
      <w:r w:rsidRPr="00103A11">
        <w:t xml:space="preserve">. </w:t>
      </w:r>
      <w:r>
        <w:t xml:space="preserve">При этом возникала ситуация, когда для реализации одного и того же метода необходимо было использовать обе библиотеки, которые не совместимы друг с другом, вследствие чего было невозможно реализовать некоторые аспекты защиты. </w:t>
      </w:r>
    </w:p>
    <w:p w14:paraId="74412D69" w14:textId="52E77637" w:rsidR="007564EB" w:rsidRPr="00103A11" w:rsidRDefault="00103A11" w:rsidP="007564EB">
      <w:r>
        <w:t xml:space="preserve">Однако, при переходе на </w:t>
      </w:r>
      <w:r>
        <w:rPr>
          <w:lang w:val="en-US"/>
        </w:rPr>
        <w:t>Spring</w:t>
      </w:r>
      <w:r w:rsidRPr="00103A11">
        <w:t xml:space="preserve"> </w:t>
      </w:r>
      <w:r>
        <w:rPr>
          <w:lang w:val="en-US"/>
        </w:rPr>
        <w:t>Security</w:t>
      </w:r>
      <w:r w:rsidRPr="00103A11">
        <w:t xml:space="preserve"> 6 </w:t>
      </w:r>
      <w:r>
        <w:t>и новейшие версии сопутствующих библиотек, такой проблемы не возникало, так что в приложении получилось реализовать достаточно высокий уровень защиты и разграничить доступ для различных ролей пользователей.</w:t>
      </w:r>
    </w:p>
    <w:p w14:paraId="0E7767D6" w14:textId="42E61B31" w:rsidR="007564EB" w:rsidRDefault="007564EB" w:rsidP="007564EB">
      <w:r>
        <w:lastRenderedPageBreak/>
        <w:t>Для дальнейшего улучшения приложения, возможно, потребуется более глубокое исследование в области оптимизации производительности и улучшения пользовательского интерфейса. Также можно рассмотреть возможность добавления новых функций и сервисов, которые могут сделать приложение более удобным и полезным для пользователей.</w:t>
      </w:r>
      <w:r w:rsidR="009370D2">
        <w:t xml:space="preserve"> </w:t>
      </w:r>
      <w:r w:rsidR="00717DA3">
        <w:t xml:space="preserve">Хорошим дополнением к графической части сайта было бы использование каркасных экранов – заглушек в тех местах, где необходимо ожидать информацию с сервера. Таким образом можно одновременно и </w:t>
      </w:r>
      <w:r w:rsidR="00687A84">
        <w:t>сделать проект визуально более привлекательным, и показать пользователю, что сайт функционирует, и ему надо лишь немного подождать, пока загрузятся необходимые данные.</w:t>
      </w:r>
    </w:p>
    <w:p w14:paraId="30C5170D" w14:textId="4B168D8C" w:rsidR="009370D2" w:rsidRDefault="009370D2" w:rsidP="007564EB">
      <w:r>
        <w:t>В целом приложение требует множество доработок помимо оптимизации и улучшения интерфейса. Полезным будет использование более конкретных ответов от контроллеров в случае ошибки, чтобы можно было реализовать уведомления для пользователей, что пошло не так</w:t>
      </w:r>
      <w:r w:rsidR="00A91213" w:rsidRPr="00A91213">
        <w:t xml:space="preserve">, </w:t>
      </w:r>
      <w:r w:rsidR="00A91213">
        <w:t xml:space="preserve">помимо </w:t>
      </w:r>
      <w:r w:rsidR="00210BB9">
        <w:t xml:space="preserve">уже реализованных </w:t>
      </w:r>
      <w:r w:rsidR="00A91213">
        <w:t xml:space="preserve">сообщений </w:t>
      </w:r>
      <w:r w:rsidR="00210BB9">
        <w:t>«Сервер не отвечает» и «Ошибка».</w:t>
      </w:r>
    </w:p>
    <w:p w14:paraId="65835117" w14:textId="79CADCDB" w:rsidR="00234C1B" w:rsidRDefault="00210BB9" w:rsidP="007564EB">
      <w:r>
        <w:t>Конечная архитектура приложения выглядит так:</w:t>
      </w:r>
    </w:p>
    <w:p w14:paraId="1D0F80C9" w14:textId="77777777" w:rsidR="005321E2" w:rsidRDefault="00B3653B" w:rsidP="005321E2">
      <w:pPr>
        <w:keepNext/>
        <w:ind w:firstLine="0"/>
      </w:pPr>
      <w:r>
        <w:lastRenderedPageBreak/>
        <w:pict w14:anchorId="61DB95BA">
          <v:shape id="_x0000_i1042" type="#_x0000_t75" style="width:509.15pt;height:366pt">
            <v:imagedata r:id="rId30" o:title=""/>
          </v:shape>
        </w:pict>
      </w:r>
    </w:p>
    <w:p w14:paraId="6B0A0BBC" w14:textId="7CDFA967" w:rsidR="00210BB9" w:rsidRPr="00234C1B" w:rsidRDefault="005321E2" w:rsidP="005321E2">
      <w:pPr>
        <w:pStyle w:val="af6"/>
      </w:pPr>
      <w:r>
        <w:t xml:space="preserve">Рисунок </w:t>
      </w:r>
      <w:fldSimple w:instr=" SEQ Рисунок \* ARABIC ">
        <w:r w:rsidR="00320ED7">
          <w:rPr>
            <w:noProof/>
          </w:rPr>
          <w:t>16</w:t>
        </w:r>
      </w:fldSimple>
    </w:p>
    <w:p w14:paraId="6FE1C018" w14:textId="2F7EE6E3" w:rsidR="005745E5" w:rsidRPr="006D5C4D" w:rsidRDefault="005745E5" w:rsidP="00234C1B">
      <w:pPr>
        <w:pStyle w:val="1"/>
        <w:rPr>
          <w:spacing w:val="20"/>
        </w:rPr>
      </w:pPr>
      <w:r w:rsidRPr="00530822">
        <w:br w:type="page"/>
      </w:r>
      <w:bookmarkStart w:id="27" w:name="_Toc133795896"/>
      <w:r w:rsidR="003C2B85" w:rsidRPr="006D5C4D">
        <w:rPr>
          <w:spacing w:val="20"/>
        </w:rPr>
        <w:lastRenderedPageBreak/>
        <w:t>ИСТОЧНИКИ</w:t>
      </w:r>
      <w:bookmarkEnd w:id="27"/>
    </w:p>
    <w:p w14:paraId="06E14DFA" w14:textId="1570056B" w:rsidR="00F118BA" w:rsidRPr="00F118BA" w:rsidRDefault="00234C1B" w:rsidP="00B02FEE">
      <w:pPr>
        <w:numPr>
          <w:ilvl w:val="0"/>
          <w:numId w:val="4"/>
        </w:numPr>
        <w:rPr>
          <w:spacing w:val="20"/>
          <w:lang w:val="en-US"/>
        </w:rPr>
      </w:pPr>
      <w:r w:rsidRPr="007E79FC">
        <w:t xml:space="preserve"> </w:t>
      </w:r>
      <w:r w:rsidR="00F118BA" w:rsidRPr="00F118BA">
        <w:rPr>
          <w:lang w:val="en-US"/>
        </w:rPr>
        <w:t>Spring</w:t>
      </w:r>
      <w:r w:rsidR="00F118BA" w:rsidRPr="007E79FC">
        <w:t xml:space="preserve"> </w:t>
      </w:r>
      <w:r w:rsidR="00F118BA" w:rsidRPr="00F118BA">
        <w:rPr>
          <w:lang w:val="en-US"/>
        </w:rPr>
        <w:t>Framework</w:t>
      </w:r>
      <w:r w:rsidR="00F118BA" w:rsidRPr="007E79FC">
        <w:t xml:space="preserve"> </w:t>
      </w:r>
      <w:r w:rsidR="00F118BA" w:rsidRPr="00F118BA">
        <w:rPr>
          <w:lang w:val="en-US"/>
        </w:rPr>
        <w:t>Documentation</w:t>
      </w:r>
      <w:r w:rsidR="007E79FC">
        <w:t>: Официальная документация, 2023</w:t>
      </w:r>
      <w:r w:rsidR="00F118BA" w:rsidRPr="007E79FC">
        <w:t xml:space="preserve"> [</w:t>
      </w:r>
      <w:r w:rsidR="00F118BA">
        <w:t>Электронный</w:t>
      </w:r>
      <w:r w:rsidR="00F118BA" w:rsidRPr="007E79FC">
        <w:t xml:space="preserve"> </w:t>
      </w:r>
      <w:r w:rsidR="00F118BA">
        <w:t>ресурс</w:t>
      </w:r>
      <w:r w:rsidR="00F118BA" w:rsidRPr="007E79FC">
        <w:t xml:space="preserve">]. </w:t>
      </w:r>
      <w:r w:rsidR="00F118BA" w:rsidRPr="00F118BA">
        <w:rPr>
          <w:lang w:val="en-US"/>
        </w:rPr>
        <w:t>URL: https://docs.spring.io/spring-framework/docs/current/reference/html/</w:t>
      </w:r>
      <w:r w:rsidR="00F118BA">
        <w:rPr>
          <w:lang w:val="en-US"/>
        </w:rPr>
        <w:t>.</w:t>
      </w:r>
    </w:p>
    <w:p w14:paraId="1CADFEE8" w14:textId="0BCCD2E4" w:rsidR="00F118BA" w:rsidRPr="00F118BA" w:rsidRDefault="00F118BA" w:rsidP="00B02FEE">
      <w:pPr>
        <w:numPr>
          <w:ilvl w:val="0"/>
          <w:numId w:val="4"/>
        </w:numPr>
        <w:rPr>
          <w:spacing w:val="20"/>
          <w:lang w:val="en-US"/>
        </w:rPr>
      </w:pPr>
      <w:r w:rsidRPr="00F118BA">
        <w:rPr>
          <w:spacing w:val="20"/>
          <w:lang w:val="en-US"/>
        </w:rPr>
        <w:t>What</w:t>
      </w:r>
      <w:r w:rsidRPr="007E79FC">
        <w:rPr>
          <w:spacing w:val="20"/>
        </w:rPr>
        <w:t>’</w:t>
      </w:r>
      <w:r w:rsidRPr="00F118BA">
        <w:rPr>
          <w:spacing w:val="20"/>
          <w:lang w:val="en-US"/>
        </w:rPr>
        <w:t>s</w:t>
      </w:r>
      <w:r w:rsidRPr="007E79FC">
        <w:rPr>
          <w:spacing w:val="20"/>
        </w:rPr>
        <w:t xml:space="preserve"> </w:t>
      </w:r>
      <w:r w:rsidRPr="00F118BA">
        <w:rPr>
          <w:spacing w:val="20"/>
          <w:lang w:val="en-US"/>
        </w:rPr>
        <w:t>New</w:t>
      </w:r>
      <w:r w:rsidRPr="007E79FC">
        <w:rPr>
          <w:spacing w:val="20"/>
        </w:rPr>
        <w:t xml:space="preserve"> </w:t>
      </w:r>
      <w:r w:rsidRPr="00F118BA">
        <w:rPr>
          <w:spacing w:val="20"/>
          <w:lang w:val="en-US"/>
        </w:rPr>
        <w:t>in</w:t>
      </w:r>
      <w:r w:rsidRPr="007E79FC">
        <w:rPr>
          <w:spacing w:val="20"/>
        </w:rPr>
        <w:t xml:space="preserve"> </w:t>
      </w:r>
      <w:proofErr w:type="spellStart"/>
      <w:r w:rsidRPr="00F118BA">
        <w:rPr>
          <w:spacing w:val="20"/>
          <w:lang w:val="en-US"/>
        </w:rPr>
        <w:t>SpringSecurity</w:t>
      </w:r>
      <w:proofErr w:type="spellEnd"/>
      <w:r w:rsidRPr="007E79FC">
        <w:rPr>
          <w:spacing w:val="20"/>
        </w:rPr>
        <w:t xml:space="preserve"> 6.0</w:t>
      </w:r>
      <w:r w:rsidR="007E79FC">
        <w:t xml:space="preserve">: Официальная документация, 2023 </w:t>
      </w:r>
      <w:r w:rsidRPr="007E79FC">
        <w:t>[</w:t>
      </w:r>
      <w:r>
        <w:t>Электронный</w:t>
      </w:r>
      <w:r w:rsidRPr="007E79FC">
        <w:t xml:space="preserve"> </w:t>
      </w:r>
      <w:r>
        <w:t>ресурс</w:t>
      </w:r>
      <w:r w:rsidRPr="007E79FC">
        <w:t xml:space="preserve">]. </w:t>
      </w:r>
      <w:r>
        <w:rPr>
          <w:spacing w:val="20"/>
          <w:lang w:val="en-US"/>
        </w:rPr>
        <w:t>URL</w:t>
      </w:r>
      <w:r w:rsidRPr="00F118BA">
        <w:rPr>
          <w:spacing w:val="20"/>
          <w:lang w:val="en-US"/>
        </w:rPr>
        <w:t xml:space="preserve">: </w:t>
      </w:r>
      <w:r>
        <w:rPr>
          <w:spacing w:val="20"/>
          <w:lang w:val="en-US"/>
        </w:rPr>
        <w:t>https://docs.spring.io/spring-security/reference/whats-new.html</w:t>
      </w:r>
      <w:r w:rsidRPr="00F118BA">
        <w:rPr>
          <w:spacing w:val="20"/>
          <w:lang w:val="en-US"/>
        </w:rPr>
        <w:t>.</w:t>
      </w:r>
    </w:p>
    <w:p w14:paraId="6946E0D6" w14:textId="4DF8B495" w:rsidR="00F118BA" w:rsidRPr="00655365" w:rsidRDefault="00210192" w:rsidP="00B02FEE">
      <w:pPr>
        <w:numPr>
          <w:ilvl w:val="0"/>
          <w:numId w:val="4"/>
        </w:numPr>
        <w:rPr>
          <w:spacing w:val="20"/>
        </w:rPr>
      </w:pPr>
      <w:proofErr w:type="spellStart"/>
      <w:r w:rsidRPr="007E79FC">
        <w:rPr>
          <w:spacing w:val="20"/>
          <w:lang w:val="en-US"/>
        </w:rPr>
        <w:t>Bouali</w:t>
      </w:r>
      <w:proofErr w:type="spellEnd"/>
      <w:r w:rsidRPr="007E79FC">
        <w:rPr>
          <w:spacing w:val="20"/>
          <w:lang w:val="en-US"/>
        </w:rPr>
        <w:t xml:space="preserve"> </w:t>
      </w:r>
      <w:r w:rsidR="007E79FC" w:rsidRPr="007E79FC">
        <w:rPr>
          <w:spacing w:val="20"/>
          <w:lang w:val="en-US"/>
        </w:rPr>
        <w:t>Ali</w:t>
      </w:r>
      <w:r w:rsidR="00D906D4" w:rsidRPr="00D906D4">
        <w:rPr>
          <w:spacing w:val="20"/>
          <w:lang w:val="en-US"/>
        </w:rPr>
        <w:t>.</w:t>
      </w:r>
      <w:r w:rsidR="007E79FC">
        <w:rPr>
          <w:spacing w:val="20"/>
          <w:lang w:val="en-US"/>
        </w:rPr>
        <w:t xml:space="preserve"> </w:t>
      </w:r>
      <w:r w:rsidR="007E79FC" w:rsidRPr="007E79FC">
        <w:rPr>
          <w:spacing w:val="20"/>
          <w:lang w:val="en-US"/>
        </w:rPr>
        <w:t>Spring Boot 3.0 Security with JWT Implementation</w:t>
      </w:r>
      <w:r w:rsidR="007E79FC">
        <w:rPr>
          <w:spacing w:val="20"/>
          <w:lang w:val="en-US"/>
        </w:rPr>
        <w:t xml:space="preserve">: </w:t>
      </w:r>
      <w:r w:rsidR="007E79FC">
        <w:rPr>
          <w:spacing w:val="20"/>
        </w:rPr>
        <w:t>Демонстрационный</w:t>
      </w:r>
      <w:r w:rsidR="007E79FC" w:rsidRPr="007E79FC">
        <w:rPr>
          <w:spacing w:val="20"/>
          <w:lang w:val="en-US"/>
        </w:rPr>
        <w:t xml:space="preserve"> </w:t>
      </w:r>
      <w:r w:rsidR="007E79FC">
        <w:rPr>
          <w:spacing w:val="20"/>
        </w:rPr>
        <w:t>проект</w:t>
      </w:r>
      <w:r w:rsidR="007E79FC" w:rsidRPr="007E79FC">
        <w:rPr>
          <w:spacing w:val="20"/>
          <w:lang w:val="en-US"/>
        </w:rPr>
        <w:t>, 2023.</w:t>
      </w:r>
      <w:r w:rsidR="007E79FC">
        <w:rPr>
          <w:spacing w:val="20"/>
          <w:lang w:val="en-US"/>
        </w:rPr>
        <w:t xml:space="preserve"> </w:t>
      </w:r>
      <w:r w:rsidR="007E79FC" w:rsidRPr="00655365">
        <w:t>[</w:t>
      </w:r>
      <w:r w:rsidR="007E79FC">
        <w:t>Электронный</w:t>
      </w:r>
      <w:r w:rsidR="007E79FC" w:rsidRPr="00655365">
        <w:t xml:space="preserve"> </w:t>
      </w:r>
      <w:r w:rsidR="007E79FC">
        <w:t>ресурс</w:t>
      </w:r>
      <w:r w:rsidR="007E79FC" w:rsidRPr="00655365">
        <w:t xml:space="preserve">]. </w:t>
      </w:r>
      <w:r w:rsidR="007E79FC">
        <w:rPr>
          <w:lang w:val="en-US"/>
        </w:rPr>
        <w:t>URL</w:t>
      </w:r>
      <w:r w:rsidR="007E79FC" w:rsidRPr="00655365">
        <w:t xml:space="preserve">: </w:t>
      </w:r>
      <w:r w:rsidR="007E79FC">
        <w:rPr>
          <w:lang w:val="en-US"/>
        </w:rPr>
        <w:t>https</w:t>
      </w:r>
      <w:r w:rsidR="007E79FC" w:rsidRPr="00655365">
        <w:t>://</w:t>
      </w:r>
      <w:proofErr w:type="spellStart"/>
      <w:r w:rsidR="007E79FC">
        <w:rPr>
          <w:lang w:val="en-US"/>
        </w:rPr>
        <w:t>github</w:t>
      </w:r>
      <w:proofErr w:type="spellEnd"/>
      <w:r w:rsidR="007E79FC" w:rsidRPr="00655365">
        <w:t>.</w:t>
      </w:r>
      <w:r w:rsidR="007E79FC">
        <w:rPr>
          <w:lang w:val="en-US"/>
        </w:rPr>
        <w:t>com</w:t>
      </w:r>
      <w:r w:rsidR="007E79FC" w:rsidRPr="00655365">
        <w:t>/</w:t>
      </w:r>
      <w:proofErr w:type="spellStart"/>
      <w:r w:rsidR="007E79FC">
        <w:rPr>
          <w:lang w:val="en-US"/>
        </w:rPr>
        <w:t>ali</w:t>
      </w:r>
      <w:proofErr w:type="spellEnd"/>
      <w:r w:rsidR="007E79FC" w:rsidRPr="00655365">
        <w:t>-</w:t>
      </w:r>
      <w:proofErr w:type="spellStart"/>
      <w:r w:rsidR="007E79FC">
        <w:rPr>
          <w:lang w:val="en-US"/>
        </w:rPr>
        <w:t>bouali</w:t>
      </w:r>
      <w:proofErr w:type="spellEnd"/>
      <w:r w:rsidR="007E79FC" w:rsidRPr="00655365">
        <w:t>/</w:t>
      </w:r>
      <w:r w:rsidR="007E79FC">
        <w:rPr>
          <w:lang w:val="en-US"/>
        </w:rPr>
        <w:t>spring</w:t>
      </w:r>
      <w:r w:rsidR="007E79FC" w:rsidRPr="00655365">
        <w:t>-</w:t>
      </w:r>
      <w:r w:rsidR="007E79FC">
        <w:rPr>
          <w:lang w:val="en-US"/>
        </w:rPr>
        <w:t>boot</w:t>
      </w:r>
      <w:r w:rsidR="007E79FC" w:rsidRPr="00655365">
        <w:t>-3-</w:t>
      </w:r>
      <w:proofErr w:type="spellStart"/>
      <w:r w:rsidR="007E79FC">
        <w:rPr>
          <w:lang w:val="en-US"/>
        </w:rPr>
        <w:t>jwt</w:t>
      </w:r>
      <w:proofErr w:type="spellEnd"/>
      <w:r w:rsidR="007E79FC" w:rsidRPr="00655365">
        <w:t>-</w:t>
      </w:r>
      <w:r w:rsidR="007E79FC">
        <w:rPr>
          <w:lang w:val="en-US"/>
        </w:rPr>
        <w:t>security</w:t>
      </w:r>
      <w:r w:rsidR="007E79FC" w:rsidRPr="00655365">
        <w:t>.</w:t>
      </w:r>
    </w:p>
    <w:p w14:paraId="7CCBCC42" w14:textId="54687F61" w:rsidR="007E79FC" w:rsidRPr="00B275DC" w:rsidRDefault="00B275DC" w:rsidP="00B02FEE">
      <w:pPr>
        <w:numPr>
          <w:ilvl w:val="0"/>
          <w:numId w:val="4"/>
        </w:numPr>
        <w:rPr>
          <w:spacing w:val="20"/>
        </w:rPr>
      </w:pPr>
      <w:r>
        <w:rPr>
          <w:spacing w:val="20"/>
        </w:rPr>
        <w:t xml:space="preserve">Блинов, </w:t>
      </w:r>
      <w:r w:rsidR="00210192">
        <w:rPr>
          <w:spacing w:val="20"/>
        </w:rPr>
        <w:t xml:space="preserve">И.Н. </w:t>
      </w:r>
      <w:r w:rsidR="00210192">
        <w:rPr>
          <w:spacing w:val="20"/>
          <w:lang w:val="en-US"/>
        </w:rPr>
        <w:t>Java</w:t>
      </w:r>
      <w:r w:rsidR="00210192">
        <w:rPr>
          <w:spacing w:val="20"/>
        </w:rPr>
        <w:t xml:space="preserve"> методы программирования</w:t>
      </w:r>
      <w:r>
        <w:rPr>
          <w:spacing w:val="20"/>
        </w:rPr>
        <w:t xml:space="preserve"> / И.Н. Блинов, В.С. Романчик. – Минск: Изд-во </w:t>
      </w:r>
      <w:r>
        <w:t>«Четыре четверти», 20</w:t>
      </w:r>
      <w:r w:rsidR="00D906D4">
        <w:t>1</w:t>
      </w:r>
      <w:r>
        <w:t>3.</w:t>
      </w:r>
    </w:p>
    <w:p w14:paraId="41A439F7" w14:textId="248A7939" w:rsidR="00B275DC" w:rsidRPr="00D906D4" w:rsidRDefault="00D906D4" w:rsidP="00B02FEE">
      <w:pPr>
        <w:numPr>
          <w:ilvl w:val="0"/>
          <w:numId w:val="4"/>
        </w:numPr>
        <w:rPr>
          <w:spacing w:val="20"/>
        </w:rPr>
      </w:pPr>
      <w:r>
        <w:rPr>
          <w:spacing w:val="20"/>
          <w:lang w:val="en-US"/>
        </w:rPr>
        <w:t>Getting</w:t>
      </w:r>
      <w:r w:rsidRPr="00D906D4">
        <w:rPr>
          <w:spacing w:val="20"/>
        </w:rPr>
        <w:t xml:space="preserve"> </w:t>
      </w:r>
      <w:r>
        <w:rPr>
          <w:spacing w:val="20"/>
          <w:lang w:val="en-US"/>
        </w:rPr>
        <w:t>started</w:t>
      </w:r>
      <w:r w:rsidRPr="00D906D4">
        <w:rPr>
          <w:spacing w:val="20"/>
        </w:rPr>
        <w:t xml:space="preserve"> – </w:t>
      </w:r>
      <w:r>
        <w:rPr>
          <w:spacing w:val="20"/>
          <w:lang w:val="en-US"/>
        </w:rPr>
        <w:t>React</w:t>
      </w:r>
      <w:r w:rsidRPr="00D906D4">
        <w:rPr>
          <w:spacing w:val="20"/>
        </w:rPr>
        <w:t xml:space="preserve">: </w:t>
      </w:r>
      <w:r>
        <w:t>Официальная документация, 2023</w:t>
      </w:r>
      <w:r w:rsidRPr="007E79FC">
        <w:t xml:space="preserve"> [</w:t>
      </w:r>
      <w:r>
        <w:t>Электронный</w:t>
      </w:r>
      <w:r w:rsidRPr="007E79FC">
        <w:t xml:space="preserve"> </w:t>
      </w:r>
      <w:r>
        <w:t>ресурс</w:t>
      </w:r>
      <w:r w:rsidRPr="007E79FC">
        <w:t xml:space="preserve">]. </w:t>
      </w:r>
      <w:r w:rsidRPr="00F118BA">
        <w:rPr>
          <w:lang w:val="en-US"/>
        </w:rPr>
        <w:t>URL:</w:t>
      </w:r>
      <w:r>
        <w:rPr>
          <w:lang w:val="en-US"/>
        </w:rPr>
        <w:t xml:space="preserve"> https://legacy.reactjs.org/docs/getting-started.html.</w:t>
      </w:r>
    </w:p>
    <w:p w14:paraId="09772E05" w14:textId="4B1AF120" w:rsidR="00D906D4" w:rsidRPr="00655365" w:rsidRDefault="00D31CDF" w:rsidP="00B02FEE">
      <w:pPr>
        <w:numPr>
          <w:ilvl w:val="0"/>
          <w:numId w:val="4"/>
        </w:numPr>
        <w:rPr>
          <w:spacing w:val="20"/>
        </w:rPr>
      </w:pPr>
      <w:r>
        <w:rPr>
          <w:spacing w:val="20"/>
          <w:lang w:val="en-US"/>
        </w:rPr>
        <w:t>React</w:t>
      </w:r>
      <w:r w:rsidRPr="00FA1AFA">
        <w:rPr>
          <w:spacing w:val="20"/>
        </w:rPr>
        <w:t>-</w:t>
      </w:r>
      <w:r>
        <w:rPr>
          <w:spacing w:val="20"/>
          <w:lang w:val="en-US"/>
        </w:rPr>
        <w:t>table</w:t>
      </w:r>
      <w:r w:rsidRPr="00FA1AFA">
        <w:rPr>
          <w:spacing w:val="20"/>
        </w:rPr>
        <w:t xml:space="preserve"> </w:t>
      </w:r>
      <w:r>
        <w:rPr>
          <w:spacing w:val="20"/>
          <w:lang w:val="en-US"/>
        </w:rPr>
        <w:t>Docs</w:t>
      </w:r>
      <w:r w:rsidRPr="00FA1AFA">
        <w:rPr>
          <w:spacing w:val="20"/>
        </w:rPr>
        <w:t xml:space="preserve">: </w:t>
      </w:r>
      <w:r w:rsidR="00FA1AFA">
        <w:t>Официальная документация</w:t>
      </w:r>
      <w:r w:rsidRPr="00FA1AFA">
        <w:rPr>
          <w:spacing w:val="20"/>
        </w:rPr>
        <w:t xml:space="preserve">, 2023. </w:t>
      </w:r>
      <w:r w:rsidRPr="00D31CDF">
        <w:t>[</w:t>
      </w:r>
      <w:r>
        <w:t>Электронный</w:t>
      </w:r>
      <w:r w:rsidRPr="00D31CDF">
        <w:t xml:space="preserve"> </w:t>
      </w:r>
      <w:r>
        <w:t>ресурс</w:t>
      </w:r>
      <w:r w:rsidRPr="00D31CDF">
        <w:t>]</w:t>
      </w:r>
      <w:r>
        <w:t xml:space="preserve">. </w:t>
      </w:r>
      <w:r>
        <w:rPr>
          <w:spacing w:val="20"/>
          <w:lang w:val="en-US"/>
        </w:rPr>
        <w:t>URL</w:t>
      </w:r>
      <w:r w:rsidRPr="00655365">
        <w:rPr>
          <w:spacing w:val="20"/>
        </w:rPr>
        <w:t xml:space="preserve">: </w:t>
      </w:r>
      <w:r>
        <w:rPr>
          <w:spacing w:val="20"/>
          <w:lang w:val="en-US"/>
        </w:rPr>
        <w:t>https</w:t>
      </w:r>
      <w:r w:rsidRPr="00655365">
        <w:rPr>
          <w:spacing w:val="20"/>
        </w:rPr>
        <w:t>://</w:t>
      </w:r>
      <w:proofErr w:type="spellStart"/>
      <w:r>
        <w:rPr>
          <w:spacing w:val="20"/>
          <w:lang w:val="en-US"/>
        </w:rPr>
        <w:t>tanstack</w:t>
      </w:r>
      <w:proofErr w:type="spellEnd"/>
      <w:r w:rsidRPr="00655365">
        <w:rPr>
          <w:spacing w:val="20"/>
        </w:rPr>
        <w:t>.</w:t>
      </w:r>
      <w:r>
        <w:rPr>
          <w:spacing w:val="20"/>
          <w:lang w:val="en-US"/>
        </w:rPr>
        <w:t>com</w:t>
      </w:r>
      <w:r w:rsidRPr="00655365">
        <w:rPr>
          <w:spacing w:val="20"/>
        </w:rPr>
        <w:t>/</w:t>
      </w:r>
      <w:r>
        <w:rPr>
          <w:spacing w:val="20"/>
          <w:lang w:val="en-US"/>
        </w:rPr>
        <w:t>table</w:t>
      </w:r>
      <w:r w:rsidRPr="00655365">
        <w:rPr>
          <w:spacing w:val="20"/>
        </w:rPr>
        <w:t>/</w:t>
      </w:r>
      <w:r>
        <w:rPr>
          <w:spacing w:val="20"/>
          <w:lang w:val="en-US"/>
        </w:rPr>
        <w:t>v</w:t>
      </w:r>
      <w:r w:rsidRPr="00655365">
        <w:rPr>
          <w:spacing w:val="20"/>
        </w:rPr>
        <w:t>8/</w:t>
      </w:r>
      <w:r>
        <w:rPr>
          <w:spacing w:val="20"/>
          <w:lang w:val="en-US"/>
        </w:rPr>
        <w:t>docs</w:t>
      </w:r>
      <w:r w:rsidRPr="00655365">
        <w:rPr>
          <w:spacing w:val="20"/>
        </w:rPr>
        <w:t>/</w:t>
      </w:r>
      <w:r>
        <w:rPr>
          <w:spacing w:val="20"/>
          <w:lang w:val="en-US"/>
        </w:rPr>
        <w:t>guide</w:t>
      </w:r>
      <w:r w:rsidRPr="00655365">
        <w:rPr>
          <w:spacing w:val="20"/>
        </w:rPr>
        <w:t>/</w:t>
      </w:r>
      <w:r>
        <w:rPr>
          <w:spacing w:val="20"/>
          <w:lang w:val="en-US"/>
        </w:rPr>
        <w:t>introduction</w:t>
      </w:r>
      <w:r w:rsidRPr="00655365">
        <w:rPr>
          <w:spacing w:val="20"/>
        </w:rPr>
        <w:t>.</w:t>
      </w:r>
    </w:p>
    <w:p w14:paraId="18032640" w14:textId="2AF7EB30" w:rsidR="00D31CDF" w:rsidRDefault="00FA1AFA" w:rsidP="00B02FEE">
      <w:pPr>
        <w:numPr>
          <w:ilvl w:val="0"/>
          <w:numId w:val="4"/>
        </w:numPr>
        <w:rPr>
          <w:spacing w:val="20"/>
          <w:lang w:val="en-US"/>
        </w:rPr>
      </w:pPr>
      <w:r>
        <w:rPr>
          <w:spacing w:val="20"/>
          <w:lang w:val="en-US"/>
        </w:rPr>
        <w:t xml:space="preserve">Recharts - </w:t>
      </w:r>
      <w:r w:rsidRPr="00FA1AFA">
        <w:rPr>
          <w:spacing w:val="20"/>
          <w:lang w:val="en-US"/>
        </w:rPr>
        <w:t>A composable charting library built on React components</w:t>
      </w:r>
      <w:r>
        <w:rPr>
          <w:spacing w:val="20"/>
          <w:lang w:val="en-US"/>
        </w:rPr>
        <w:t xml:space="preserve">: </w:t>
      </w:r>
      <w:r>
        <w:t>Официальная</w:t>
      </w:r>
      <w:r w:rsidRPr="00FA1AFA">
        <w:rPr>
          <w:lang w:val="en-US"/>
        </w:rPr>
        <w:t xml:space="preserve"> </w:t>
      </w:r>
      <w:r>
        <w:t>документация</w:t>
      </w:r>
      <w:r>
        <w:rPr>
          <w:lang w:val="en-US"/>
        </w:rPr>
        <w:t xml:space="preserve">, 2023. </w:t>
      </w:r>
      <w:r w:rsidRPr="00D31CDF">
        <w:t>[</w:t>
      </w:r>
      <w:r>
        <w:t>Электронный</w:t>
      </w:r>
      <w:r w:rsidRPr="00D31CDF">
        <w:t xml:space="preserve"> </w:t>
      </w:r>
      <w:r>
        <w:t>ресурс</w:t>
      </w:r>
      <w:r w:rsidRPr="00D31CDF">
        <w:t>]</w:t>
      </w:r>
      <w:r>
        <w:t xml:space="preserve">. </w:t>
      </w:r>
      <w:r>
        <w:rPr>
          <w:spacing w:val="20"/>
          <w:lang w:val="en-US"/>
        </w:rPr>
        <w:t>URL</w:t>
      </w:r>
      <w:r w:rsidRPr="00D31CDF">
        <w:rPr>
          <w:spacing w:val="20"/>
          <w:lang w:val="en-US"/>
        </w:rPr>
        <w:t>:</w:t>
      </w:r>
      <w:r>
        <w:rPr>
          <w:spacing w:val="20"/>
          <w:lang w:val="en-US"/>
        </w:rPr>
        <w:t xml:space="preserve"> </w:t>
      </w:r>
      <w:r w:rsidRPr="00FA1AFA">
        <w:t xml:space="preserve"> </w:t>
      </w:r>
      <w:r>
        <w:rPr>
          <w:spacing w:val="20"/>
          <w:lang w:val="en-US"/>
        </w:rPr>
        <w:t>https://recharts.org/en-US/.</w:t>
      </w:r>
    </w:p>
    <w:p w14:paraId="4EEDFDAD" w14:textId="0EECA720" w:rsidR="00FA1AFA" w:rsidRPr="00FA1AFA" w:rsidRDefault="00FA1AFA" w:rsidP="00FA1AFA">
      <w:pPr>
        <w:numPr>
          <w:ilvl w:val="0"/>
          <w:numId w:val="4"/>
        </w:numPr>
        <w:ind w:left="709" w:hanging="349"/>
        <w:rPr>
          <w:spacing w:val="20"/>
        </w:rPr>
      </w:pPr>
      <w:r w:rsidRPr="00FA1AFA">
        <w:rPr>
          <w:spacing w:val="20"/>
          <w:lang w:val="en-US"/>
        </w:rPr>
        <w:t>React</w:t>
      </w:r>
      <w:r w:rsidRPr="00FA1AFA">
        <w:rPr>
          <w:spacing w:val="20"/>
        </w:rPr>
        <w:t xml:space="preserve"> </w:t>
      </w:r>
      <w:r w:rsidRPr="00FA1AFA">
        <w:rPr>
          <w:spacing w:val="20"/>
          <w:lang w:val="en-US"/>
        </w:rPr>
        <w:t>Router</w:t>
      </w:r>
      <w:r w:rsidRPr="00FA1AFA">
        <w:rPr>
          <w:spacing w:val="20"/>
        </w:rPr>
        <w:t xml:space="preserve">: </w:t>
      </w:r>
      <w:r>
        <w:t>Официальная</w:t>
      </w:r>
      <w:r w:rsidRPr="00FA1AFA">
        <w:t xml:space="preserve"> </w:t>
      </w:r>
      <w:r>
        <w:t>документация</w:t>
      </w:r>
      <w:r w:rsidRPr="00FA1AFA">
        <w:t xml:space="preserve">, 2023. </w:t>
      </w:r>
      <w:r w:rsidRPr="00D31CDF">
        <w:t>[</w:t>
      </w:r>
      <w:r>
        <w:t>Электронный</w:t>
      </w:r>
      <w:r w:rsidRPr="00D31CDF">
        <w:t xml:space="preserve"> </w:t>
      </w:r>
      <w:r>
        <w:t>ресурс</w:t>
      </w:r>
      <w:r w:rsidRPr="00D31CDF">
        <w:t>]</w:t>
      </w:r>
      <w:r>
        <w:t>.</w:t>
      </w:r>
      <w:r w:rsidRPr="00FA1AFA">
        <w:t xml:space="preserve"> </w:t>
      </w:r>
      <w:r w:rsidRPr="00FA1AFA">
        <w:rPr>
          <w:spacing w:val="20"/>
          <w:lang w:val="en-US"/>
        </w:rPr>
        <w:t>URL</w:t>
      </w:r>
      <w:r w:rsidRPr="00FA1AFA">
        <w:rPr>
          <w:spacing w:val="20"/>
        </w:rPr>
        <w:t>:</w:t>
      </w:r>
      <w:r w:rsidRPr="00FA1AFA">
        <w:t xml:space="preserve"> </w:t>
      </w:r>
      <w:r>
        <w:rPr>
          <w:spacing w:val="20"/>
          <w:lang w:val="en-US"/>
        </w:rPr>
        <w:t>https</w:t>
      </w:r>
      <w:r w:rsidRPr="00FA1AFA">
        <w:rPr>
          <w:spacing w:val="20"/>
        </w:rPr>
        <w:t>://</w:t>
      </w:r>
      <w:proofErr w:type="spellStart"/>
      <w:r>
        <w:rPr>
          <w:spacing w:val="20"/>
          <w:lang w:val="en-US"/>
        </w:rPr>
        <w:t>reactrouter</w:t>
      </w:r>
      <w:proofErr w:type="spellEnd"/>
      <w:r w:rsidRPr="00FA1AFA">
        <w:rPr>
          <w:spacing w:val="20"/>
        </w:rPr>
        <w:t>.</w:t>
      </w:r>
      <w:r>
        <w:rPr>
          <w:spacing w:val="20"/>
          <w:lang w:val="en-US"/>
        </w:rPr>
        <w:t>com</w:t>
      </w:r>
      <w:r w:rsidRPr="00FA1AFA">
        <w:rPr>
          <w:spacing w:val="20"/>
        </w:rPr>
        <w:t>/</w:t>
      </w:r>
      <w:proofErr w:type="spellStart"/>
      <w:r>
        <w:rPr>
          <w:spacing w:val="20"/>
          <w:lang w:val="en-US"/>
        </w:rPr>
        <w:t>en</w:t>
      </w:r>
      <w:proofErr w:type="spellEnd"/>
      <w:r w:rsidRPr="00FA1AFA">
        <w:rPr>
          <w:spacing w:val="20"/>
        </w:rPr>
        <w:t>/</w:t>
      </w:r>
      <w:r>
        <w:rPr>
          <w:spacing w:val="20"/>
          <w:lang w:val="en-US"/>
        </w:rPr>
        <w:t>main</w:t>
      </w:r>
      <w:r w:rsidRPr="00FA1AFA">
        <w:rPr>
          <w:spacing w:val="20"/>
        </w:rPr>
        <w:t>.</w:t>
      </w:r>
    </w:p>
    <w:p w14:paraId="01D371B2" w14:textId="20880078" w:rsidR="00FA1AFA" w:rsidRDefault="00FA1AFA" w:rsidP="00FA1AFA">
      <w:pPr>
        <w:numPr>
          <w:ilvl w:val="0"/>
          <w:numId w:val="4"/>
        </w:numPr>
        <w:ind w:left="709" w:hanging="283"/>
        <w:rPr>
          <w:spacing w:val="20"/>
          <w:lang w:val="en-US"/>
        </w:rPr>
      </w:pPr>
      <w:proofErr w:type="spellStart"/>
      <w:r>
        <w:rPr>
          <w:spacing w:val="20"/>
          <w:lang w:val="en-US"/>
        </w:rPr>
        <w:t>Saas</w:t>
      </w:r>
      <w:proofErr w:type="spellEnd"/>
      <w:r>
        <w:rPr>
          <w:spacing w:val="20"/>
          <w:lang w:val="en-US"/>
        </w:rPr>
        <w:t>: Syntactically Awesome Style Sheets</w:t>
      </w:r>
      <w:r w:rsidRPr="00FA1AFA">
        <w:rPr>
          <w:lang w:val="en-US"/>
        </w:rPr>
        <w:t xml:space="preserve"> </w:t>
      </w:r>
      <w:r>
        <w:t>Официальная</w:t>
      </w:r>
      <w:r w:rsidRPr="00FA1AFA">
        <w:rPr>
          <w:lang w:val="en-US"/>
        </w:rPr>
        <w:t xml:space="preserve"> </w:t>
      </w:r>
      <w:r>
        <w:t>документация</w:t>
      </w:r>
      <w:r w:rsidRPr="00FA1AFA">
        <w:rPr>
          <w:lang w:val="en-US"/>
        </w:rPr>
        <w:t xml:space="preserve">, 2023. </w:t>
      </w:r>
      <w:r w:rsidRPr="00D31CDF">
        <w:t>[</w:t>
      </w:r>
      <w:r>
        <w:t>Электронный</w:t>
      </w:r>
      <w:r w:rsidRPr="00D31CDF">
        <w:t xml:space="preserve"> </w:t>
      </w:r>
      <w:r>
        <w:t>ресурс</w:t>
      </w:r>
      <w:r w:rsidRPr="00D31CDF">
        <w:t>]</w:t>
      </w:r>
      <w:r>
        <w:t>.</w:t>
      </w:r>
      <w:r w:rsidRPr="00FA1AFA">
        <w:t xml:space="preserve"> </w:t>
      </w:r>
      <w:r w:rsidRPr="00FA1AFA">
        <w:rPr>
          <w:spacing w:val="20"/>
          <w:lang w:val="en-US"/>
        </w:rPr>
        <w:t>URL</w:t>
      </w:r>
      <w:r w:rsidRPr="00FA1AFA">
        <w:rPr>
          <w:spacing w:val="20"/>
        </w:rPr>
        <w:t>:</w:t>
      </w:r>
      <w:r>
        <w:rPr>
          <w:spacing w:val="20"/>
          <w:lang w:val="en-US"/>
        </w:rPr>
        <w:t xml:space="preserve"> https://sass-lang.com/.</w:t>
      </w:r>
    </w:p>
    <w:p w14:paraId="1C86ADF3" w14:textId="77777777" w:rsidR="00FA1AFA" w:rsidRPr="00FA1AFA" w:rsidRDefault="00FA1AFA" w:rsidP="00FA1AFA">
      <w:pPr>
        <w:rPr>
          <w:spacing w:val="20"/>
          <w:lang w:val="en-US"/>
        </w:rPr>
      </w:pPr>
    </w:p>
    <w:p w14:paraId="4FFBB88B" w14:textId="5280B704" w:rsidR="00234C1B" w:rsidRPr="00501F02" w:rsidRDefault="00234C1B" w:rsidP="00FA1AFA">
      <w:pPr>
        <w:pStyle w:val="1"/>
        <w:rPr>
          <w:spacing w:val="20"/>
        </w:rPr>
      </w:pPr>
      <w:r w:rsidRPr="00FA1AFA">
        <w:rPr>
          <w:lang w:val="en-US"/>
        </w:rPr>
        <w:br w:type="page"/>
      </w:r>
      <w:bookmarkStart w:id="28" w:name="_Toc133795897"/>
      <w:r w:rsidRPr="00501F02">
        <w:rPr>
          <w:spacing w:val="20"/>
        </w:rPr>
        <w:lastRenderedPageBreak/>
        <w:t>ПРИЛОЖЕНИЕ</w:t>
      </w:r>
      <w:bookmarkEnd w:id="28"/>
    </w:p>
    <w:p w14:paraId="2EF9FC9B" w14:textId="40D07D2E" w:rsidR="00717DA3" w:rsidRDefault="00717DA3" w:rsidP="00717DA3">
      <w:pPr>
        <w:pStyle w:val="2"/>
        <w:ind w:firstLine="0"/>
      </w:pPr>
      <w:bookmarkStart w:id="29" w:name="_Toc133795898"/>
      <w:r>
        <w:t>Руководство пользователя</w:t>
      </w:r>
      <w:r w:rsidR="00655365">
        <w:t xml:space="preserve"> для пациента</w:t>
      </w:r>
      <w:bookmarkEnd w:id="29"/>
    </w:p>
    <w:p w14:paraId="7025CF76" w14:textId="2FC0AAA7" w:rsidR="00717DA3" w:rsidRDefault="00717DA3" w:rsidP="00717DA3">
      <w:r>
        <w:t>Главная страница сайта</w:t>
      </w:r>
      <w:r w:rsidR="001367BB">
        <w:t>.</w:t>
      </w:r>
    </w:p>
    <w:p w14:paraId="2A0259DD" w14:textId="77777777" w:rsidR="00CB4DFC" w:rsidRDefault="00B3653B" w:rsidP="00CB4DFC">
      <w:pPr>
        <w:keepNext/>
        <w:ind w:firstLine="0"/>
      </w:pPr>
      <w:r>
        <w:rPr>
          <w:noProof/>
        </w:rPr>
        <w:pict w14:anchorId="7168F1CA">
          <v:shape id="_x0000_i1043" type="#_x0000_t75" style="width:510pt;height:342pt;visibility:visible;mso-wrap-style:square">
            <v:imagedata r:id="rId31" o:title=""/>
          </v:shape>
        </w:pict>
      </w:r>
    </w:p>
    <w:p w14:paraId="373E317A" w14:textId="3680DA15" w:rsidR="00CB4DFC" w:rsidRDefault="00CB4DFC" w:rsidP="00CB4DFC">
      <w:pPr>
        <w:pStyle w:val="af6"/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</w:t>
        </w:r>
      </w:fldSimple>
    </w:p>
    <w:p w14:paraId="39107C23" w14:textId="01260109" w:rsidR="00687A84" w:rsidRDefault="00717DA3" w:rsidP="00687A84">
      <w:pPr>
        <w:ind w:firstLine="0"/>
      </w:pPr>
      <w:r>
        <w:t xml:space="preserve"> </w:t>
      </w:r>
    </w:p>
    <w:p w14:paraId="0CDEC13A" w14:textId="77777777" w:rsidR="00687A84" w:rsidRDefault="00717DA3" w:rsidP="00717DA3">
      <w:pPr>
        <w:ind w:firstLine="709"/>
      </w:pPr>
      <w:r>
        <w:t>Здесь можно почитать демонстрационную информацию о клинике</w:t>
      </w:r>
      <w:r w:rsidR="00687A84">
        <w:t>, разделенную на блоки.</w:t>
      </w:r>
    </w:p>
    <w:p w14:paraId="4C00910A" w14:textId="3251D170" w:rsidR="00717DA3" w:rsidRDefault="00687A84" w:rsidP="00717DA3">
      <w:pPr>
        <w:ind w:firstLine="709"/>
      </w:pPr>
      <w:r>
        <w:t>Например, страница содержит информацию о преимуществах компании</w:t>
      </w:r>
      <w:r w:rsidR="001367BB">
        <w:t>.</w:t>
      </w:r>
    </w:p>
    <w:p w14:paraId="6EAF8111" w14:textId="77777777" w:rsidR="00CB4DFC" w:rsidRDefault="00B3653B" w:rsidP="00CB4DFC">
      <w:pPr>
        <w:keepNext/>
        <w:ind w:firstLine="0"/>
      </w:pPr>
      <w:r>
        <w:rPr>
          <w:noProof/>
        </w:rPr>
        <w:lastRenderedPageBreak/>
        <w:pict w14:anchorId="6082878F">
          <v:shape id="_x0000_i1044" type="#_x0000_t75" style="width:509.15pt;height:222pt;visibility:visible;mso-wrap-style:square">
            <v:imagedata r:id="rId32" o:title=""/>
          </v:shape>
        </w:pict>
      </w:r>
    </w:p>
    <w:p w14:paraId="2B9A9A17" w14:textId="534FC599" w:rsidR="00687A84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</w:t>
        </w:r>
      </w:fldSimple>
    </w:p>
    <w:p w14:paraId="3C3E2F65" w14:textId="1F505F5E" w:rsidR="00687A84" w:rsidRDefault="00687A84" w:rsidP="00717DA3">
      <w:pPr>
        <w:ind w:firstLine="709"/>
      </w:pPr>
      <w:r>
        <w:t>И техническом оснащении</w:t>
      </w:r>
      <w:r w:rsidR="001367BB">
        <w:t>.</w:t>
      </w:r>
    </w:p>
    <w:p w14:paraId="537E1AFF" w14:textId="77777777" w:rsidR="00CB4DFC" w:rsidRDefault="00B3653B" w:rsidP="00CB4DFC">
      <w:pPr>
        <w:keepNext/>
        <w:ind w:firstLine="0"/>
      </w:pPr>
      <w:r>
        <w:rPr>
          <w:noProof/>
        </w:rPr>
        <w:pict w14:anchorId="2F8372A7">
          <v:shape id="_x0000_i1045" type="#_x0000_t75" style="width:509.15pt;height:306pt;visibility:visible;mso-wrap-style:square">
            <v:imagedata r:id="rId33" o:title=""/>
          </v:shape>
        </w:pict>
      </w:r>
    </w:p>
    <w:p w14:paraId="569AD008" w14:textId="38B1692D" w:rsidR="00687A84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3</w:t>
        </w:r>
      </w:fldSimple>
    </w:p>
    <w:p w14:paraId="098922DA" w14:textId="34167877" w:rsidR="00687A84" w:rsidRDefault="00687A84" w:rsidP="00717DA3">
      <w:pPr>
        <w:ind w:firstLine="709"/>
      </w:pPr>
      <w:r>
        <w:t xml:space="preserve">Шапка сайта содержит панель навигации и кнопки входа / регистрации и записи на прием </w:t>
      </w:r>
      <w:r w:rsidR="001367BB">
        <w:t>.</w:t>
      </w:r>
    </w:p>
    <w:p w14:paraId="11DCBC77" w14:textId="77777777" w:rsidR="00CB4DFC" w:rsidRDefault="00B3653B" w:rsidP="00CB4DFC">
      <w:pPr>
        <w:keepNext/>
        <w:ind w:firstLine="0"/>
      </w:pPr>
      <w:r>
        <w:rPr>
          <w:noProof/>
        </w:rPr>
        <w:lastRenderedPageBreak/>
        <w:pict w14:anchorId="20EC402B">
          <v:shape id="_x0000_i1046" type="#_x0000_t75" style="width:510.85pt;height:36pt;visibility:visible;mso-wrap-style:square">
            <v:imagedata r:id="rId34" o:title=""/>
          </v:shape>
        </w:pict>
      </w:r>
    </w:p>
    <w:p w14:paraId="725C037C" w14:textId="76AD9AE1" w:rsidR="00687A84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4</w:t>
        </w:r>
      </w:fldSimple>
    </w:p>
    <w:p w14:paraId="4D5047B1" w14:textId="5B10BA26" w:rsidR="00687A84" w:rsidRDefault="00687A84" w:rsidP="00717DA3">
      <w:pPr>
        <w:ind w:firstLine="709"/>
      </w:pPr>
      <w:r>
        <w:t>Неавторизированному пользователю доступны все страницы, указанные в навигационном меню.</w:t>
      </w:r>
    </w:p>
    <w:p w14:paraId="2BC22630" w14:textId="4C996723" w:rsidR="00687A84" w:rsidRDefault="00687A84" w:rsidP="00717DA3">
      <w:pPr>
        <w:ind w:firstLine="709"/>
      </w:pPr>
      <w:r>
        <w:t>Вот внешний вид страницы услуг, информация для неё подгружается с сервера</w:t>
      </w:r>
      <w:r w:rsidR="001367BB">
        <w:t xml:space="preserve"> на </w:t>
      </w:r>
      <w:r w:rsidR="001367BB">
        <w:rPr>
          <w:lang w:val="en-US"/>
        </w:rPr>
        <w:t>Java</w:t>
      </w:r>
      <w:r w:rsidR="001367BB">
        <w:t>.</w:t>
      </w:r>
    </w:p>
    <w:p w14:paraId="4161A128" w14:textId="77777777" w:rsidR="00CB4DFC" w:rsidRDefault="00B3653B" w:rsidP="00CB4DFC">
      <w:pPr>
        <w:keepNext/>
        <w:ind w:firstLine="0"/>
      </w:pPr>
      <w:r>
        <w:rPr>
          <w:noProof/>
        </w:rPr>
        <w:pict w14:anchorId="5E8768A3">
          <v:shape id="_x0000_i1047" type="#_x0000_t75" style="width:510pt;height:348pt;visibility:visible;mso-wrap-style:square">
            <v:imagedata r:id="rId35" o:title=""/>
          </v:shape>
        </w:pict>
      </w:r>
    </w:p>
    <w:p w14:paraId="0945F81E" w14:textId="3454A72E" w:rsidR="00687A84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5</w:t>
        </w:r>
      </w:fldSimple>
    </w:p>
    <w:p w14:paraId="10B23BDF" w14:textId="5600B0FA" w:rsidR="00687A84" w:rsidRDefault="00687A84" w:rsidP="00717DA3">
      <w:pPr>
        <w:ind w:firstLine="709"/>
      </w:pPr>
      <w:r>
        <w:t>На странице «Контакты</w:t>
      </w:r>
      <w:r w:rsidR="001367BB">
        <w:t>» можно посмотреть информацию-заглушку о компании. Сейчас там указан адрес Финансового университета и несуществующие номера телефонов.</w:t>
      </w:r>
    </w:p>
    <w:p w14:paraId="04C449AC" w14:textId="71BA7A75" w:rsidR="00CB4DFC" w:rsidRDefault="00B3653B" w:rsidP="00CB4DFC">
      <w:pPr>
        <w:keepNext/>
        <w:ind w:firstLine="0"/>
        <w:jc w:val="center"/>
      </w:pPr>
      <w:r>
        <w:rPr>
          <w:noProof/>
        </w:rPr>
        <w:lastRenderedPageBreak/>
        <w:pict w14:anchorId="385F9FAA">
          <v:shape id="_x0000_i1048" type="#_x0000_t75" style="width:492.85pt;height:294pt;visibility:visible;mso-wrap-style:square">
            <v:imagedata r:id="rId36" o:title=""/>
          </v:shape>
        </w:pict>
      </w:r>
    </w:p>
    <w:p w14:paraId="456C4CD1" w14:textId="36148529" w:rsidR="001367BB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6</w:t>
        </w:r>
      </w:fldSimple>
    </w:p>
    <w:p w14:paraId="57B0AC4A" w14:textId="1696FB10" w:rsidR="001367BB" w:rsidRDefault="001367BB" w:rsidP="00717DA3">
      <w:pPr>
        <w:ind w:firstLine="709"/>
      </w:pPr>
      <w:r>
        <w:t>Страница «Об авторе» содержит информацию обо мне и ссылки на социальные сети.</w:t>
      </w:r>
    </w:p>
    <w:p w14:paraId="35D8F0E1" w14:textId="67179A79" w:rsidR="00CB4DFC" w:rsidRDefault="00B3653B" w:rsidP="00CB4DFC">
      <w:pPr>
        <w:keepNext/>
        <w:ind w:firstLine="0"/>
        <w:jc w:val="center"/>
      </w:pPr>
      <w:r>
        <w:rPr>
          <w:noProof/>
        </w:rPr>
        <w:pict w14:anchorId="762E0456">
          <v:shape id="_x0000_i1049" type="#_x0000_t75" style="width:462.85pt;height:276pt;visibility:visible;mso-wrap-style:square">
            <v:imagedata r:id="rId37" o:title=""/>
          </v:shape>
        </w:pict>
      </w:r>
    </w:p>
    <w:p w14:paraId="392A5C38" w14:textId="64B8105A" w:rsidR="001367BB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7</w:t>
        </w:r>
      </w:fldSimple>
    </w:p>
    <w:p w14:paraId="26EA7DEC" w14:textId="4F76F724" w:rsidR="001367BB" w:rsidRDefault="00D63109" w:rsidP="001367BB">
      <w:pPr>
        <w:ind w:firstLine="709"/>
        <w:rPr>
          <w:noProof/>
        </w:rPr>
      </w:pPr>
      <w:r>
        <w:rPr>
          <w:noProof/>
        </w:rPr>
        <w:lastRenderedPageBreak/>
        <w:t>При нажатии на кнопку входа или записи на прием пользователю будет предложено войти или зарегистрироваться.</w:t>
      </w:r>
    </w:p>
    <w:p w14:paraId="34E2B961" w14:textId="77777777" w:rsidR="00CB4DFC" w:rsidRDefault="00B3653B" w:rsidP="00CB4DFC">
      <w:pPr>
        <w:keepNext/>
        <w:ind w:firstLine="0"/>
        <w:jc w:val="center"/>
      </w:pPr>
      <w:r>
        <w:rPr>
          <w:noProof/>
        </w:rPr>
        <w:pict w14:anchorId="2769164B">
          <v:shape id="_x0000_i1050" type="#_x0000_t75" style="width:414pt;height:252pt;visibility:visible;mso-wrap-style:square">
            <v:imagedata r:id="rId38" o:title=""/>
          </v:shape>
        </w:pict>
      </w:r>
    </w:p>
    <w:p w14:paraId="21F3EDC8" w14:textId="4BA99FED" w:rsidR="00D63109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8</w:t>
        </w:r>
      </w:fldSimple>
    </w:p>
    <w:p w14:paraId="379AB326" w14:textId="77777777" w:rsidR="00CB4DFC" w:rsidRDefault="00B3653B" w:rsidP="00CB4DFC">
      <w:pPr>
        <w:keepNext/>
        <w:ind w:firstLine="0"/>
        <w:jc w:val="center"/>
      </w:pPr>
      <w:r>
        <w:rPr>
          <w:noProof/>
        </w:rPr>
        <w:pict w14:anchorId="35BE0E3F">
          <v:shape id="_x0000_i1051" type="#_x0000_t75" style="width:414pt;height:312pt;visibility:visible;mso-wrap-style:square">
            <v:imagedata r:id="rId39" o:title=""/>
          </v:shape>
        </w:pict>
      </w:r>
    </w:p>
    <w:p w14:paraId="3DEF7074" w14:textId="263CEEF7" w:rsidR="00D63109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9</w:t>
        </w:r>
      </w:fldSimple>
    </w:p>
    <w:p w14:paraId="5FE89BA5" w14:textId="77777777" w:rsidR="00D63109" w:rsidRDefault="00D63109" w:rsidP="001367BB">
      <w:pPr>
        <w:ind w:firstLine="709"/>
        <w:rPr>
          <w:noProof/>
        </w:rPr>
      </w:pPr>
    </w:p>
    <w:p w14:paraId="148C88FF" w14:textId="460790EE" w:rsidR="00D63109" w:rsidRDefault="00D63109" w:rsidP="001367BB">
      <w:pPr>
        <w:ind w:firstLine="709"/>
      </w:pPr>
      <w:r>
        <w:t xml:space="preserve">Для демонстрации можно использовать номер телефона </w:t>
      </w:r>
      <w:r w:rsidRPr="00D63109">
        <w:t>+79445624707</w:t>
      </w:r>
      <w:r>
        <w:t xml:space="preserve"> и пароль </w:t>
      </w:r>
      <w:proofErr w:type="spellStart"/>
      <w:r>
        <w:rPr>
          <w:lang w:val="en-US"/>
        </w:rPr>
        <w:t>qwertyuiop</w:t>
      </w:r>
      <w:proofErr w:type="spellEnd"/>
      <w:r w:rsidRPr="00D63109">
        <w:t xml:space="preserve">. </w:t>
      </w:r>
    </w:p>
    <w:p w14:paraId="2B4FE4C9" w14:textId="742DA987" w:rsidR="00D63109" w:rsidRDefault="00D63109" w:rsidP="001367BB">
      <w:pPr>
        <w:ind w:firstLine="709"/>
      </w:pPr>
      <w:r>
        <w:t>После ввода учетных данных пользователя перенаправляет на страницу личного кабинета.</w:t>
      </w:r>
    </w:p>
    <w:p w14:paraId="4EB3CEAE" w14:textId="630CCBBD" w:rsidR="00D63109" w:rsidRDefault="00D63109" w:rsidP="00D63109">
      <w:pPr>
        <w:ind w:firstLine="709"/>
      </w:pPr>
      <w:r>
        <w:t>Здесь можно отредактировать информацию о себе.</w:t>
      </w:r>
    </w:p>
    <w:p w14:paraId="4BF6E66B" w14:textId="77777777" w:rsidR="00CB4DFC" w:rsidRDefault="00B3653B" w:rsidP="00CB4DFC">
      <w:pPr>
        <w:keepNext/>
        <w:ind w:firstLine="0"/>
      </w:pPr>
      <w:r>
        <w:rPr>
          <w:noProof/>
        </w:rPr>
        <w:pict w14:anchorId="226815FE">
          <v:shape id="_x0000_i1052" type="#_x0000_t75" style="width:510pt;height:342pt;visibility:visible;mso-wrap-style:square">
            <v:imagedata r:id="rId40" o:title=""/>
          </v:shape>
        </w:pict>
      </w:r>
    </w:p>
    <w:p w14:paraId="16CD9F46" w14:textId="07C36B14" w:rsidR="00D63109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10</w:t>
        </w:r>
      </w:fldSimple>
    </w:p>
    <w:p w14:paraId="04022591" w14:textId="5C763AC2" w:rsidR="00D63109" w:rsidRDefault="00D63109" w:rsidP="001367BB">
      <w:pPr>
        <w:ind w:firstLine="709"/>
      </w:pPr>
      <w:r>
        <w:t>Или посмотреть историю посещений.</w:t>
      </w:r>
    </w:p>
    <w:p w14:paraId="3282E771" w14:textId="77777777" w:rsidR="00CB4DFC" w:rsidRDefault="00B3653B" w:rsidP="00CB4DFC">
      <w:pPr>
        <w:keepNext/>
        <w:ind w:firstLine="0"/>
        <w:jc w:val="center"/>
      </w:pPr>
      <w:r>
        <w:rPr>
          <w:noProof/>
        </w:rPr>
        <w:lastRenderedPageBreak/>
        <w:pict w14:anchorId="01C72639">
          <v:shape id="_x0000_i1053" type="#_x0000_t75" style="width:468pt;height:234pt;visibility:visible;mso-wrap-style:square">
            <v:imagedata r:id="rId41" o:title=""/>
          </v:shape>
        </w:pict>
      </w:r>
    </w:p>
    <w:p w14:paraId="5EC05229" w14:textId="0DE1B95E" w:rsidR="00D63109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11</w:t>
        </w:r>
      </w:fldSimple>
    </w:p>
    <w:p w14:paraId="5ED5437C" w14:textId="0DD15AEB" w:rsidR="00D63109" w:rsidRDefault="00D63109" w:rsidP="001367BB">
      <w:pPr>
        <w:ind w:firstLine="709"/>
      </w:pPr>
      <w:r>
        <w:t>При нажатии на кнопку «Записаться» пользователя отправит на страницу С формой для записи.</w:t>
      </w:r>
    </w:p>
    <w:p w14:paraId="03ABC744" w14:textId="77777777" w:rsidR="00CB4DFC" w:rsidRDefault="00B3653B" w:rsidP="00CB4DFC">
      <w:pPr>
        <w:keepNext/>
        <w:ind w:firstLine="0"/>
      </w:pPr>
      <w:r>
        <w:rPr>
          <w:noProof/>
        </w:rPr>
        <w:pict w14:anchorId="2D781B95">
          <v:shape id="_x0000_i1054" type="#_x0000_t75" style="width:510pt;height:234pt;visibility:visible;mso-wrap-style:square">
            <v:imagedata r:id="rId42" o:title=""/>
          </v:shape>
        </w:pict>
      </w:r>
    </w:p>
    <w:p w14:paraId="3399B08E" w14:textId="25CC7B59" w:rsidR="00D63109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12</w:t>
        </w:r>
      </w:fldSimple>
    </w:p>
    <w:p w14:paraId="5E6E8CFE" w14:textId="02134790" w:rsidR="00D63109" w:rsidRDefault="00D63109" w:rsidP="001367BB">
      <w:pPr>
        <w:ind w:firstLine="709"/>
      </w:pPr>
      <w:r>
        <w:t xml:space="preserve">Выпадающие списки с услугами и врачами изначально недоступны, так как нужно сперва выбрать </w:t>
      </w:r>
      <w:r w:rsidR="00AD287F">
        <w:t xml:space="preserve">медицинское </w:t>
      </w:r>
      <w:r>
        <w:t>направление</w:t>
      </w:r>
      <w:r w:rsidR="00AD287F">
        <w:t xml:space="preserve">. </w:t>
      </w:r>
    </w:p>
    <w:p w14:paraId="2A652081" w14:textId="77777777" w:rsidR="00CB4DFC" w:rsidRDefault="00B3653B" w:rsidP="00CB4DFC">
      <w:pPr>
        <w:keepNext/>
        <w:ind w:firstLine="0"/>
        <w:jc w:val="center"/>
      </w:pPr>
      <w:r>
        <w:rPr>
          <w:noProof/>
        </w:rPr>
        <w:lastRenderedPageBreak/>
        <w:pict w14:anchorId="024CBEEC">
          <v:shape id="_x0000_i1055" type="#_x0000_t75" style="width:510pt;height:3in;visibility:visible;mso-wrap-style:square">
            <v:imagedata r:id="rId43" o:title="" croptop="3491f" cropbottom="10497f"/>
          </v:shape>
        </w:pict>
      </w:r>
    </w:p>
    <w:p w14:paraId="38AD06CD" w14:textId="0CC95FE3" w:rsidR="00AD287F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13</w:t>
        </w:r>
      </w:fldSimple>
    </w:p>
    <w:p w14:paraId="171006BE" w14:textId="77777777" w:rsidR="00CB4DFC" w:rsidRDefault="00B3653B" w:rsidP="00CB4DFC">
      <w:pPr>
        <w:keepNext/>
        <w:ind w:firstLine="0"/>
        <w:jc w:val="center"/>
      </w:pPr>
      <w:r>
        <w:rPr>
          <w:noProof/>
        </w:rPr>
        <w:pict w14:anchorId="6D5430F8">
          <v:shape id="_x0000_i1056" type="#_x0000_t75" style="width:510pt;height:138pt;visibility:visible;mso-wrap-style:square">
            <v:imagedata r:id="rId44" o:title=""/>
          </v:shape>
        </w:pict>
      </w:r>
    </w:p>
    <w:p w14:paraId="43D5E1A4" w14:textId="59B79E29" w:rsidR="00AD287F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14</w:t>
        </w:r>
      </w:fldSimple>
    </w:p>
    <w:p w14:paraId="4EDCA26E" w14:textId="77777777" w:rsidR="00CB4DFC" w:rsidRDefault="00016E1B" w:rsidP="00CB4DFC">
      <w:pPr>
        <w:keepNext/>
        <w:ind w:firstLine="0"/>
        <w:jc w:val="center"/>
      </w:pPr>
      <w:r>
        <w:rPr>
          <w:noProof/>
        </w:rPr>
        <w:pict w14:anchorId="2274E1D1">
          <v:shape id="_x0000_i1057" type="#_x0000_t75" style="width:509.15pt;height:162pt;visibility:visible;mso-wrap-style:square">
            <v:imagedata r:id="rId45" o:title=""/>
          </v:shape>
        </w:pict>
      </w:r>
    </w:p>
    <w:p w14:paraId="2311D0CE" w14:textId="201E19E5" w:rsidR="00AD287F" w:rsidRDefault="00CB4DFC" w:rsidP="00CB4DFC">
      <w:pPr>
        <w:pStyle w:val="af6"/>
        <w:jc w:val="center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15</w:t>
        </w:r>
      </w:fldSimple>
    </w:p>
    <w:p w14:paraId="5871119E" w14:textId="6DCB78E6" w:rsidR="00AD287F" w:rsidRDefault="00AD287F" w:rsidP="001367BB">
      <w:pPr>
        <w:ind w:firstLine="709"/>
      </w:pPr>
      <w:r>
        <w:t>Далее можно перейти в личный кабинет и увидеть созданную запись в таблице.</w:t>
      </w:r>
    </w:p>
    <w:p w14:paraId="31E9F6F0" w14:textId="7EC3C3D4" w:rsidR="00AD287F" w:rsidRDefault="00016E1B" w:rsidP="00D1465D">
      <w:pPr>
        <w:pStyle w:val="af6"/>
      </w:pPr>
      <w:r>
        <w:lastRenderedPageBreak/>
        <w:pict w14:anchorId="2EC06293">
          <v:shape id="_x0000_i1058" type="#_x0000_t75" style="width:155.15pt;height:105.45pt;visibility:visible;mso-wrap-style:square;mso-position-horizontal:absolute;mso-position-horizontal-relative:text;mso-position-vertical:absolute;mso-position-vertical-relative:text;mso-width-relative:page;mso-height-relative:page">
            <v:imagedata r:id="rId46" o:title=""/>
          </v:shape>
        </w:pict>
      </w:r>
      <w:r w:rsidR="00CB4DFC">
        <w:t xml:space="preserve">Приложение </w:t>
      </w:r>
      <w:fldSimple w:instr=" SEQ Приложение \* ARABIC ">
        <w:r w:rsidR="00B3653B">
          <w:rPr>
            <w:noProof/>
          </w:rPr>
          <w:t>16</w:t>
        </w:r>
      </w:fldSimple>
    </w:p>
    <w:p w14:paraId="28F689BD" w14:textId="77777777" w:rsidR="00D1465D" w:rsidRDefault="00016E1B" w:rsidP="00D1465D">
      <w:pPr>
        <w:keepNext/>
        <w:ind w:firstLine="0"/>
      </w:pPr>
      <w:r>
        <w:rPr>
          <w:noProof/>
        </w:rPr>
        <w:pict w14:anchorId="65F74FAF">
          <v:shape id="_x0000_i1059" type="#_x0000_t75" style="width:510pt;height:60pt;visibility:visible;mso-wrap-style:square">
            <v:imagedata r:id="rId47" o:title=""/>
          </v:shape>
        </w:pict>
      </w:r>
    </w:p>
    <w:p w14:paraId="050A4533" w14:textId="0D289B08" w:rsidR="00655365" w:rsidRDefault="00D1465D" w:rsidP="00D1465D">
      <w:pPr>
        <w:pStyle w:val="af6"/>
        <w:rPr>
          <w:noProof/>
        </w:rPr>
      </w:pPr>
      <w:r>
        <w:t xml:space="preserve">Приложение </w:t>
      </w:r>
      <w:r w:rsidR="00016E1B">
        <w:fldChar w:fldCharType="begin"/>
      </w:r>
      <w:r w:rsidR="00016E1B">
        <w:instrText xml:space="preserve"> SEQ Приложение \* ARABIC </w:instrText>
      </w:r>
      <w:r w:rsidR="00016E1B">
        <w:fldChar w:fldCharType="separate"/>
      </w:r>
      <w:r w:rsidR="00B3653B">
        <w:rPr>
          <w:noProof/>
        </w:rPr>
        <w:t>17</w:t>
      </w:r>
      <w:r w:rsidR="00016E1B">
        <w:rPr>
          <w:noProof/>
        </w:rPr>
        <w:fldChar w:fldCharType="end"/>
      </w:r>
    </w:p>
    <w:p w14:paraId="26A0D43D" w14:textId="19F50C20" w:rsidR="00AD287F" w:rsidRDefault="00655365" w:rsidP="00655365">
      <w:pPr>
        <w:pStyle w:val="2"/>
      </w:pPr>
      <w:bookmarkStart w:id="30" w:name="_Toc133795899"/>
      <w:r>
        <w:t>Руководство для администратора</w:t>
      </w:r>
      <w:bookmarkEnd w:id="30"/>
    </w:p>
    <w:p w14:paraId="70DC111A" w14:textId="613C227C" w:rsidR="00655365" w:rsidRDefault="00655365" w:rsidP="00655365">
      <w:r>
        <w:t xml:space="preserve">Для перехода в админ-панель надо нажать на кнопку </w:t>
      </w:r>
      <w:r>
        <w:rPr>
          <w:lang w:val="en-US"/>
        </w:rPr>
        <w:t>Admin</w:t>
      </w:r>
      <w:r w:rsidRPr="00655365">
        <w:t xml:space="preserve"> </w:t>
      </w:r>
      <w:r>
        <w:t>в шапке сайта.</w:t>
      </w:r>
    </w:p>
    <w:p w14:paraId="06F1E910" w14:textId="7C57D884" w:rsidR="00CB4DFC" w:rsidRDefault="00016E1B" w:rsidP="00CB4DFC">
      <w:pPr>
        <w:keepNext/>
      </w:pPr>
      <w:r>
        <w:rPr>
          <w:noProof/>
        </w:rPr>
        <w:pict w14:anchorId="23F80155">
          <v:shape id="_x0000_s1087" type="#_x0000_t75" style="position:absolute;left:0;text-align:left;margin-left:35.3pt;margin-top:.45pt;width:113pt;height:53pt;z-index:2;visibility:visible;mso-wrap-style:square;mso-position-horizontal:absolute;mso-position-horizontal-relative:text;mso-position-vertical:absolute;mso-position-vertical-relative:text;mso-width-relative:page;mso-height-relative:page">
            <v:imagedata r:id="rId48" o:title=""/>
            <w10:wrap type="square"/>
          </v:shape>
        </w:pict>
      </w:r>
    </w:p>
    <w:p w14:paraId="68DEE224" w14:textId="4E6BF139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18</w:t>
        </w:r>
      </w:fldSimple>
    </w:p>
    <w:p w14:paraId="4DC1E476" w14:textId="77777777" w:rsidR="00CB4DFC" w:rsidRDefault="00CB4DFC" w:rsidP="00655365">
      <w:pPr>
        <w:rPr>
          <w:noProof/>
        </w:rPr>
      </w:pPr>
    </w:p>
    <w:p w14:paraId="3DA2C297" w14:textId="76419A1B" w:rsidR="00655365" w:rsidRDefault="00655365" w:rsidP="00655365">
      <w:pPr>
        <w:rPr>
          <w:noProof/>
        </w:rPr>
      </w:pPr>
      <w:r>
        <w:rPr>
          <w:noProof/>
        </w:rPr>
        <w:t>После этого откроется страница авторизации</w:t>
      </w:r>
      <w:r w:rsidRPr="00655365">
        <w:rPr>
          <w:noProof/>
        </w:rPr>
        <w:t>.</w:t>
      </w:r>
    </w:p>
    <w:p w14:paraId="6521A3B9" w14:textId="77777777" w:rsidR="00CB4DFC" w:rsidRDefault="00016E1B" w:rsidP="00CB4DFC">
      <w:pPr>
        <w:keepNext/>
        <w:ind w:firstLine="0"/>
      </w:pPr>
      <w:r>
        <w:rPr>
          <w:noProof/>
        </w:rPr>
        <w:pict w14:anchorId="0CB4102C">
          <v:shape id="_x0000_i1060" type="#_x0000_t75" style="width:510pt;height:246pt;visibility:visible;mso-wrap-style:square">
            <v:imagedata r:id="rId49" o:title=""/>
          </v:shape>
        </w:pict>
      </w:r>
    </w:p>
    <w:p w14:paraId="613DFE80" w14:textId="620FDF84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19</w:t>
        </w:r>
      </w:fldSimple>
    </w:p>
    <w:p w14:paraId="17DD4074" w14:textId="606D2CD8" w:rsidR="00655365" w:rsidRDefault="00655365" w:rsidP="00655365">
      <w:r>
        <w:lastRenderedPageBreak/>
        <w:t xml:space="preserve">Так как в базе данных есть только одна учетная запись администратора, вводим данные </w:t>
      </w:r>
      <w:r>
        <w:rPr>
          <w:lang w:val="en-US"/>
        </w:rPr>
        <w:t>admin</w:t>
      </w:r>
      <w:r w:rsidRPr="00655365">
        <w:t xml:space="preserve"> </w:t>
      </w:r>
      <w:r>
        <w:t>–</w:t>
      </w:r>
      <w:r w:rsidRPr="00655365">
        <w:t xml:space="preserve"> </w:t>
      </w:r>
      <w:r>
        <w:rPr>
          <w:lang w:val="en-US"/>
        </w:rPr>
        <w:t>admin</w:t>
      </w:r>
      <w:r w:rsidRPr="00655365">
        <w:t xml:space="preserve">. </w:t>
      </w:r>
    </w:p>
    <w:p w14:paraId="575E326F" w14:textId="0404D518" w:rsidR="00655365" w:rsidRDefault="00655365" w:rsidP="00655365">
      <w:r>
        <w:t>После входа пользователя перебросит либо на страницу приветствия, либо на другую страницу администратора, защищенную от доступа неавторизированным пользователям, с которой было выполнено перенаправление на страницу входа.</w:t>
      </w:r>
    </w:p>
    <w:p w14:paraId="5DC2572F" w14:textId="655C93F8" w:rsidR="00CB4DFC" w:rsidRDefault="00B3653B" w:rsidP="00CB4DFC">
      <w:pPr>
        <w:keepNext/>
        <w:ind w:firstLine="0"/>
        <w:jc w:val="center"/>
      </w:pPr>
      <w:r>
        <w:rPr>
          <w:noProof/>
        </w:rPr>
        <w:pict w14:anchorId="564B42C2">
          <v:shape id="_x0000_i1061" type="#_x0000_t75" style="width:474pt;height:174pt;visibility:visible;mso-wrap-style:square">
            <v:imagedata r:id="rId50" o:title=""/>
          </v:shape>
        </w:pict>
      </w:r>
    </w:p>
    <w:p w14:paraId="486FA2A1" w14:textId="4E761633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20</w:t>
        </w:r>
      </w:fldSimple>
    </w:p>
    <w:p w14:paraId="5B770DAE" w14:textId="24F4C0A4" w:rsidR="00655365" w:rsidRDefault="00655365" w:rsidP="00655365">
      <w:r>
        <w:t>В шапке можно видеть все страницы, доступные администратору.</w:t>
      </w:r>
    </w:p>
    <w:p w14:paraId="5C8F210D" w14:textId="78633875" w:rsidR="00655365" w:rsidRDefault="00655365" w:rsidP="00655365">
      <w:r>
        <w:t>Страницы Пациенты, Врачи, Услуги, Приемы содержат в себе таблицы с соответствующими сущностями.</w:t>
      </w:r>
    </w:p>
    <w:p w14:paraId="53873D97" w14:textId="4B7D6910" w:rsidR="00CB4DFC" w:rsidRDefault="00B3653B" w:rsidP="00CB4DFC">
      <w:pPr>
        <w:keepNext/>
        <w:ind w:firstLine="0"/>
        <w:jc w:val="center"/>
      </w:pPr>
      <w:r>
        <w:rPr>
          <w:noProof/>
        </w:rPr>
        <w:lastRenderedPageBreak/>
        <w:pict w14:anchorId="5D1B44D6">
          <v:shape id="_x0000_i1062" type="#_x0000_t75" style="width:474.85pt;height:282pt;visibility:visible;mso-wrap-style:square">
            <v:imagedata r:id="rId51" o:title=""/>
          </v:shape>
        </w:pict>
      </w:r>
    </w:p>
    <w:p w14:paraId="1179E189" w14:textId="358D47B0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21</w:t>
        </w:r>
      </w:fldSimple>
    </w:p>
    <w:p w14:paraId="44CBA7CF" w14:textId="009A76B2" w:rsidR="00655365" w:rsidRDefault="00655365" w:rsidP="00655365">
      <w:r>
        <w:t>Здесь можно посмотреть информацию об интересующей сущности, при этом пользователю доступны фильтры и сортировка.</w:t>
      </w:r>
      <w:r w:rsidR="00D42107">
        <w:t xml:space="preserve"> Для изменения параметров сортировки необходимо кликнуть по заголовку столбца таблицы, а для применения фильтров необходимо сперва их открыть, нажав на кнопку с фильтрами в верхней левой части таблицы, ввести необходимые данные и нажать </w:t>
      </w:r>
      <w:r w:rsidR="00D42107">
        <w:rPr>
          <w:lang w:val="en-US"/>
        </w:rPr>
        <w:t>Enter</w:t>
      </w:r>
      <w:r w:rsidR="00D42107" w:rsidRPr="00D42107">
        <w:t>.</w:t>
      </w:r>
      <w:r w:rsidR="00D42107">
        <w:t xml:space="preserve"> </w:t>
      </w:r>
    </w:p>
    <w:p w14:paraId="69B85C21" w14:textId="77777777" w:rsidR="00CB4DFC" w:rsidRDefault="00B3653B" w:rsidP="00CB4DFC">
      <w:pPr>
        <w:keepNext/>
        <w:ind w:firstLine="0"/>
      </w:pPr>
      <w:r>
        <w:rPr>
          <w:noProof/>
        </w:rPr>
        <w:pict w14:anchorId="7E97E2B1">
          <v:shape id="_x0000_i1063" type="#_x0000_t75" style="width:510pt;height:66pt;visibility:visible;mso-wrap-style:square">
            <v:imagedata r:id="rId52" o:title=""/>
          </v:shape>
        </w:pict>
      </w:r>
    </w:p>
    <w:p w14:paraId="4B3D7047" w14:textId="05AEBEF2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22</w:t>
        </w:r>
      </w:fldSimple>
    </w:p>
    <w:p w14:paraId="78C6EC47" w14:textId="6B539118" w:rsidR="00655365" w:rsidRDefault="00655365" w:rsidP="00655365">
      <w:r>
        <w:t xml:space="preserve">В нижней части таблицы есть элементы управления пагинацией. </w:t>
      </w:r>
    </w:p>
    <w:p w14:paraId="10DC6578" w14:textId="77777777" w:rsidR="00CB4DFC" w:rsidRDefault="00B3653B" w:rsidP="00CB4DFC">
      <w:pPr>
        <w:keepNext/>
        <w:ind w:firstLine="0"/>
      </w:pPr>
      <w:r>
        <w:rPr>
          <w:noProof/>
        </w:rPr>
        <w:pict w14:anchorId="61660B8C">
          <v:shape id="_x0000_i1064" type="#_x0000_t75" style="width:510pt;height:30pt;visibility:visible;mso-wrap-style:square">
            <v:imagedata r:id="rId53" o:title=""/>
          </v:shape>
        </w:pict>
      </w:r>
    </w:p>
    <w:p w14:paraId="7FF23270" w14:textId="37EB9AD5" w:rsidR="00655365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23</w:t>
        </w:r>
      </w:fldSimple>
    </w:p>
    <w:p w14:paraId="6093312D" w14:textId="53040052" w:rsidR="00655365" w:rsidRDefault="00D42107" w:rsidP="00655365">
      <w:r>
        <w:t xml:space="preserve">После каждого изменения в настройках пагинации, сортировки или фильтрации клиент отправляет запрос на сервер с новой конфигурацией и получает </w:t>
      </w:r>
      <w:r>
        <w:lastRenderedPageBreak/>
        <w:t>соответствующие данные. Это значит, что таблица не загружается на сайт целиком, что позволяет ускорить работу и не ждать долгую загрузку больших объемов данных.</w:t>
      </w:r>
    </w:p>
    <w:p w14:paraId="5B8D3BC1" w14:textId="52EF35FC" w:rsidR="00D42107" w:rsidRDefault="00D42107" w:rsidP="00655365">
      <w:r>
        <w:t>Для изменения данных в записи необходимо кликнуть на соответствующую строку таблицы, после чего появится форма, где можно скорректировать данные, либо вовсе удалить запись.</w:t>
      </w:r>
    </w:p>
    <w:p w14:paraId="5F32BF22" w14:textId="77777777" w:rsidR="00CB4DFC" w:rsidRDefault="00B3653B" w:rsidP="00CB4DFC">
      <w:pPr>
        <w:keepNext/>
        <w:ind w:firstLine="0"/>
      </w:pPr>
      <w:r>
        <w:rPr>
          <w:noProof/>
        </w:rPr>
        <w:pict w14:anchorId="24757C57">
          <v:shape id="_x0000_i1065" type="#_x0000_t75" style="width:509.15pt;height:96pt;visibility:visible;mso-wrap-style:square">
            <v:imagedata r:id="rId54" o:title=""/>
          </v:shape>
        </w:pict>
      </w:r>
    </w:p>
    <w:p w14:paraId="3DF6DACA" w14:textId="1F4B5639" w:rsidR="00D42107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24</w:t>
        </w:r>
      </w:fldSimple>
    </w:p>
    <w:p w14:paraId="4647CEBE" w14:textId="4052D50F" w:rsidR="00D42107" w:rsidRDefault="00D42107" w:rsidP="00655365">
      <w:r>
        <w:t xml:space="preserve">Для создания новой записи необходимо воспользоваться формой, расположенной под таблицей. </w:t>
      </w:r>
    </w:p>
    <w:p w14:paraId="45C2D327" w14:textId="77777777" w:rsidR="00CB4DFC" w:rsidRDefault="00B3653B" w:rsidP="00CB4DFC">
      <w:pPr>
        <w:keepNext/>
        <w:ind w:firstLine="0"/>
      </w:pPr>
      <w:r>
        <w:rPr>
          <w:noProof/>
        </w:rPr>
        <w:pict w14:anchorId="1BCBB3D6">
          <v:shape id="_x0000_i1066" type="#_x0000_t75" style="width:510pt;height:108pt;visibility:visible;mso-wrap-style:square">
            <v:imagedata r:id="rId55" o:title=""/>
          </v:shape>
        </w:pict>
      </w:r>
    </w:p>
    <w:p w14:paraId="44C471BF" w14:textId="2AF5616C" w:rsidR="00D42107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25</w:t>
        </w:r>
      </w:fldSimple>
    </w:p>
    <w:p w14:paraId="5ED4887A" w14:textId="17F2652F" w:rsidR="00D42107" w:rsidRPr="00F97ED0" w:rsidRDefault="00D42107" w:rsidP="00655365">
      <w:r>
        <w:t xml:space="preserve">На странице Статистика администратору доступна информация о приемах врачей за определенный месяц. </w:t>
      </w:r>
    </w:p>
    <w:p w14:paraId="42E35B0F" w14:textId="77777777" w:rsidR="00CB4DFC" w:rsidRDefault="00B3653B" w:rsidP="00CB4DFC">
      <w:pPr>
        <w:keepNext/>
        <w:ind w:firstLine="0"/>
      </w:pPr>
      <w:r>
        <w:rPr>
          <w:noProof/>
        </w:rPr>
        <w:lastRenderedPageBreak/>
        <w:pict w14:anchorId="0611E8C9">
          <v:shape id="_x0000_i1067" type="#_x0000_t75" style="width:509.15pt;height:252pt;visibility:visible;mso-wrap-style:square">
            <v:imagedata r:id="rId56" o:title=""/>
          </v:shape>
        </w:pict>
      </w:r>
    </w:p>
    <w:p w14:paraId="492070C0" w14:textId="61BE6294" w:rsidR="00D42107" w:rsidRDefault="00CB4DFC" w:rsidP="00CB4DFC">
      <w:pPr>
        <w:pStyle w:val="af6"/>
        <w:rPr>
          <w:noProof/>
        </w:rPr>
      </w:pPr>
      <w:r>
        <w:t xml:space="preserve">Приложение </w:t>
      </w:r>
      <w:fldSimple w:instr=" SEQ Приложение \* ARABIC ">
        <w:r w:rsidR="00B3653B">
          <w:rPr>
            <w:noProof/>
          </w:rPr>
          <w:t>26</w:t>
        </w:r>
      </w:fldSimple>
    </w:p>
    <w:p w14:paraId="0DCAD308" w14:textId="021078DF" w:rsidR="00D42107" w:rsidRDefault="00D42107" w:rsidP="00655365">
      <w:r>
        <w:t xml:space="preserve">Здесь можно увидеть графики посещаемости и суммарный доход от оказанных услуг. Для изменения периода просматриваемых данных можно воспользоваться элементами управления  под графиками, после чего клиент отправит на сервер новый запрос с соответствующим сдвигом по месяцам относительно текущего и получит новые данные для отображения. </w:t>
      </w:r>
    </w:p>
    <w:p w14:paraId="4CF9B596" w14:textId="6F7E1132" w:rsidR="00B3653B" w:rsidRDefault="00B3653B" w:rsidP="00B3653B">
      <w:pPr>
        <w:pStyle w:val="2"/>
        <w:ind w:firstLine="0"/>
      </w:pPr>
      <w:r>
        <w:t>Инструкция по запуску приложения</w:t>
      </w:r>
    </w:p>
    <w:p w14:paraId="4668BA76" w14:textId="2C83B2ED" w:rsidR="00B3653B" w:rsidRDefault="00B3653B" w:rsidP="00B3653B">
      <w:pPr>
        <w:numPr>
          <w:ilvl w:val="0"/>
          <w:numId w:val="14"/>
        </w:numPr>
      </w:pPr>
      <w:r>
        <w:t>Создание базы данных</w:t>
      </w:r>
    </w:p>
    <w:p w14:paraId="3AC61563" w14:textId="2DFEFF56" w:rsidR="00B3653B" w:rsidRDefault="00B3653B" w:rsidP="00B3653B">
      <w:pPr>
        <w:numPr>
          <w:ilvl w:val="1"/>
          <w:numId w:val="14"/>
        </w:numPr>
      </w:pPr>
      <w:r>
        <w:t xml:space="preserve">Открыть </w:t>
      </w:r>
      <w:proofErr w:type="spellStart"/>
      <w:r>
        <w:t>pgAdmin</w:t>
      </w:r>
      <w:proofErr w:type="spellEnd"/>
    </w:p>
    <w:p w14:paraId="5C2F5812" w14:textId="753A1478" w:rsidR="00B3653B" w:rsidRDefault="00B3653B" w:rsidP="00B3653B">
      <w:pPr>
        <w:numPr>
          <w:ilvl w:val="1"/>
          <w:numId w:val="14"/>
        </w:numPr>
      </w:pPr>
      <w:r>
        <w:t>Создать новую базу данных</w:t>
      </w:r>
    </w:p>
    <w:p w14:paraId="5266B149" w14:textId="259156C2" w:rsidR="00B3653B" w:rsidRDefault="00B3653B" w:rsidP="00B3653B">
      <w:pPr>
        <w:numPr>
          <w:ilvl w:val="1"/>
          <w:numId w:val="14"/>
        </w:numPr>
      </w:pPr>
      <w:r>
        <w:t xml:space="preserve">ПКМ по базе данных -&gt; </w:t>
      </w:r>
      <w:proofErr w:type="spellStart"/>
      <w:r>
        <w:t>Restore</w:t>
      </w:r>
      <w:proofErr w:type="spellEnd"/>
      <w:r>
        <w:t>... (</w:t>
      </w:r>
      <w:proofErr w:type="spellStart"/>
      <w:r>
        <w:t>Восстановть</w:t>
      </w:r>
      <w:proofErr w:type="spellEnd"/>
      <w:r>
        <w:t>...)</w:t>
      </w:r>
    </w:p>
    <w:p w14:paraId="07140847" w14:textId="77777777" w:rsidR="00B3653B" w:rsidRDefault="00B3653B" w:rsidP="00B3653B">
      <w:pPr>
        <w:keepNext/>
      </w:pPr>
      <w:r>
        <w:lastRenderedPageBreak/>
        <w:pict w14:anchorId="0A982ACC">
          <v:shape id="_x0000_i1068" type="#_x0000_t75" style="width:207.45pt;height:105.45pt">
            <v:imagedata r:id="rId57" o:title=""/>
          </v:shape>
        </w:pict>
      </w:r>
    </w:p>
    <w:p w14:paraId="53BA200D" w14:textId="494420F0" w:rsidR="00B3653B" w:rsidRDefault="00B3653B" w:rsidP="00B3653B">
      <w:pPr>
        <w:pStyle w:val="af6"/>
      </w:pPr>
      <w:r>
        <w:t xml:space="preserve">Приложение </w:t>
      </w:r>
      <w:fldSimple w:instr=" SEQ Приложение \* ARABIC ">
        <w:r>
          <w:rPr>
            <w:noProof/>
          </w:rPr>
          <w:t>27</w:t>
        </w:r>
      </w:fldSimple>
    </w:p>
    <w:p w14:paraId="13BDF7BA" w14:textId="169B486A" w:rsidR="00B3653B" w:rsidRDefault="00B3653B" w:rsidP="00B3653B">
      <w:pPr>
        <w:numPr>
          <w:ilvl w:val="1"/>
          <w:numId w:val="14"/>
        </w:numPr>
      </w:pPr>
      <w:r w:rsidRPr="00B3653B">
        <w:t xml:space="preserve">В поле </w:t>
      </w:r>
      <w:proofErr w:type="spellStart"/>
      <w:r w:rsidRPr="00B3653B">
        <w:t>Filename</w:t>
      </w:r>
      <w:proofErr w:type="spellEnd"/>
      <w:r w:rsidRPr="00B3653B">
        <w:t xml:space="preserve"> выбрать файл </w:t>
      </w:r>
      <w:proofErr w:type="spellStart"/>
      <w:r w:rsidRPr="00B3653B">
        <w:t>database.backup</w:t>
      </w:r>
      <w:proofErr w:type="spellEnd"/>
      <w:r w:rsidRPr="00B3653B">
        <w:t xml:space="preserve"> и нажать </w:t>
      </w:r>
      <w:proofErr w:type="spellStart"/>
      <w:r w:rsidRPr="00B3653B">
        <w:t>Restore</w:t>
      </w:r>
      <w:proofErr w:type="spellEnd"/>
    </w:p>
    <w:p w14:paraId="50FAEBEC" w14:textId="77777777" w:rsidR="00B3653B" w:rsidRDefault="00B3653B" w:rsidP="00B3653B">
      <w:pPr>
        <w:keepNext/>
        <w:ind w:firstLine="0"/>
      </w:pPr>
      <w:r>
        <w:pict w14:anchorId="31DB7471">
          <v:shape id="_x0000_i1070" type="#_x0000_t75" style="width:510pt;height:338.55pt">
            <v:imagedata r:id="rId58" o:title=""/>
          </v:shape>
        </w:pict>
      </w:r>
    </w:p>
    <w:p w14:paraId="5E35C5B3" w14:textId="24588E0C" w:rsidR="00B3653B" w:rsidRPr="00B3653B" w:rsidRDefault="00B3653B" w:rsidP="00B3653B">
      <w:pPr>
        <w:pStyle w:val="af6"/>
      </w:pPr>
      <w:r>
        <w:t xml:space="preserve">Приложение </w:t>
      </w:r>
      <w:fldSimple w:instr=" SEQ Приложение \* ARABIC ">
        <w:r>
          <w:rPr>
            <w:noProof/>
          </w:rPr>
          <w:t>28</w:t>
        </w:r>
      </w:fldSimple>
    </w:p>
    <w:p w14:paraId="62FF0966" w14:textId="37FD8401" w:rsidR="00B3653B" w:rsidRDefault="00B3653B" w:rsidP="00B3653B">
      <w:r>
        <w:t xml:space="preserve">(аналогичные действия можно проделать при помощи любого другого менеджера баз данных </w:t>
      </w:r>
      <w:r>
        <w:rPr>
          <w:lang w:val="en-US"/>
        </w:rPr>
        <w:t>Postgres</w:t>
      </w:r>
      <w:r>
        <w:t>)</w:t>
      </w:r>
    </w:p>
    <w:p w14:paraId="2BC5DEF9" w14:textId="7EA52857" w:rsidR="00B3653B" w:rsidRDefault="00B3653B" w:rsidP="00B3653B">
      <w:pPr>
        <w:numPr>
          <w:ilvl w:val="0"/>
          <w:numId w:val="14"/>
        </w:numPr>
      </w:pPr>
      <w:r w:rsidRPr="00B3653B">
        <w:t>Запуск сервера Spring</w:t>
      </w:r>
    </w:p>
    <w:p w14:paraId="2109824D" w14:textId="6073CA54" w:rsidR="00B3653B" w:rsidRDefault="00B3653B" w:rsidP="00B3653B">
      <w:pPr>
        <w:numPr>
          <w:ilvl w:val="1"/>
          <w:numId w:val="14"/>
        </w:numPr>
      </w:pPr>
      <w:r w:rsidRPr="00B3653B">
        <w:t xml:space="preserve">Открыть папку проекта </w:t>
      </w:r>
      <w:proofErr w:type="spellStart"/>
      <w:r w:rsidRPr="00B3653B">
        <w:t>PaidClinic</w:t>
      </w:r>
      <w:proofErr w:type="spellEnd"/>
      <w:r w:rsidRPr="00B3653B">
        <w:t xml:space="preserve"> в </w:t>
      </w:r>
      <w:proofErr w:type="spellStart"/>
      <w:r w:rsidRPr="00B3653B">
        <w:t>Intellij</w:t>
      </w:r>
      <w:proofErr w:type="spellEnd"/>
      <w:r w:rsidRPr="00B3653B">
        <w:t xml:space="preserve"> IDEA или другой среде разработки</w:t>
      </w:r>
    </w:p>
    <w:p w14:paraId="5525EBC1" w14:textId="34295AE7" w:rsidR="00B3653B" w:rsidRDefault="00B3653B" w:rsidP="00B3653B">
      <w:pPr>
        <w:numPr>
          <w:ilvl w:val="1"/>
          <w:numId w:val="14"/>
        </w:numPr>
      </w:pPr>
      <w:r w:rsidRPr="00B3653B">
        <w:lastRenderedPageBreak/>
        <w:t xml:space="preserve">В конфигурации </w:t>
      </w:r>
      <w:proofErr w:type="spellStart"/>
      <w:r w:rsidRPr="00B3653B">
        <w:t>aplication.properties</w:t>
      </w:r>
      <w:proofErr w:type="spellEnd"/>
      <w:r w:rsidRPr="00B3653B">
        <w:t xml:space="preserve"> прописать путь к базе данных и учетные данные</w:t>
      </w:r>
    </w:p>
    <w:p w14:paraId="4B6EE937" w14:textId="77777777" w:rsidR="00B3653B" w:rsidRDefault="00B3653B" w:rsidP="001910A1">
      <w:pPr>
        <w:keepNext/>
        <w:ind w:firstLine="0"/>
        <w:jc w:val="center"/>
      </w:pPr>
      <w:r>
        <w:pict w14:anchorId="3B6E8952">
          <v:shape id="_x0000_i1071" type="#_x0000_t75" style="width:463.7pt;height:72.85pt">
            <v:imagedata r:id="rId59" o:title=""/>
          </v:shape>
        </w:pict>
      </w:r>
    </w:p>
    <w:p w14:paraId="319129AF" w14:textId="4CA299C7" w:rsidR="00B3653B" w:rsidRDefault="00B3653B" w:rsidP="00B3653B">
      <w:pPr>
        <w:pStyle w:val="af6"/>
      </w:pPr>
      <w:r>
        <w:t xml:space="preserve">Приложение </w:t>
      </w:r>
      <w:fldSimple w:instr=" SEQ Приложение \* ARABIC ">
        <w:r>
          <w:rPr>
            <w:noProof/>
          </w:rPr>
          <w:t>29</w:t>
        </w:r>
      </w:fldSimple>
    </w:p>
    <w:p w14:paraId="2A0E1E2C" w14:textId="3E75F76F" w:rsidR="00B3653B" w:rsidRDefault="00B3653B" w:rsidP="00B3653B">
      <w:pPr>
        <w:numPr>
          <w:ilvl w:val="0"/>
          <w:numId w:val="14"/>
        </w:numPr>
        <w:rPr>
          <w:lang w:val="en-US"/>
        </w:rPr>
      </w:pPr>
      <w:proofErr w:type="spellStart"/>
      <w:r w:rsidRPr="00B3653B">
        <w:rPr>
          <w:lang w:val="en-US"/>
        </w:rPr>
        <w:t>Запуск</w:t>
      </w:r>
      <w:proofErr w:type="spellEnd"/>
      <w:r w:rsidRPr="00B3653B">
        <w:rPr>
          <w:lang w:val="en-US"/>
        </w:rPr>
        <w:t xml:space="preserve"> </w:t>
      </w:r>
      <w:proofErr w:type="spellStart"/>
      <w:r w:rsidRPr="00B3653B">
        <w:rPr>
          <w:lang w:val="en-US"/>
        </w:rPr>
        <w:t>сервера</w:t>
      </w:r>
      <w:proofErr w:type="spellEnd"/>
      <w:r w:rsidRPr="00B3653B">
        <w:rPr>
          <w:lang w:val="en-US"/>
        </w:rPr>
        <w:t xml:space="preserve"> </w:t>
      </w:r>
      <w:proofErr w:type="spellStart"/>
      <w:r w:rsidRPr="00B3653B">
        <w:rPr>
          <w:lang w:val="en-US"/>
        </w:rPr>
        <w:t>клиента</w:t>
      </w:r>
      <w:proofErr w:type="spellEnd"/>
    </w:p>
    <w:p w14:paraId="0E5C5A21" w14:textId="56C0AD11" w:rsidR="00B3653B" w:rsidRDefault="00B3653B" w:rsidP="00B3653B">
      <w:pPr>
        <w:numPr>
          <w:ilvl w:val="1"/>
          <w:numId w:val="14"/>
        </w:numPr>
      </w:pPr>
      <w:r w:rsidRPr="00B3653B">
        <w:t xml:space="preserve">Открыть файл </w:t>
      </w:r>
      <w:proofErr w:type="spellStart"/>
      <w:r w:rsidRPr="00B3653B">
        <w:t>clinic_react</w:t>
      </w:r>
      <w:proofErr w:type="spellEnd"/>
      <w:r w:rsidRPr="00B3653B">
        <w:t>\</w:t>
      </w:r>
      <w:proofErr w:type="spellStart"/>
      <w:r w:rsidRPr="00B3653B">
        <w:t>src</w:t>
      </w:r>
      <w:proofErr w:type="spellEnd"/>
      <w:r w:rsidRPr="00B3653B">
        <w:t>\index.js и в значение контекста прописать адрес запущенного сервера на Spring</w:t>
      </w:r>
    </w:p>
    <w:p w14:paraId="13B775AF" w14:textId="77777777" w:rsidR="00B3653B" w:rsidRDefault="00B3653B" w:rsidP="00B3653B">
      <w:pPr>
        <w:keepNext/>
        <w:jc w:val="center"/>
      </w:pPr>
      <w:r>
        <w:pict w14:anchorId="3E1FCD8A">
          <v:shape id="_x0000_i1075" type="#_x0000_t75" style="width:240.85pt;height:64.3pt">
            <v:imagedata r:id="rId60" o:title=""/>
          </v:shape>
        </w:pict>
      </w:r>
    </w:p>
    <w:p w14:paraId="38BC38A6" w14:textId="5BFABA92" w:rsidR="00B3653B" w:rsidRDefault="00B3653B" w:rsidP="00B3653B">
      <w:pPr>
        <w:pStyle w:val="af6"/>
        <w:jc w:val="center"/>
      </w:pPr>
      <w:r>
        <w:t xml:space="preserve">Приложение </w:t>
      </w:r>
      <w:fldSimple w:instr=" SEQ Приложение \* ARABIC ">
        <w:r>
          <w:rPr>
            <w:noProof/>
          </w:rPr>
          <w:t>30</w:t>
        </w:r>
      </w:fldSimple>
    </w:p>
    <w:p w14:paraId="3AA2FCE8" w14:textId="29B48B9A" w:rsidR="00B3653B" w:rsidRDefault="00B3653B" w:rsidP="00B3653B">
      <w:pPr>
        <w:numPr>
          <w:ilvl w:val="1"/>
          <w:numId w:val="14"/>
        </w:numPr>
      </w:pPr>
      <w:r>
        <w:t xml:space="preserve">В консоли (командной строке) перейти в папку с проектом </w:t>
      </w:r>
      <w:proofErr w:type="spellStart"/>
      <w:r>
        <w:t>clinic_react</w:t>
      </w:r>
      <w:proofErr w:type="spellEnd"/>
    </w:p>
    <w:p w14:paraId="19CD3031" w14:textId="303796C7" w:rsidR="00B3653B" w:rsidRDefault="00B3653B" w:rsidP="00B3653B">
      <w:pPr>
        <w:numPr>
          <w:ilvl w:val="1"/>
          <w:numId w:val="14"/>
        </w:numPr>
      </w:pPr>
      <w:r>
        <w:t>Выполнить команду `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>` для установки всех необходимых локальных библиотек (необходим установленный node.js)</w:t>
      </w:r>
    </w:p>
    <w:p w14:paraId="6FBE8E75" w14:textId="76357CB9" w:rsidR="00B3653B" w:rsidRDefault="00B3653B" w:rsidP="00B3653B">
      <w:pPr>
        <w:numPr>
          <w:ilvl w:val="1"/>
          <w:numId w:val="14"/>
        </w:numPr>
      </w:pPr>
      <w:r>
        <w:t>Дождаться установки зависимостей и выполнить команду `</w:t>
      </w:r>
      <w:proofErr w:type="spellStart"/>
      <w:r>
        <w:t>npm</w:t>
      </w:r>
      <w:proofErr w:type="spellEnd"/>
      <w:r>
        <w:t xml:space="preserve"> </w:t>
      </w:r>
      <w:proofErr w:type="spellStart"/>
      <w:r>
        <w:t>start</w:t>
      </w:r>
      <w:proofErr w:type="spellEnd"/>
      <w:r>
        <w:t>`</w:t>
      </w:r>
    </w:p>
    <w:p w14:paraId="2E242C46" w14:textId="52A4C281" w:rsidR="00B3653B" w:rsidRPr="00B3653B" w:rsidRDefault="00B3653B" w:rsidP="00B3653B">
      <w:pPr>
        <w:numPr>
          <w:ilvl w:val="1"/>
          <w:numId w:val="14"/>
        </w:numPr>
      </w:pPr>
      <w:r>
        <w:t>Если сайт не открылся автоматически, перейти по пути, указанному в консоли</w:t>
      </w:r>
    </w:p>
    <w:sectPr w:rsidR="00B3653B" w:rsidRPr="00B3653B" w:rsidSect="00320ED7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134" w:right="567" w:bottom="1134" w:left="1134" w:header="1134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5E583" w14:textId="77777777" w:rsidR="00016E1B" w:rsidRDefault="00016E1B" w:rsidP="00C84658">
      <w:r>
        <w:separator/>
      </w:r>
    </w:p>
    <w:p w14:paraId="2A4294FA" w14:textId="77777777" w:rsidR="00016E1B" w:rsidRDefault="00016E1B" w:rsidP="00C84658"/>
  </w:endnote>
  <w:endnote w:type="continuationSeparator" w:id="0">
    <w:p w14:paraId="3575AD77" w14:textId="77777777" w:rsidR="00016E1B" w:rsidRDefault="00016E1B" w:rsidP="00C84658">
      <w:r>
        <w:continuationSeparator/>
      </w:r>
    </w:p>
    <w:p w14:paraId="7E8C7A47" w14:textId="77777777" w:rsidR="00016E1B" w:rsidRDefault="00016E1B" w:rsidP="00C846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1CEE0" w14:textId="77777777" w:rsidR="004E04B3" w:rsidRDefault="00677484" w:rsidP="00C84658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2415C" w14:textId="15821627" w:rsidR="005B094B" w:rsidRDefault="000C5999" w:rsidP="00681324">
    <w:pPr>
      <w:pStyle w:val="af0"/>
      <w:ind w:firstLine="0"/>
      <w:jc w:val="center"/>
    </w:pPr>
    <w:r>
      <w:t>Москва 202</w:t>
    </w:r>
    <w:r w:rsidR="005B094B"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71938" w14:textId="77777777" w:rsidR="00320ED7" w:rsidRDefault="00320ED7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9BC70" w14:textId="3C419E80" w:rsidR="00320ED7" w:rsidRDefault="00320ED7" w:rsidP="00320ED7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77A4AE" w14:textId="79161AAA" w:rsidR="000C5999" w:rsidRPr="00320ED7" w:rsidRDefault="00320ED7" w:rsidP="00320ED7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1F8C2" w14:textId="77777777" w:rsidR="00016E1B" w:rsidRDefault="00016E1B" w:rsidP="00C84658">
      <w:r>
        <w:separator/>
      </w:r>
    </w:p>
    <w:p w14:paraId="1E21049E" w14:textId="77777777" w:rsidR="00016E1B" w:rsidRDefault="00016E1B" w:rsidP="00C84658"/>
  </w:footnote>
  <w:footnote w:type="continuationSeparator" w:id="0">
    <w:p w14:paraId="64796508" w14:textId="77777777" w:rsidR="00016E1B" w:rsidRDefault="00016E1B" w:rsidP="00C84658">
      <w:r>
        <w:continuationSeparator/>
      </w:r>
    </w:p>
    <w:p w14:paraId="2025DA12" w14:textId="77777777" w:rsidR="00016E1B" w:rsidRDefault="00016E1B" w:rsidP="00C8465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11ED4" w14:textId="77777777" w:rsidR="00320ED7" w:rsidRDefault="00320ED7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52320" w14:textId="77777777" w:rsidR="00320ED7" w:rsidRPr="00320ED7" w:rsidRDefault="00320ED7" w:rsidP="00320ED7">
    <w:pPr>
      <w:pStyle w:val="ae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6ED55" w14:textId="77777777" w:rsidR="00320ED7" w:rsidRDefault="00320ED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E79F9"/>
    <w:multiLevelType w:val="hybridMultilevel"/>
    <w:tmpl w:val="561035C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4D1B82"/>
    <w:multiLevelType w:val="hybridMultilevel"/>
    <w:tmpl w:val="6AEA07B0"/>
    <w:lvl w:ilvl="0" w:tplc="87DEE1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64D06C7"/>
    <w:multiLevelType w:val="multilevel"/>
    <w:tmpl w:val="900E123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3" w15:restartNumberingAfterBreak="0">
    <w:nsid w:val="283D71AB"/>
    <w:multiLevelType w:val="hybridMultilevel"/>
    <w:tmpl w:val="CA16379E"/>
    <w:lvl w:ilvl="0" w:tplc="5CF0EE6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8AF0E8B"/>
    <w:multiLevelType w:val="hybridMultilevel"/>
    <w:tmpl w:val="216EDE54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5" w15:restartNumberingAfterBreak="0">
    <w:nsid w:val="53ED0169"/>
    <w:multiLevelType w:val="hybridMultilevel"/>
    <w:tmpl w:val="9E801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C053AD"/>
    <w:multiLevelType w:val="hybridMultilevel"/>
    <w:tmpl w:val="AE9C23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61157"/>
    <w:multiLevelType w:val="hybridMultilevel"/>
    <w:tmpl w:val="D4007A3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9C192F"/>
    <w:multiLevelType w:val="hybridMultilevel"/>
    <w:tmpl w:val="C12C672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5245EB2"/>
    <w:multiLevelType w:val="hybridMultilevel"/>
    <w:tmpl w:val="1DBCFF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71F4F77"/>
    <w:multiLevelType w:val="hybridMultilevel"/>
    <w:tmpl w:val="858850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072248"/>
    <w:multiLevelType w:val="hybridMultilevel"/>
    <w:tmpl w:val="DE6C5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843B35"/>
    <w:multiLevelType w:val="hybridMultilevel"/>
    <w:tmpl w:val="4D145B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A3D5C"/>
    <w:multiLevelType w:val="hybridMultilevel"/>
    <w:tmpl w:val="6A2C88BA"/>
    <w:lvl w:ilvl="0" w:tplc="041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5"/>
  </w:num>
  <w:num w:numId="4">
    <w:abstractNumId w:val="12"/>
  </w:num>
  <w:num w:numId="5">
    <w:abstractNumId w:val="10"/>
  </w:num>
  <w:num w:numId="6">
    <w:abstractNumId w:val="1"/>
  </w:num>
  <w:num w:numId="7">
    <w:abstractNumId w:val="6"/>
  </w:num>
  <w:num w:numId="8">
    <w:abstractNumId w:val="4"/>
  </w:num>
  <w:num w:numId="9">
    <w:abstractNumId w:val="2"/>
  </w:num>
  <w:num w:numId="10">
    <w:abstractNumId w:val="13"/>
  </w:num>
  <w:num w:numId="11">
    <w:abstractNumId w:val="8"/>
  </w:num>
  <w:num w:numId="12">
    <w:abstractNumId w:val="7"/>
  </w:num>
  <w:num w:numId="13">
    <w:abstractNumId w:val="9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oNotTrackMove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B094B"/>
    <w:rsid w:val="0000175D"/>
    <w:rsid w:val="00001A18"/>
    <w:rsid w:val="000044C4"/>
    <w:rsid w:val="00006DF6"/>
    <w:rsid w:val="00012991"/>
    <w:rsid w:val="00014DA0"/>
    <w:rsid w:val="00016E1B"/>
    <w:rsid w:val="0001769C"/>
    <w:rsid w:val="000177E8"/>
    <w:rsid w:val="00022D1C"/>
    <w:rsid w:val="00025CF9"/>
    <w:rsid w:val="00026B10"/>
    <w:rsid w:val="000318AA"/>
    <w:rsid w:val="00034767"/>
    <w:rsid w:val="0003763F"/>
    <w:rsid w:val="000419E0"/>
    <w:rsid w:val="000428DA"/>
    <w:rsid w:val="0004357D"/>
    <w:rsid w:val="0004569F"/>
    <w:rsid w:val="00046E23"/>
    <w:rsid w:val="00062A2A"/>
    <w:rsid w:val="0007093A"/>
    <w:rsid w:val="0007166B"/>
    <w:rsid w:val="00072666"/>
    <w:rsid w:val="000804F4"/>
    <w:rsid w:val="00080B18"/>
    <w:rsid w:val="00080BAF"/>
    <w:rsid w:val="00083F73"/>
    <w:rsid w:val="000875ED"/>
    <w:rsid w:val="00093656"/>
    <w:rsid w:val="00095120"/>
    <w:rsid w:val="0009706C"/>
    <w:rsid w:val="000B22BC"/>
    <w:rsid w:val="000B40B5"/>
    <w:rsid w:val="000C2134"/>
    <w:rsid w:val="000C5999"/>
    <w:rsid w:val="000C6F8F"/>
    <w:rsid w:val="000C7982"/>
    <w:rsid w:val="000E1243"/>
    <w:rsid w:val="000E2338"/>
    <w:rsid w:val="000E2430"/>
    <w:rsid w:val="000E34B6"/>
    <w:rsid w:val="000E6C1A"/>
    <w:rsid w:val="000F08D5"/>
    <w:rsid w:val="000F19AB"/>
    <w:rsid w:val="000F22A7"/>
    <w:rsid w:val="000F27FE"/>
    <w:rsid w:val="000F3CFE"/>
    <w:rsid w:val="000F572E"/>
    <w:rsid w:val="00103A11"/>
    <w:rsid w:val="00110DE4"/>
    <w:rsid w:val="00120185"/>
    <w:rsid w:val="00124B9A"/>
    <w:rsid w:val="0012734B"/>
    <w:rsid w:val="00127FEB"/>
    <w:rsid w:val="00134B43"/>
    <w:rsid w:val="001367BB"/>
    <w:rsid w:val="00141050"/>
    <w:rsid w:val="001424EC"/>
    <w:rsid w:val="001477C2"/>
    <w:rsid w:val="00154BFF"/>
    <w:rsid w:val="00161F75"/>
    <w:rsid w:val="00172108"/>
    <w:rsid w:val="00173EE4"/>
    <w:rsid w:val="00185330"/>
    <w:rsid w:val="00190C81"/>
    <w:rsid w:val="001910A1"/>
    <w:rsid w:val="00191910"/>
    <w:rsid w:val="001935C6"/>
    <w:rsid w:val="001A610A"/>
    <w:rsid w:val="001B56B2"/>
    <w:rsid w:val="001C0EA9"/>
    <w:rsid w:val="001C17DC"/>
    <w:rsid w:val="001C6589"/>
    <w:rsid w:val="001D001B"/>
    <w:rsid w:val="001D2324"/>
    <w:rsid w:val="001D36C7"/>
    <w:rsid w:val="001D43AA"/>
    <w:rsid w:val="001D5318"/>
    <w:rsid w:val="001E074F"/>
    <w:rsid w:val="001E52F9"/>
    <w:rsid w:val="001E5BA1"/>
    <w:rsid w:val="001E65E1"/>
    <w:rsid w:val="001F195C"/>
    <w:rsid w:val="001F3395"/>
    <w:rsid w:val="001F4075"/>
    <w:rsid w:val="001F53AB"/>
    <w:rsid w:val="001F540F"/>
    <w:rsid w:val="001F589E"/>
    <w:rsid w:val="001F7A39"/>
    <w:rsid w:val="002011F6"/>
    <w:rsid w:val="00205B4C"/>
    <w:rsid w:val="002074B0"/>
    <w:rsid w:val="00210192"/>
    <w:rsid w:val="00210BB9"/>
    <w:rsid w:val="002177AC"/>
    <w:rsid w:val="002216E3"/>
    <w:rsid w:val="0022190A"/>
    <w:rsid w:val="002221FB"/>
    <w:rsid w:val="002222E7"/>
    <w:rsid w:val="00227DF2"/>
    <w:rsid w:val="002305F6"/>
    <w:rsid w:val="00230AE9"/>
    <w:rsid w:val="00231751"/>
    <w:rsid w:val="00234C1B"/>
    <w:rsid w:val="00237A54"/>
    <w:rsid w:val="00241503"/>
    <w:rsid w:val="00241553"/>
    <w:rsid w:val="00243752"/>
    <w:rsid w:val="002550B2"/>
    <w:rsid w:val="002563B7"/>
    <w:rsid w:val="00260C10"/>
    <w:rsid w:val="002620E5"/>
    <w:rsid w:val="00266620"/>
    <w:rsid w:val="00267772"/>
    <w:rsid w:val="00281160"/>
    <w:rsid w:val="00281486"/>
    <w:rsid w:val="00284E22"/>
    <w:rsid w:val="00295423"/>
    <w:rsid w:val="002A2D5C"/>
    <w:rsid w:val="002A30B1"/>
    <w:rsid w:val="002A54FA"/>
    <w:rsid w:val="002A5A1E"/>
    <w:rsid w:val="002B7BAA"/>
    <w:rsid w:val="002C0447"/>
    <w:rsid w:val="002C1073"/>
    <w:rsid w:val="002C494C"/>
    <w:rsid w:val="002C5B54"/>
    <w:rsid w:val="002C5D0D"/>
    <w:rsid w:val="002C6414"/>
    <w:rsid w:val="002D0C48"/>
    <w:rsid w:val="002D43C2"/>
    <w:rsid w:val="002E05AF"/>
    <w:rsid w:val="002E2DF2"/>
    <w:rsid w:val="002F23B1"/>
    <w:rsid w:val="002F6E37"/>
    <w:rsid w:val="003032D3"/>
    <w:rsid w:val="00303E7C"/>
    <w:rsid w:val="003057CA"/>
    <w:rsid w:val="003068EF"/>
    <w:rsid w:val="0031628F"/>
    <w:rsid w:val="00317A2A"/>
    <w:rsid w:val="00320ED7"/>
    <w:rsid w:val="0032141A"/>
    <w:rsid w:val="00322395"/>
    <w:rsid w:val="00323DA2"/>
    <w:rsid w:val="00330D0B"/>
    <w:rsid w:val="00331524"/>
    <w:rsid w:val="00334B6B"/>
    <w:rsid w:val="00335538"/>
    <w:rsid w:val="003430D5"/>
    <w:rsid w:val="0034414D"/>
    <w:rsid w:val="00345C6B"/>
    <w:rsid w:val="00353BD5"/>
    <w:rsid w:val="00353CF8"/>
    <w:rsid w:val="0035468F"/>
    <w:rsid w:val="0036168E"/>
    <w:rsid w:val="00366BD1"/>
    <w:rsid w:val="00372FB8"/>
    <w:rsid w:val="00385097"/>
    <w:rsid w:val="003927DA"/>
    <w:rsid w:val="00394228"/>
    <w:rsid w:val="003971D8"/>
    <w:rsid w:val="003A5634"/>
    <w:rsid w:val="003A752C"/>
    <w:rsid w:val="003A7949"/>
    <w:rsid w:val="003B37F6"/>
    <w:rsid w:val="003B72DB"/>
    <w:rsid w:val="003C1435"/>
    <w:rsid w:val="003C2B85"/>
    <w:rsid w:val="003C774D"/>
    <w:rsid w:val="003D0E00"/>
    <w:rsid w:val="003D3B2D"/>
    <w:rsid w:val="003E1175"/>
    <w:rsid w:val="003E4805"/>
    <w:rsid w:val="003E5E00"/>
    <w:rsid w:val="003F1EA2"/>
    <w:rsid w:val="003F273D"/>
    <w:rsid w:val="003F4D93"/>
    <w:rsid w:val="003F55E5"/>
    <w:rsid w:val="003F6AAD"/>
    <w:rsid w:val="00404BD0"/>
    <w:rsid w:val="0040653C"/>
    <w:rsid w:val="00411814"/>
    <w:rsid w:val="0041473C"/>
    <w:rsid w:val="00420CD4"/>
    <w:rsid w:val="00422F00"/>
    <w:rsid w:val="00423693"/>
    <w:rsid w:val="00424784"/>
    <w:rsid w:val="00426709"/>
    <w:rsid w:val="00431C9C"/>
    <w:rsid w:val="00431FDA"/>
    <w:rsid w:val="00432050"/>
    <w:rsid w:val="00444ADB"/>
    <w:rsid w:val="004472E5"/>
    <w:rsid w:val="00460ED1"/>
    <w:rsid w:val="00461D6D"/>
    <w:rsid w:val="0046676D"/>
    <w:rsid w:val="00475C44"/>
    <w:rsid w:val="00484CA7"/>
    <w:rsid w:val="0049274D"/>
    <w:rsid w:val="0049572F"/>
    <w:rsid w:val="004A0C78"/>
    <w:rsid w:val="004A191A"/>
    <w:rsid w:val="004A3270"/>
    <w:rsid w:val="004A7BBC"/>
    <w:rsid w:val="004B3B8E"/>
    <w:rsid w:val="004B79C2"/>
    <w:rsid w:val="004C1980"/>
    <w:rsid w:val="004C2B36"/>
    <w:rsid w:val="004C315F"/>
    <w:rsid w:val="004C62ED"/>
    <w:rsid w:val="004D4A9C"/>
    <w:rsid w:val="004E007C"/>
    <w:rsid w:val="004E04B3"/>
    <w:rsid w:val="004E5ECC"/>
    <w:rsid w:val="004F2FCD"/>
    <w:rsid w:val="00501F02"/>
    <w:rsid w:val="00504159"/>
    <w:rsid w:val="0051766D"/>
    <w:rsid w:val="00530822"/>
    <w:rsid w:val="005321E2"/>
    <w:rsid w:val="00536DB4"/>
    <w:rsid w:val="00540D11"/>
    <w:rsid w:val="00541945"/>
    <w:rsid w:val="00545DA8"/>
    <w:rsid w:val="00546118"/>
    <w:rsid w:val="00551DB1"/>
    <w:rsid w:val="005564A4"/>
    <w:rsid w:val="00556D18"/>
    <w:rsid w:val="00562890"/>
    <w:rsid w:val="00564DCF"/>
    <w:rsid w:val="00570D44"/>
    <w:rsid w:val="005745E5"/>
    <w:rsid w:val="0058401A"/>
    <w:rsid w:val="0058519C"/>
    <w:rsid w:val="00585488"/>
    <w:rsid w:val="005967D3"/>
    <w:rsid w:val="005A1A3B"/>
    <w:rsid w:val="005A1AFE"/>
    <w:rsid w:val="005A4F0E"/>
    <w:rsid w:val="005B094B"/>
    <w:rsid w:val="005B43B5"/>
    <w:rsid w:val="005B4E0D"/>
    <w:rsid w:val="005B7B6E"/>
    <w:rsid w:val="005C00E5"/>
    <w:rsid w:val="005C3EEB"/>
    <w:rsid w:val="005C6A8C"/>
    <w:rsid w:val="005C7C0E"/>
    <w:rsid w:val="005D00B3"/>
    <w:rsid w:val="005D3ADB"/>
    <w:rsid w:val="005E1329"/>
    <w:rsid w:val="005E142D"/>
    <w:rsid w:val="005E2705"/>
    <w:rsid w:val="005F0B66"/>
    <w:rsid w:val="005F685A"/>
    <w:rsid w:val="00612EA2"/>
    <w:rsid w:val="00613203"/>
    <w:rsid w:val="00623107"/>
    <w:rsid w:val="0062388E"/>
    <w:rsid w:val="006412A9"/>
    <w:rsid w:val="00642EA9"/>
    <w:rsid w:val="0065175A"/>
    <w:rsid w:val="00652774"/>
    <w:rsid w:val="00655365"/>
    <w:rsid w:val="00667C2B"/>
    <w:rsid w:val="006755ED"/>
    <w:rsid w:val="00676192"/>
    <w:rsid w:val="006768FE"/>
    <w:rsid w:val="00677484"/>
    <w:rsid w:val="00680193"/>
    <w:rsid w:val="00680987"/>
    <w:rsid w:val="00681324"/>
    <w:rsid w:val="00684AD2"/>
    <w:rsid w:val="00687A84"/>
    <w:rsid w:val="00696BBF"/>
    <w:rsid w:val="006977C3"/>
    <w:rsid w:val="006A07C9"/>
    <w:rsid w:val="006A16D0"/>
    <w:rsid w:val="006A2C83"/>
    <w:rsid w:val="006A623D"/>
    <w:rsid w:val="006A71AE"/>
    <w:rsid w:val="006B1C1D"/>
    <w:rsid w:val="006B247A"/>
    <w:rsid w:val="006B3183"/>
    <w:rsid w:val="006B3C53"/>
    <w:rsid w:val="006C623C"/>
    <w:rsid w:val="006C62FA"/>
    <w:rsid w:val="006D2F25"/>
    <w:rsid w:val="006D5C4D"/>
    <w:rsid w:val="006D6C54"/>
    <w:rsid w:val="006F54BF"/>
    <w:rsid w:val="006F64EA"/>
    <w:rsid w:val="006F7AC4"/>
    <w:rsid w:val="00703ECE"/>
    <w:rsid w:val="00706BA9"/>
    <w:rsid w:val="00707749"/>
    <w:rsid w:val="00717DA3"/>
    <w:rsid w:val="00724B75"/>
    <w:rsid w:val="00725A2D"/>
    <w:rsid w:val="00731B7E"/>
    <w:rsid w:val="0073368C"/>
    <w:rsid w:val="00736D9E"/>
    <w:rsid w:val="00743DC0"/>
    <w:rsid w:val="007454D8"/>
    <w:rsid w:val="00745529"/>
    <w:rsid w:val="00751D16"/>
    <w:rsid w:val="00755D1F"/>
    <w:rsid w:val="007564EB"/>
    <w:rsid w:val="00763C98"/>
    <w:rsid w:val="007646AC"/>
    <w:rsid w:val="00771C8D"/>
    <w:rsid w:val="007835E9"/>
    <w:rsid w:val="00787FC9"/>
    <w:rsid w:val="00790D51"/>
    <w:rsid w:val="007917D6"/>
    <w:rsid w:val="00794D3D"/>
    <w:rsid w:val="00794EC0"/>
    <w:rsid w:val="00794EF3"/>
    <w:rsid w:val="00795959"/>
    <w:rsid w:val="00797FF7"/>
    <w:rsid w:val="007A1B62"/>
    <w:rsid w:val="007A2257"/>
    <w:rsid w:val="007A24AF"/>
    <w:rsid w:val="007A65BA"/>
    <w:rsid w:val="007A7C90"/>
    <w:rsid w:val="007C0BF1"/>
    <w:rsid w:val="007C4461"/>
    <w:rsid w:val="007D1D96"/>
    <w:rsid w:val="007D6166"/>
    <w:rsid w:val="007E05F6"/>
    <w:rsid w:val="007E2CCE"/>
    <w:rsid w:val="007E2F6E"/>
    <w:rsid w:val="007E79FC"/>
    <w:rsid w:val="007F11BD"/>
    <w:rsid w:val="007F45DC"/>
    <w:rsid w:val="007F62DE"/>
    <w:rsid w:val="007F67F4"/>
    <w:rsid w:val="00800EDF"/>
    <w:rsid w:val="00801D30"/>
    <w:rsid w:val="008154F8"/>
    <w:rsid w:val="008175FB"/>
    <w:rsid w:val="00826DCD"/>
    <w:rsid w:val="00831289"/>
    <w:rsid w:val="00831CF7"/>
    <w:rsid w:val="0083347C"/>
    <w:rsid w:val="00833622"/>
    <w:rsid w:val="00843AD2"/>
    <w:rsid w:val="008468A0"/>
    <w:rsid w:val="00852BC9"/>
    <w:rsid w:val="00852EE1"/>
    <w:rsid w:val="0086021F"/>
    <w:rsid w:val="00860352"/>
    <w:rsid w:val="00865981"/>
    <w:rsid w:val="00874804"/>
    <w:rsid w:val="0089246B"/>
    <w:rsid w:val="008A0E18"/>
    <w:rsid w:val="008A4364"/>
    <w:rsid w:val="008B525A"/>
    <w:rsid w:val="008B52C1"/>
    <w:rsid w:val="008C1F1B"/>
    <w:rsid w:val="008C3974"/>
    <w:rsid w:val="008C3F08"/>
    <w:rsid w:val="008D4866"/>
    <w:rsid w:val="008E72B9"/>
    <w:rsid w:val="008E7364"/>
    <w:rsid w:val="008F456A"/>
    <w:rsid w:val="009052BE"/>
    <w:rsid w:val="0090705B"/>
    <w:rsid w:val="00907335"/>
    <w:rsid w:val="00916752"/>
    <w:rsid w:val="00916FB0"/>
    <w:rsid w:val="00933517"/>
    <w:rsid w:val="00934124"/>
    <w:rsid w:val="009370D2"/>
    <w:rsid w:val="009432BB"/>
    <w:rsid w:val="00943A78"/>
    <w:rsid w:val="00947C44"/>
    <w:rsid w:val="009509A7"/>
    <w:rsid w:val="009554C5"/>
    <w:rsid w:val="009563CB"/>
    <w:rsid w:val="00965C67"/>
    <w:rsid w:val="0097136C"/>
    <w:rsid w:val="009732EA"/>
    <w:rsid w:val="0098143D"/>
    <w:rsid w:val="00982A20"/>
    <w:rsid w:val="00985DCA"/>
    <w:rsid w:val="00987B0D"/>
    <w:rsid w:val="009A2B76"/>
    <w:rsid w:val="009A4D11"/>
    <w:rsid w:val="009A591A"/>
    <w:rsid w:val="009B445B"/>
    <w:rsid w:val="009B4BA1"/>
    <w:rsid w:val="009B5F2C"/>
    <w:rsid w:val="009B67EC"/>
    <w:rsid w:val="009D5BCB"/>
    <w:rsid w:val="009D77DF"/>
    <w:rsid w:val="009E0DA9"/>
    <w:rsid w:val="009F1C7E"/>
    <w:rsid w:val="009F5E0D"/>
    <w:rsid w:val="00A028D9"/>
    <w:rsid w:val="00A101B6"/>
    <w:rsid w:val="00A1060F"/>
    <w:rsid w:val="00A1156A"/>
    <w:rsid w:val="00A16C9B"/>
    <w:rsid w:val="00A21F8F"/>
    <w:rsid w:val="00A236BA"/>
    <w:rsid w:val="00A35477"/>
    <w:rsid w:val="00A470F5"/>
    <w:rsid w:val="00A52460"/>
    <w:rsid w:val="00A623FE"/>
    <w:rsid w:val="00A626D5"/>
    <w:rsid w:val="00A65792"/>
    <w:rsid w:val="00A65CEC"/>
    <w:rsid w:val="00A65D71"/>
    <w:rsid w:val="00A72FCC"/>
    <w:rsid w:val="00A8030D"/>
    <w:rsid w:val="00A83632"/>
    <w:rsid w:val="00A91213"/>
    <w:rsid w:val="00AA1F1F"/>
    <w:rsid w:val="00AA23CE"/>
    <w:rsid w:val="00AA6913"/>
    <w:rsid w:val="00AB180C"/>
    <w:rsid w:val="00AB4DFD"/>
    <w:rsid w:val="00AC0BEA"/>
    <w:rsid w:val="00AC2292"/>
    <w:rsid w:val="00AC387A"/>
    <w:rsid w:val="00AD287F"/>
    <w:rsid w:val="00AD502C"/>
    <w:rsid w:val="00AE1FDE"/>
    <w:rsid w:val="00AE278E"/>
    <w:rsid w:val="00AE2D2D"/>
    <w:rsid w:val="00AF4CAD"/>
    <w:rsid w:val="00AF515E"/>
    <w:rsid w:val="00AF59D1"/>
    <w:rsid w:val="00B032BC"/>
    <w:rsid w:val="00B0654B"/>
    <w:rsid w:val="00B06D55"/>
    <w:rsid w:val="00B10FD9"/>
    <w:rsid w:val="00B21E29"/>
    <w:rsid w:val="00B25F0E"/>
    <w:rsid w:val="00B275DC"/>
    <w:rsid w:val="00B33B31"/>
    <w:rsid w:val="00B356CF"/>
    <w:rsid w:val="00B3653B"/>
    <w:rsid w:val="00B462F2"/>
    <w:rsid w:val="00B47A2F"/>
    <w:rsid w:val="00B51861"/>
    <w:rsid w:val="00B51F98"/>
    <w:rsid w:val="00B62D5D"/>
    <w:rsid w:val="00B71D09"/>
    <w:rsid w:val="00B760D4"/>
    <w:rsid w:val="00B76BEA"/>
    <w:rsid w:val="00B81296"/>
    <w:rsid w:val="00B839D0"/>
    <w:rsid w:val="00B90EDD"/>
    <w:rsid w:val="00B913E1"/>
    <w:rsid w:val="00B95EB5"/>
    <w:rsid w:val="00B96267"/>
    <w:rsid w:val="00BA161B"/>
    <w:rsid w:val="00BA6406"/>
    <w:rsid w:val="00BB0C01"/>
    <w:rsid w:val="00BB44BA"/>
    <w:rsid w:val="00BB63D1"/>
    <w:rsid w:val="00BB70E9"/>
    <w:rsid w:val="00BE2756"/>
    <w:rsid w:val="00BE5874"/>
    <w:rsid w:val="00BE7355"/>
    <w:rsid w:val="00BF17C2"/>
    <w:rsid w:val="00C06CD9"/>
    <w:rsid w:val="00C07181"/>
    <w:rsid w:val="00C07F80"/>
    <w:rsid w:val="00C12FFC"/>
    <w:rsid w:val="00C14B42"/>
    <w:rsid w:val="00C1555D"/>
    <w:rsid w:val="00C1576A"/>
    <w:rsid w:val="00C232B0"/>
    <w:rsid w:val="00C25616"/>
    <w:rsid w:val="00C25E50"/>
    <w:rsid w:val="00C3041B"/>
    <w:rsid w:val="00C3409C"/>
    <w:rsid w:val="00C353BF"/>
    <w:rsid w:val="00C4364B"/>
    <w:rsid w:val="00C45304"/>
    <w:rsid w:val="00C45E56"/>
    <w:rsid w:val="00C50DF9"/>
    <w:rsid w:val="00C566E2"/>
    <w:rsid w:val="00C57898"/>
    <w:rsid w:val="00C6028F"/>
    <w:rsid w:val="00C60868"/>
    <w:rsid w:val="00C661F2"/>
    <w:rsid w:val="00C66E88"/>
    <w:rsid w:val="00C72066"/>
    <w:rsid w:val="00C72668"/>
    <w:rsid w:val="00C8159B"/>
    <w:rsid w:val="00C84658"/>
    <w:rsid w:val="00C85AD9"/>
    <w:rsid w:val="00C91929"/>
    <w:rsid w:val="00C92996"/>
    <w:rsid w:val="00C938FE"/>
    <w:rsid w:val="00C951D2"/>
    <w:rsid w:val="00C95D15"/>
    <w:rsid w:val="00CA1AED"/>
    <w:rsid w:val="00CA1C4B"/>
    <w:rsid w:val="00CA2E33"/>
    <w:rsid w:val="00CA798D"/>
    <w:rsid w:val="00CB1E3D"/>
    <w:rsid w:val="00CB248D"/>
    <w:rsid w:val="00CB3528"/>
    <w:rsid w:val="00CB4DFC"/>
    <w:rsid w:val="00CB7F63"/>
    <w:rsid w:val="00CC12D9"/>
    <w:rsid w:val="00CC31E7"/>
    <w:rsid w:val="00CD1042"/>
    <w:rsid w:val="00CD3F93"/>
    <w:rsid w:val="00CD3FFB"/>
    <w:rsid w:val="00CD4EA1"/>
    <w:rsid w:val="00CE0FA3"/>
    <w:rsid w:val="00CF0D9F"/>
    <w:rsid w:val="00CF0E48"/>
    <w:rsid w:val="00CF3218"/>
    <w:rsid w:val="00CF4879"/>
    <w:rsid w:val="00D13347"/>
    <w:rsid w:val="00D1465D"/>
    <w:rsid w:val="00D169CB"/>
    <w:rsid w:val="00D20283"/>
    <w:rsid w:val="00D23966"/>
    <w:rsid w:val="00D24F93"/>
    <w:rsid w:val="00D31CDF"/>
    <w:rsid w:val="00D412BF"/>
    <w:rsid w:val="00D42107"/>
    <w:rsid w:val="00D42C65"/>
    <w:rsid w:val="00D44967"/>
    <w:rsid w:val="00D50DE5"/>
    <w:rsid w:val="00D63109"/>
    <w:rsid w:val="00D66A3D"/>
    <w:rsid w:val="00D67E31"/>
    <w:rsid w:val="00D7708E"/>
    <w:rsid w:val="00D87BCB"/>
    <w:rsid w:val="00D906D4"/>
    <w:rsid w:val="00D910CD"/>
    <w:rsid w:val="00DA0360"/>
    <w:rsid w:val="00DA05F9"/>
    <w:rsid w:val="00DA0FCA"/>
    <w:rsid w:val="00DA4B16"/>
    <w:rsid w:val="00DC2224"/>
    <w:rsid w:val="00DE1209"/>
    <w:rsid w:val="00DE51A7"/>
    <w:rsid w:val="00DF1103"/>
    <w:rsid w:val="00DF2810"/>
    <w:rsid w:val="00E13486"/>
    <w:rsid w:val="00E13A06"/>
    <w:rsid w:val="00E21F34"/>
    <w:rsid w:val="00E4058B"/>
    <w:rsid w:val="00E537B7"/>
    <w:rsid w:val="00E5558D"/>
    <w:rsid w:val="00E61A08"/>
    <w:rsid w:val="00E661CD"/>
    <w:rsid w:val="00E71351"/>
    <w:rsid w:val="00E72492"/>
    <w:rsid w:val="00E73877"/>
    <w:rsid w:val="00E76CA3"/>
    <w:rsid w:val="00E803C0"/>
    <w:rsid w:val="00E8203B"/>
    <w:rsid w:val="00E90724"/>
    <w:rsid w:val="00E92861"/>
    <w:rsid w:val="00EA2681"/>
    <w:rsid w:val="00EA4A6C"/>
    <w:rsid w:val="00EA50C1"/>
    <w:rsid w:val="00EB06BE"/>
    <w:rsid w:val="00EB2113"/>
    <w:rsid w:val="00EC5DB4"/>
    <w:rsid w:val="00EC72D5"/>
    <w:rsid w:val="00ED62A1"/>
    <w:rsid w:val="00EE68CF"/>
    <w:rsid w:val="00EF7019"/>
    <w:rsid w:val="00F03CAA"/>
    <w:rsid w:val="00F05F96"/>
    <w:rsid w:val="00F07023"/>
    <w:rsid w:val="00F118BA"/>
    <w:rsid w:val="00F13ED7"/>
    <w:rsid w:val="00F1541E"/>
    <w:rsid w:val="00F206DF"/>
    <w:rsid w:val="00F20AF8"/>
    <w:rsid w:val="00F20C66"/>
    <w:rsid w:val="00F248B7"/>
    <w:rsid w:val="00F24F14"/>
    <w:rsid w:val="00F258C8"/>
    <w:rsid w:val="00F266F0"/>
    <w:rsid w:val="00F2721B"/>
    <w:rsid w:val="00F464D3"/>
    <w:rsid w:val="00F7054D"/>
    <w:rsid w:val="00F72729"/>
    <w:rsid w:val="00F8088D"/>
    <w:rsid w:val="00F81BE3"/>
    <w:rsid w:val="00F83EB2"/>
    <w:rsid w:val="00F85E6D"/>
    <w:rsid w:val="00F87B89"/>
    <w:rsid w:val="00F9351C"/>
    <w:rsid w:val="00F94511"/>
    <w:rsid w:val="00F952D9"/>
    <w:rsid w:val="00F95CF3"/>
    <w:rsid w:val="00F95D20"/>
    <w:rsid w:val="00F97ED0"/>
    <w:rsid w:val="00FA1AFA"/>
    <w:rsid w:val="00FA2072"/>
    <w:rsid w:val="00FA5681"/>
    <w:rsid w:val="00FA5CC0"/>
    <w:rsid w:val="00FB4AA6"/>
    <w:rsid w:val="00FB534A"/>
    <w:rsid w:val="00FB7DB3"/>
    <w:rsid w:val="00FC617C"/>
    <w:rsid w:val="00FD15D3"/>
    <w:rsid w:val="00FD66B3"/>
    <w:rsid w:val="00FD7949"/>
    <w:rsid w:val="00FE2E02"/>
    <w:rsid w:val="00FE57C8"/>
    <w:rsid w:val="00FE6449"/>
    <w:rsid w:val="00FE6BEC"/>
    <w:rsid w:val="00FF6CB1"/>
    <w:rsid w:val="00FF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4BF069"/>
  <w15:chartTrackingRefBased/>
  <w15:docId w15:val="{D21B7CF9-14F2-467D-8E62-65FFE3E50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1F8F"/>
    <w:pPr>
      <w:spacing w:after="120" w:line="360" w:lineRule="auto"/>
      <w:ind w:firstLine="708"/>
      <w:jc w:val="both"/>
    </w:pPr>
    <w:rPr>
      <w:rFonts w:ascii="Times New Roman" w:eastAsia="Times New Roman" w:hAnsi="Times New Roman"/>
      <w:bCs/>
      <w:color w:val="000000"/>
      <w:sz w:val="28"/>
      <w:szCs w:val="28"/>
      <w:shd w:val="clear" w:color="auto" w:fill="FFFFFF"/>
    </w:rPr>
  </w:style>
  <w:style w:type="paragraph" w:styleId="1">
    <w:name w:val="heading 1"/>
    <w:basedOn w:val="a"/>
    <w:next w:val="a"/>
    <w:link w:val="10"/>
    <w:uiPriority w:val="9"/>
    <w:qFormat/>
    <w:rsid w:val="009F5E0D"/>
    <w:pPr>
      <w:keepNext/>
      <w:spacing w:before="240" w:after="60"/>
      <w:ind w:firstLine="0"/>
      <w:jc w:val="center"/>
      <w:outlineLvl w:val="0"/>
    </w:pPr>
    <w:rPr>
      <w:b/>
      <w:bCs w:val="0"/>
      <w:kern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4658"/>
    <w:pPr>
      <w:keepNext/>
      <w:spacing w:before="240"/>
      <w:jc w:val="center"/>
      <w:outlineLvl w:val="1"/>
    </w:pPr>
    <w:rPr>
      <w:b/>
      <w:bCs w:val="0"/>
    </w:rPr>
  </w:style>
  <w:style w:type="paragraph" w:styleId="3">
    <w:name w:val="heading 3"/>
    <w:basedOn w:val="a"/>
    <w:next w:val="a"/>
    <w:link w:val="30"/>
    <w:uiPriority w:val="9"/>
    <w:unhideWhenUsed/>
    <w:qFormat/>
    <w:rsid w:val="009F5E0D"/>
    <w:pPr>
      <w:keepNext/>
      <w:spacing w:before="240" w:after="60"/>
      <w:ind w:firstLine="0"/>
      <w:jc w:val="center"/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09706C"/>
    <w:pPr>
      <w:ind w:left="283"/>
      <w:jc w:val="left"/>
    </w:pPr>
    <w:rPr>
      <w:sz w:val="24"/>
      <w:szCs w:val="24"/>
    </w:rPr>
  </w:style>
  <w:style w:type="character" w:customStyle="1" w:styleId="a4">
    <w:name w:val="Основной текст с отступом Знак"/>
    <w:link w:val="a3"/>
    <w:rsid w:val="0009706C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5">
    <w:name w:val="Table Grid"/>
    <w:basedOn w:val="a1"/>
    <w:uiPriority w:val="59"/>
    <w:rsid w:val="003C774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F258C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F258C8"/>
    <w:rPr>
      <w:rFonts w:ascii="Tahoma" w:eastAsia="MS Mincho" w:hAnsi="Tahoma" w:cs="Tahoma"/>
      <w:sz w:val="16"/>
      <w:szCs w:val="16"/>
      <w:lang w:eastAsia="ja-JP"/>
    </w:rPr>
  </w:style>
  <w:style w:type="paragraph" w:styleId="a8">
    <w:name w:val="No Spacing"/>
    <w:uiPriority w:val="1"/>
    <w:qFormat/>
    <w:rsid w:val="002074B0"/>
    <w:pPr>
      <w:jc w:val="center"/>
    </w:pPr>
    <w:rPr>
      <w:rFonts w:ascii="Times New Roman" w:eastAsia="MS Mincho" w:hAnsi="Times New Roman"/>
      <w:sz w:val="28"/>
      <w:szCs w:val="28"/>
      <w:lang w:eastAsia="ja-JP"/>
    </w:rPr>
  </w:style>
  <w:style w:type="character" w:styleId="a9">
    <w:name w:val="annotation reference"/>
    <w:uiPriority w:val="99"/>
    <w:semiHidden/>
    <w:unhideWhenUsed/>
    <w:rsid w:val="004E04B3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4E04B3"/>
    <w:rPr>
      <w:sz w:val="20"/>
      <w:szCs w:val="20"/>
    </w:rPr>
  </w:style>
  <w:style w:type="character" w:customStyle="1" w:styleId="ab">
    <w:name w:val="Текст примечания Знак"/>
    <w:link w:val="aa"/>
    <w:uiPriority w:val="99"/>
    <w:semiHidden/>
    <w:rsid w:val="004E04B3"/>
    <w:rPr>
      <w:rFonts w:ascii="Times New Roman" w:eastAsia="MS Mincho" w:hAnsi="Times New Roman"/>
      <w:lang w:eastAsia="ja-JP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4E04B3"/>
    <w:rPr>
      <w:b/>
      <w:bCs w:val="0"/>
    </w:rPr>
  </w:style>
  <w:style w:type="character" w:customStyle="1" w:styleId="ad">
    <w:name w:val="Тема примечания Знак"/>
    <w:link w:val="ac"/>
    <w:uiPriority w:val="99"/>
    <w:semiHidden/>
    <w:rsid w:val="004E04B3"/>
    <w:rPr>
      <w:rFonts w:ascii="Times New Roman" w:eastAsia="MS Mincho" w:hAnsi="Times New Roman"/>
      <w:b/>
      <w:bCs/>
      <w:lang w:eastAsia="ja-JP"/>
    </w:rPr>
  </w:style>
  <w:style w:type="paragraph" w:styleId="ae">
    <w:name w:val="header"/>
    <w:basedOn w:val="a"/>
    <w:link w:val="af"/>
    <w:uiPriority w:val="99"/>
    <w:unhideWhenUsed/>
    <w:rsid w:val="004E04B3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4E04B3"/>
    <w:rPr>
      <w:rFonts w:ascii="Times New Roman" w:eastAsia="MS Mincho" w:hAnsi="Times New Roman"/>
      <w:sz w:val="28"/>
      <w:szCs w:val="28"/>
      <w:lang w:eastAsia="ja-JP"/>
    </w:rPr>
  </w:style>
  <w:style w:type="paragraph" w:styleId="af0">
    <w:name w:val="footer"/>
    <w:basedOn w:val="a"/>
    <w:link w:val="af1"/>
    <w:uiPriority w:val="99"/>
    <w:unhideWhenUsed/>
    <w:rsid w:val="004E04B3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rsid w:val="004E04B3"/>
    <w:rPr>
      <w:rFonts w:ascii="Times New Roman" w:eastAsia="MS Mincho" w:hAnsi="Times New Roman"/>
      <w:sz w:val="28"/>
      <w:szCs w:val="28"/>
      <w:lang w:eastAsia="ja-JP"/>
    </w:rPr>
  </w:style>
  <w:style w:type="character" w:styleId="af2">
    <w:name w:val="Hyperlink"/>
    <w:uiPriority w:val="99"/>
    <w:unhideWhenUsed/>
    <w:rsid w:val="00FC617C"/>
    <w:rPr>
      <w:color w:val="0563C1"/>
      <w:u w:val="single"/>
    </w:rPr>
  </w:style>
  <w:style w:type="character" w:styleId="af3">
    <w:name w:val="Unresolved Mention"/>
    <w:uiPriority w:val="99"/>
    <w:semiHidden/>
    <w:unhideWhenUsed/>
    <w:rsid w:val="00FC617C"/>
    <w:rPr>
      <w:color w:val="605E5C"/>
      <w:shd w:val="clear" w:color="auto" w:fill="E1DFDD"/>
    </w:rPr>
  </w:style>
  <w:style w:type="character" w:customStyle="1" w:styleId="10">
    <w:name w:val="Заголовок 1 Знак"/>
    <w:link w:val="1"/>
    <w:uiPriority w:val="9"/>
    <w:rsid w:val="009F5E0D"/>
    <w:rPr>
      <w:rFonts w:ascii="Times New Roman" w:eastAsia="Times New Roman" w:hAnsi="Times New Roman"/>
      <w:b/>
      <w:color w:val="000000"/>
      <w:kern w:val="32"/>
      <w:sz w:val="28"/>
      <w:szCs w:val="28"/>
    </w:rPr>
  </w:style>
  <w:style w:type="character" w:styleId="af4">
    <w:name w:val="FollowedHyperlink"/>
    <w:uiPriority w:val="99"/>
    <w:semiHidden/>
    <w:unhideWhenUsed/>
    <w:rsid w:val="00FC617C"/>
    <w:rPr>
      <w:color w:val="954F72"/>
      <w:u w:val="single"/>
    </w:rPr>
  </w:style>
  <w:style w:type="paragraph" w:styleId="af5">
    <w:name w:val="TOC Heading"/>
    <w:basedOn w:val="1"/>
    <w:next w:val="a"/>
    <w:uiPriority w:val="39"/>
    <w:unhideWhenUsed/>
    <w:qFormat/>
    <w:rsid w:val="00795959"/>
    <w:pPr>
      <w:keepLines/>
      <w:spacing w:after="0" w:line="259" w:lineRule="auto"/>
      <w:jc w:val="left"/>
      <w:outlineLvl w:val="9"/>
    </w:pPr>
    <w:rPr>
      <w:rFonts w:ascii="Calibri Light" w:hAnsi="Calibri Light"/>
      <w:b w:val="0"/>
      <w:bCs/>
      <w:color w:val="2F5496"/>
      <w:kern w:val="0"/>
      <w:sz w:val="32"/>
      <w:szCs w:val="32"/>
      <w:shd w:val="clear" w:color="auto" w:fill="auto"/>
    </w:rPr>
  </w:style>
  <w:style w:type="paragraph" w:styleId="11">
    <w:name w:val="toc 1"/>
    <w:basedOn w:val="a"/>
    <w:next w:val="a"/>
    <w:autoRedefine/>
    <w:uiPriority w:val="39"/>
    <w:unhideWhenUsed/>
    <w:rsid w:val="008B52C1"/>
    <w:pPr>
      <w:tabs>
        <w:tab w:val="right" w:leader="dot" w:pos="9344"/>
      </w:tabs>
    </w:pPr>
  </w:style>
  <w:style w:type="character" w:customStyle="1" w:styleId="20">
    <w:name w:val="Заголовок 2 Знак"/>
    <w:link w:val="2"/>
    <w:uiPriority w:val="9"/>
    <w:rsid w:val="00C84658"/>
    <w:rPr>
      <w:rFonts w:ascii="Times New Roman" w:eastAsia="Times New Roman" w:hAnsi="Times New Roman"/>
      <w:b/>
      <w:color w:val="000000"/>
      <w:sz w:val="28"/>
      <w:szCs w:val="28"/>
    </w:rPr>
  </w:style>
  <w:style w:type="paragraph" w:styleId="af6">
    <w:name w:val="caption"/>
    <w:basedOn w:val="a"/>
    <w:next w:val="a"/>
    <w:uiPriority w:val="35"/>
    <w:unhideWhenUsed/>
    <w:qFormat/>
    <w:rsid w:val="00E76CA3"/>
    <w:rPr>
      <w:bCs w:val="0"/>
      <w:color w:val="767171"/>
      <w:spacing w:val="20"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E76C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bCs w:val="0"/>
      <w:color w:val="auto"/>
      <w:sz w:val="20"/>
      <w:szCs w:val="20"/>
      <w:shd w:val="clear" w:color="auto" w:fill="auto"/>
    </w:rPr>
  </w:style>
  <w:style w:type="character" w:customStyle="1" w:styleId="HTML0">
    <w:name w:val="Стандартный HTML Знак"/>
    <w:link w:val="HTML"/>
    <w:uiPriority w:val="99"/>
    <w:rsid w:val="00E76CA3"/>
    <w:rPr>
      <w:rFonts w:ascii="Courier New" w:eastAsia="Times New Roman" w:hAnsi="Courier New" w:cs="Courier New"/>
    </w:rPr>
  </w:style>
  <w:style w:type="character" w:customStyle="1" w:styleId="30">
    <w:name w:val="Заголовок 3 Знак"/>
    <w:link w:val="3"/>
    <w:uiPriority w:val="9"/>
    <w:rsid w:val="009F5E0D"/>
    <w:rPr>
      <w:rFonts w:ascii="Times New Roman" w:eastAsia="Times New Roman" w:hAnsi="Times New Roman"/>
      <w:b/>
      <w:bCs/>
      <w:color w:val="00000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681324"/>
    <w:pPr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81324"/>
    <w:pPr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13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6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0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17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8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2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8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7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CECEC"/>
            <w:right w:val="none" w:sz="0" w:space="0" w:color="auto"/>
          </w:divBdr>
          <w:divsChild>
            <w:div w:id="4638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3773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35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01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2118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2958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0868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530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33780349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687906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257743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15377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2116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1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0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5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54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8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4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0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8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50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3.xm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5.xml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oter" Target="footer4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d\Documents\&#1053;&#1072;&#1089;&#1090;&#1088;&#1072;&#1080;&#1074;&#1072;&#1077;&#1084;&#1099;&#1077;%20&#1096;&#1072;&#1073;&#1083;&#1086;&#1085;&#1099;%20Office\&#1064;&#1072;&#1073;&#1083;&#1086;&#1085;%20&#1091;&#1085;&#1080;&#1082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E676C6C62CD0C48ADF2FBBE9AEBC745" ma:contentTypeVersion="4" ma:contentTypeDescription="Создание документа." ma:contentTypeScope="" ma:versionID="735cd87947d81be421355e6065f10bd4">
  <xsd:schema xmlns:xsd="http://www.w3.org/2001/XMLSchema" xmlns:xs="http://www.w3.org/2001/XMLSchema" xmlns:p="http://schemas.microsoft.com/office/2006/metadata/properties" xmlns:ns3="5263457d-2c6c-4629-b888-37d42a5a8cd4" targetNamespace="http://schemas.microsoft.com/office/2006/metadata/properties" ma:root="true" ma:fieldsID="9a839692621a9dda6c538c5706ff3635" ns3:_="">
    <xsd:import namespace="5263457d-2c6c-4629-b888-37d42a5a8cd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63457d-2c6c-4629-b888-37d42a5a8c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37648B-AD96-4D7C-8070-61A5EAC8C2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8786F07-96F1-449F-8953-67EB604DF1D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70F8196-5C38-4D5B-B4E6-3725D63775A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E87C491-D7A7-4D2A-B083-C4AF1FB45E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263457d-2c6c-4629-b888-37d42a5a8cd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уник.dotx</Template>
  <TotalTime>1697</TotalTime>
  <Pages>58</Pages>
  <Words>6447</Words>
  <Characters>48424</Characters>
  <Application>Microsoft Office Word</Application>
  <DocSecurity>0</DocSecurity>
  <Lines>1562</Lines>
  <Paragraphs>751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Реферат по введению в специальность</vt:lpstr>
    </vt:vector>
  </TitlesOfParts>
  <Company>Microsoft</Company>
  <LinksUpToDate>false</LinksUpToDate>
  <CharactersWithSpaces>54120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Реферат по введению в специальность</dc:title>
  <dc:subject>Правонарушения в сфере информационных технологий</dc:subject>
  <dc:creator>Red Raccoon</dc:creator>
  <cp:keywords/>
  <cp:lastModifiedBy>Преснухин Дмитрий Михайлович</cp:lastModifiedBy>
  <cp:revision>24</cp:revision>
  <cp:lastPrinted>2015-04-28T12:27:00Z</cp:lastPrinted>
  <dcterms:created xsi:type="dcterms:W3CDTF">2023-04-26T16:54:00Z</dcterms:created>
  <dcterms:modified xsi:type="dcterms:W3CDTF">2023-05-04T13:25:00Z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0x0101000E676C6C62CD0C48ADF2FBBE9AEBC745</vt:lpwstr>
  </property>
  <property fmtid="{D5CDD505-2E9C-101B-9397-08002B2CF9AE}" pid="3" name="PublishingExpirationDate">
    <vt:lpwstr/>
  </property>
  <property fmtid="{D5CDD505-2E9C-101B-9397-08002B2CF9AE}" pid="4" name="PublishingStartDate">
    <vt:lpwstr/>
  </property>
  <property fmtid="{D5CDD505-2E9C-101B-9397-08002B2CF9AE}" pid="5" name="Base Target">
    <vt:lpwstr>_top</vt:lpwstr>
  </property>
</Properties>
</file>